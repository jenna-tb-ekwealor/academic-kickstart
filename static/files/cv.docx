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350EC" w14:textId="6BB61A3E" w:rsidR="00116F56" w:rsidRDefault="008B65B1" w:rsidP="00BC0D58">
      <w:pPr>
        <w:pStyle w:val="ContactInformation"/>
        <w:spacing w:before="100" w:beforeAutospacing="1" w:after="100" w:afterAutospacing="1" w:line="240" w:lineRule="atLeast"/>
        <w:ind w:left="0"/>
        <w:contextualSpacing/>
        <w:jc w:val="center"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1001 Valley Life Sciences Bldg. #2465, Berkeley, CA 94720 | 219-</w:t>
      </w:r>
      <w:r w:rsidR="00FC2FD8" w:rsidRPr="009C3A27">
        <w:rPr>
          <w:rFonts w:ascii="Perpetua" w:hAnsi="Perpetua"/>
          <w:sz w:val="24"/>
          <w:szCs w:val="24"/>
        </w:rPr>
        <w:t>393-0179</w:t>
      </w:r>
      <w:r w:rsidRPr="009C3A27">
        <w:rPr>
          <w:rFonts w:ascii="Perpetua" w:hAnsi="Perpetua"/>
          <w:sz w:val="24"/>
          <w:szCs w:val="24"/>
        </w:rPr>
        <w:t xml:space="preserve"> | </w:t>
      </w:r>
      <w:r w:rsidR="00B0779D" w:rsidRPr="009C3A27">
        <w:rPr>
          <w:rFonts w:ascii="Perpetua" w:hAnsi="Perpetua"/>
          <w:sz w:val="24"/>
          <w:szCs w:val="24"/>
        </w:rPr>
        <w:t>j</w:t>
      </w:r>
      <w:r w:rsidR="002C4605" w:rsidRPr="009C3A27">
        <w:rPr>
          <w:rFonts w:ascii="Perpetua" w:hAnsi="Perpetua"/>
          <w:sz w:val="24"/>
          <w:szCs w:val="24"/>
        </w:rPr>
        <w:t>tbe</w:t>
      </w:r>
      <w:r w:rsidR="00685D11" w:rsidRPr="009C3A27">
        <w:rPr>
          <w:rFonts w:ascii="Perpetua" w:hAnsi="Perpetua"/>
          <w:sz w:val="24"/>
          <w:szCs w:val="24"/>
        </w:rPr>
        <w:t>@berkeley.edu</w:t>
      </w:r>
    </w:p>
    <w:p w14:paraId="4AFB6214" w14:textId="582D8484" w:rsidR="00C83DC0" w:rsidRPr="009C3A27" w:rsidRDefault="00C83DC0" w:rsidP="00BC0D58">
      <w:pPr>
        <w:pStyle w:val="ContactInformation"/>
        <w:spacing w:before="100" w:beforeAutospacing="1" w:after="100" w:afterAutospacing="1" w:line="240" w:lineRule="atLeast"/>
        <w:ind w:left="0"/>
        <w:contextualSpacing/>
        <w:jc w:val="center"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B88105" wp14:editId="186A8C95">
                <wp:simplePos x="0" y="0"/>
                <wp:positionH relativeFrom="column">
                  <wp:posOffset>10795</wp:posOffset>
                </wp:positionH>
                <wp:positionV relativeFrom="paragraph">
                  <wp:posOffset>300153</wp:posOffset>
                </wp:positionV>
                <wp:extent cx="6825343" cy="0"/>
                <wp:effectExtent l="0" t="0" r="762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53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86D924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23.65pt" to="538.3pt,23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" strokecolor="black [1920]"/>
            </w:pict>
          </mc:Fallback>
        </mc:AlternateContent>
      </w:r>
      <w:r>
        <w:rPr>
          <w:rFonts w:ascii="Perpetua" w:hAnsi="Perpetua"/>
          <w:sz w:val="24"/>
          <w:szCs w:val="24"/>
        </w:rPr>
        <w:t>jennaekwealor.com</w:t>
      </w:r>
    </w:p>
    <w:p w14:paraId="325C66A9" w14:textId="3E4E6A82" w:rsidR="003D77DE" w:rsidRPr="00C5328D" w:rsidRDefault="00CB5637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EDUCATION</w:t>
      </w:r>
    </w:p>
    <w:p w14:paraId="31B57F14" w14:textId="0B9894C7" w:rsidR="00685D11" w:rsidRDefault="00F47409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 w:val="24"/>
          <w:szCs w:val="24"/>
        </w:rPr>
        <w:t>2015-</w:t>
      </w:r>
      <w:r w:rsidR="003D77DE" w:rsidRPr="003D77DE">
        <w:rPr>
          <w:rFonts w:ascii="Perpetua" w:hAnsi="Perpetua"/>
          <w:sz w:val="24"/>
          <w:szCs w:val="24"/>
        </w:rPr>
        <w:t>Present</w:t>
      </w:r>
      <w:r>
        <w:rPr>
          <w:rFonts w:ascii="Perpetua" w:hAnsi="Perpetua"/>
          <w:b/>
          <w:sz w:val="24"/>
          <w:szCs w:val="24"/>
        </w:rPr>
        <w:tab/>
      </w:r>
      <w:r w:rsidR="00372A0C" w:rsidRPr="009C3A27">
        <w:rPr>
          <w:rFonts w:ascii="Perpetua" w:hAnsi="Perpetua"/>
          <w:b/>
          <w:sz w:val="24"/>
          <w:szCs w:val="24"/>
        </w:rPr>
        <w:t>Ph.D.</w:t>
      </w:r>
      <w:r w:rsidR="00685D11" w:rsidRPr="009C3A27">
        <w:rPr>
          <w:rFonts w:ascii="Perpetua" w:hAnsi="Perpetua"/>
          <w:b/>
          <w:sz w:val="24"/>
          <w:szCs w:val="24"/>
        </w:rPr>
        <w:t xml:space="preserve"> </w:t>
      </w:r>
      <w:r w:rsidR="005A207E">
        <w:rPr>
          <w:rFonts w:ascii="Perpetua" w:hAnsi="Perpetua"/>
          <w:b/>
          <w:sz w:val="24"/>
          <w:szCs w:val="24"/>
        </w:rPr>
        <w:t>Candidate</w:t>
      </w:r>
    </w:p>
    <w:p w14:paraId="1AD8FFC7" w14:textId="5DCE40FC" w:rsidR="00685D11" w:rsidRPr="009C3A27" w:rsidRDefault="00685D11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Department of Integrative Biology</w:t>
      </w:r>
    </w:p>
    <w:p w14:paraId="7278CA8F" w14:textId="055C436F" w:rsidR="00252317" w:rsidRDefault="0062693B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University of California, Berkeley</w:t>
      </w:r>
      <w:r w:rsidR="00B22035" w:rsidRPr="009C3A27">
        <w:rPr>
          <w:rFonts w:ascii="Perpetua" w:hAnsi="Perpetua"/>
          <w:sz w:val="24"/>
          <w:szCs w:val="24"/>
        </w:rPr>
        <w:t xml:space="preserve"> (UCB)</w:t>
      </w:r>
    </w:p>
    <w:p w14:paraId="4C9FE075" w14:textId="368D5FA7" w:rsidR="00370004" w:rsidRDefault="00370004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Brent Mishler</w:t>
      </w:r>
    </w:p>
    <w:p w14:paraId="54CC5C49" w14:textId="77777777" w:rsidR="0062693B" w:rsidRPr="009C3A27" w:rsidRDefault="0062693B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7DB546FE" w14:textId="42CE5F4B" w:rsidR="00212AB0" w:rsidRPr="009C3A27" w:rsidRDefault="002713D1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 w:rsidRPr="002713D1">
        <w:rPr>
          <w:rFonts w:ascii="Perpetua" w:hAnsi="Perpetua"/>
          <w:sz w:val="24"/>
          <w:szCs w:val="24"/>
        </w:rPr>
        <w:t>2015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="00252317" w:rsidRPr="009C3A27">
        <w:rPr>
          <w:rFonts w:ascii="Perpetua" w:hAnsi="Perpetua"/>
          <w:b/>
          <w:sz w:val="24"/>
          <w:szCs w:val="24"/>
        </w:rPr>
        <w:t xml:space="preserve">M.S. </w:t>
      </w:r>
      <w:r w:rsidR="00F43A68">
        <w:rPr>
          <w:rFonts w:ascii="Perpetua" w:hAnsi="Perpetua"/>
          <w:b/>
          <w:sz w:val="24"/>
          <w:szCs w:val="24"/>
        </w:rPr>
        <w:t>in</w:t>
      </w:r>
      <w:r w:rsidR="00252317" w:rsidRPr="009C3A27">
        <w:rPr>
          <w:rFonts w:ascii="Perpetua" w:hAnsi="Perpetua"/>
          <w:b/>
          <w:sz w:val="24"/>
          <w:szCs w:val="24"/>
        </w:rPr>
        <w:t xml:space="preserve"> </w:t>
      </w:r>
      <w:r w:rsidR="005B7548">
        <w:rPr>
          <w:rFonts w:ascii="Perpetua" w:hAnsi="Perpetua"/>
          <w:b/>
          <w:sz w:val="24"/>
          <w:szCs w:val="24"/>
        </w:rPr>
        <w:t>Environmental Science</w:t>
      </w:r>
      <w:r w:rsidR="0071088D">
        <w:rPr>
          <w:rFonts w:ascii="Perpetua" w:hAnsi="Perpetua"/>
          <w:b/>
          <w:sz w:val="24"/>
          <w:szCs w:val="24"/>
        </w:rPr>
        <w:t xml:space="preserve">, </w:t>
      </w:r>
      <w:r w:rsidR="00884C8C" w:rsidRPr="009C3A27">
        <w:rPr>
          <w:rFonts w:ascii="Perpetua" w:hAnsi="Perpetua"/>
          <w:b/>
          <w:sz w:val="24"/>
          <w:szCs w:val="24"/>
        </w:rPr>
        <w:t>Biology</w:t>
      </w:r>
      <w:r w:rsidR="0071088D">
        <w:rPr>
          <w:rFonts w:ascii="Perpetua" w:hAnsi="Perpetua"/>
          <w:b/>
          <w:sz w:val="24"/>
          <w:szCs w:val="24"/>
        </w:rPr>
        <w:t xml:space="preserve"> Option</w:t>
      </w:r>
    </w:p>
    <w:p w14:paraId="608AC693" w14:textId="071910AA" w:rsidR="00252317" w:rsidRDefault="00252317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California State University, Los Angeles</w:t>
      </w:r>
      <w:r w:rsidR="0012677B" w:rsidRPr="009C3A27">
        <w:rPr>
          <w:rFonts w:ascii="Perpetua" w:hAnsi="Perpetua"/>
          <w:sz w:val="24"/>
          <w:szCs w:val="24"/>
        </w:rPr>
        <w:t xml:space="preserve"> (CSULA)</w:t>
      </w:r>
    </w:p>
    <w:p w14:paraId="118997E3" w14:textId="2221ED30" w:rsidR="00E36106" w:rsidRPr="005B7548" w:rsidRDefault="00370004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Kirsten Fisher</w:t>
      </w:r>
    </w:p>
    <w:p w14:paraId="673DFD9F" w14:textId="77777777" w:rsidR="00252317" w:rsidRPr="009C3A27" w:rsidRDefault="00252317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60A56227" w14:textId="6D3F07BF" w:rsidR="003F7B4C" w:rsidRPr="009C3A27" w:rsidRDefault="002713D1" w:rsidP="00BC0D58">
      <w:pPr>
        <w:pStyle w:val="Location"/>
        <w:spacing w:before="100" w:beforeAutospacing="1" w:after="100" w:afterAutospacing="1" w:line="240" w:lineRule="atLeast"/>
        <w:ind w:left="0" w:firstLine="288"/>
        <w:contextualSpacing/>
        <w:rPr>
          <w:rFonts w:ascii="Perpetua" w:hAnsi="Perpetua"/>
          <w:b/>
          <w:sz w:val="24"/>
          <w:szCs w:val="24"/>
        </w:rPr>
      </w:pPr>
      <w:r w:rsidRPr="002713D1">
        <w:rPr>
          <w:rFonts w:ascii="Perpetua" w:hAnsi="Perpetua"/>
          <w:sz w:val="24"/>
          <w:szCs w:val="24"/>
        </w:rPr>
        <w:t>2012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="00252317" w:rsidRPr="009C3A27">
        <w:rPr>
          <w:rFonts w:ascii="Perpetua" w:hAnsi="Perpetua"/>
          <w:b/>
          <w:sz w:val="24"/>
          <w:szCs w:val="24"/>
        </w:rPr>
        <w:t xml:space="preserve">B.S. </w:t>
      </w:r>
      <w:r w:rsidR="00F43A68">
        <w:rPr>
          <w:rFonts w:ascii="Perpetua" w:hAnsi="Perpetua"/>
          <w:b/>
          <w:sz w:val="24"/>
          <w:szCs w:val="24"/>
        </w:rPr>
        <w:t>in</w:t>
      </w:r>
      <w:r w:rsidR="0049534C" w:rsidRPr="009C3A27">
        <w:rPr>
          <w:rFonts w:ascii="Perpetua" w:hAnsi="Perpetua"/>
          <w:b/>
          <w:sz w:val="24"/>
          <w:szCs w:val="24"/>
        </w:rPr>
        <w:t xml:space="preserve"> </w:t>
      </w:r>
      <w:r w:rsidR="00252317" w:rsidRPr="009C3A27">
        <w:rPr>
          <w:rFonts w:ascii="Perpetua" w:hAnsi="Perpetua"/>
          <w:b/>
          <w:sz w:val="24"/>
          <w:szCs w:val="24"/>
        </w:rPr>
        <w:t xml:space="preserve">Biology, </w:t>
      </w:r>
      <w:r w:rsidR="007C4EC8" w:rsidRPr="009C3A27">
        <w:rPr>
          <w:rFonts w:ascii="Perpetua" w:hAnsi="Perpetua"/>
          <w:b/>
          <w:sz w:val="24"/>
          <w:szCs w:val="24"/>
        </w:rPr>
        <w:t>Minor</w:t>
      </w:r>
      <w:r w:rsidR="00F43A68">
        <w:rPr>
          <w:rFonts w:ascii="Perpetua" w:hAnsi="Perpetua"/>
          <w:b/>
          <w:sz w:val="24"/>
          <w:szCs w:val="24"/>
        </w:rPr>
        <w:t xml:space="preserve"> in Chemistry</w:t>
      </w:r>
    </w:p>
    <w:p w14:paraId="3D022A91" w14:textId="1748F425" w:rsidR="00252317" w:rsidRDefault="00252317" w:rsidP="00BC0D58">
      <w:pPr>
        <w:pStyle w:val="Location"/>
        <w:spacing w:before="100" w:beforeAutospacing="1" w:after="100" w:afterAutospacing="1" w:line="240" w:lineRule="atLeast"/>
        <w:ind w:left="1440" w:firstLine="720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 xml:space="preserve">Purdue University, </w:t>
      </w:r>
      <w:r w:rsidR="00B22035" w:rsidRPr="009C3A27">
        <w:rPr>
          <w:rFonts w:ascii="Perpetua" w:hAnsi="Perpetua"/>
          <w:sz w:val="24"/>
          <w:szCs w:val="24"/>
        </w:rPr>
        <w:t>Indiana University—Purdue University—I</w:t>
      </w:r>
      <w:r w:rsidRPr="009C3A27">
        <w:rPr>
          <w:rFonts w:ascii="Perpetua" w:hAnsi="Perpetua"/>
          <w:sz w:val="24"/>
          <w:szCs w:val="24"/>
        </w:rPr>
        <w:t xml:space="preserve">ndianapolis </w:t>
      </w:r>
      <w:r w:rsidR="00372A0C" w:rsidRPr="009C3A27">
        <w:rPr>
          <w:rFonts w:ascii="Perpetua" w:hAnsi="Perpetua"/>
          <w:sz w:val="24"/>
          <w:szCs w:val="24"/>
        </w:rPr>
        <w:t>(IUPUI)</w:t>
      </w:r>
    </w:p>
    <w:p w14:paraId="5F9FB754" w14:textId="0D48FC97" w:rsidR="005B7548" w:rsidRPr="009C3A27" w:rsidRDefault="00A2247E" w:rsidP="00BC0D58">
      <w:pPr>
        <w:pStyle w:val="Location"/>
        <w:spacing w:before="100" w:beforeAutospacing="1" w:after="100" w:afterAutospacing="1" w:line="240" w:lineRule="atLeast"/>
        <w:ind w:left="1440" w:firstLine="72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Laboratory of Dr. Melissa </w:t>
      </w:r>
      <w:proofErr w:type="spellStart"/>
      <w:r>
        <w:rPr>
          <w:rFonts w:ascii="Perpetua" w:hAnsi="Perpetua"/>
          <w:sz w:val="24"/>
          <w:szCs w:val="24"/>
        </w:rPr>
        <w:t>Kacena</w:t>
      </w:r>
      <w:proofErr w:type="spellEnd"/>
    </w:p>
    <w:p w14:paraId="49ACAE78" w14:textId="77777777" w:rsidR="00372A0C" w:rsidRPr="009C3A27" w:rsidRDefault="00372A0C" w:rsidP="00BC0D58">
      <w:pPr>
        <w:pStyle w:val="Location"/>
        <w:spacing w:before="100" w:beforeAutospacing="1" w:after="100" w:afterAutospacing="1" w:line="240" w:lineRule="atLeast"/>
        <w:ind w:left="0" w:firstLine="288"/>
        <w:contextualSpacing/>
        <w:rPr>
          <w:rFonts w:ascii="Perpetua" w:hAnsi="Perpetua"/>
          <w:sz w:val="24"/>
          <w:szCs w:val="24"/>
        </w:rPr>
      </w:pPr>
    </w:p>
    <w:p w14:paraId="369538AC" w14:textId="6F73707D" w:rsidR="00212AB0" w:rsidRPr="009C3A27" w:rsidRDefault="002713D1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 w:rsidRPr="002713D1">
        <w:rPr>
          <w:rFonts w:ascii="Perpetua" w:hAnsi="Perpetua"/>
          <w:sz w:val="24"/>
          <w:szCs w:val="24"/>
        </w:rPr>
        <w:t>2012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="00252317" w:rsidRPr="009C3A27">
        <w:rPr>
          <w:rFonts w:ascii="Perpetua" w:hAnsi="Perpetua"/>
          <w:b/>
          <w:sz w:val="24"/>
          <w:szCs w:val="24"/>
        </w:rPr>
        <w:t xml:space="preserve">B.A. </w:t>
      </w:r>
      <w:r w:rsidR="00F43A68">
        <w:rPr>
          <w:rFonts w:ascii="Perpetua" w:hAnsi="Perpetua"/>
          <w:b/>
          <w:sz w:val="24"/>
          <w:szCs w:val="24"/>
        </w:rPr>
        <w:t>in</w:t>
      </w:r>
      <w:r w:rsidR="00252317" w:rsidRPr="009C3A27">
        <w:rPr>
          <w:rFonts w:ascii="Perpetua" w:hAnsi="Perpetua"/>
          <w:b/>
          <w:sz w:val="24"/>
          <w:szCs w:val="24"/>
        </w:rPr>
        <w:t xml:space="preserve"> </w:t>
      </w:r>
      <w:r w:rsidR="0049534C" w:rsidRPr="009C3A27">
        <w:rPr>
          <w:rFonts w:ascii="Perpetua" w:hAnsi="Perpetua"/>
          <w:b/>
          <w:sz w:val="24"/>
          <w:szCs w:val="24"/>
        </w:rPr>
        <w:t>Religious Studies</w:t>
      </w:r>
      <w:r w:rsidR="00C64E56" w:rsidRPr="009C3A27">
        <w:rPr>
          <w:rFonts w:ascii="Perpetua" w:hAnsi="Perpetua"/>
          <w:b/>
          <w:sz w:val="24"/>
          <w:szCs w:val="24"/>
        </w:rPr>
        <w:t xml:space="preserve"> </w:t>
      </w:r>
    </w:p>
    <w:p w14:paraId="77033B7A" w14:textId="44FB697D" w:rsidR="00B724CC" w:rsidRPr="00630A1A" w:rsidRDefault="00BC16D7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9C9511" wp14:editId="46DBAC9A">
                <wp:simplePos x="0" y="0"/>
                <wp:positionH relativeFrom="column">
                  <wp:posOffset>0</wp:posOffset>
                </wp:positionH>
                <wp:positionV relativeFrom="paragraph">
                  <wp:posOffset>285387</wp:posOffset>
                </wp:positionV>
                <wp:extent cx="6781256" cy="0"/>
                <wp:effectExtent l="0" t="0" r="13335" b="1270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25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A8816" id="Straight Connector 12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45pt" to="533.95pt,22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" strokecolor="black [1920]"/>
            </w:pict>
          </mc:Fallback>
        </mc:AlternateContent>
      </w:r>
      <w:r w:rsidR="0024428A" w:rsidRPr="009C3A27">
        <w:rPr>
          <w:rFonts w:ascii="Perpetua" w:hAnsi="Perpetua"/>
          <w:sz w:val="24"/>
          <w:szCs w:val="24"/>
        </w:rPr>
        <w:t xml:space="preserve">Indiana </w:t>
      </w:r>
      <w:r w:rsidR="00372A0C" w:rsidRPr="009C3A27">
        <w:rPr>
          <w:rFonts w:ascii="Perpetua" w:hAnsi="Perpetua"/>
          <w:sz w:val="24"/>
          <w:szCs w:val="24"/>
        </w:rPr>
        <w:t>University</w:t>
      </w:r>
      <w:r w:rsidR="00B22035" w:rsidRPr="009C3A27">
        <w:rPr>
          <w:rFonts w:ascii="Perpetua" w:hAnsi="Perpetua"/>
          <w:sz w:val="24"/>
          <w:szCs w:val="24"/>
        </w:rPr>
        <w:t xml:space="preserve">, </w:t>
      </w:r>
      <w:r w:rsidR="00B55E42" w:rsidRPr="009C3A27">
        <w:rPr>
          <w:rFonts w:ascii="Perpetua" w:hAnsi="Perpetua"/>
          <w:sz w:val="24"/>
          <w:szCs w:val="24"/>
        </w:rPr>
        <w:t>IUPUI</w:t>
      </w:r>
    </w:p>
    <w:p w14:paraId="76405249" w14:textId="51A464A7" w:rsidR="00F02D9C" w:rsidRPr="009C3A27" w:rsidRDefault="00F02D9C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Publications</w:t>
      </w:r>
      <w:r w:rsidR="00BC44F2" w:rsidRPr="00C5328D">
        <w:rPr>
          <w:rFonts w:ascii="Perpetua" w:hAnsi="Perpetua"/>
          <w:sz w:val="18"/>
          <w:szCs w:val="18"/>
        </w:rPr>
        <w:t xml:space="preserve"> [ORCID 0000-0001-9014-8786]</w:t>
      </w:r>
    </w:p>
    <w:p w14:paraId="68BB82BE" w14:textId="12BD3526" w:rsidR="009D3384" w:rsidRDefault="009D3384" w:rsidP="009D3384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440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 xml:space="preserve">6. </w:t>
      </w:r>
      <w:r>
        <w:rPr>
          <w:rFonts w:ascii="Perpetua" w:hAnsi="Perpetua"/>
          <w:b w:val="0"/>
          <w:sz w:val="24"/>
          <w:szCs w:val="24"/>
        </w:rPr>
        <w:tab/>
      </w:r>
      <w:r w:rsidRPr="00B47B40">
        <w:rPr>
          <w:rFonts w:ascii="Perpetua" w:hAnsi="Perpetua"/>
          <w:bCs/>
          <w:sz w:val="24"/>
          <w:szCs w:val="24"/>
        </w:rPr>
        <w:t>Ekwealor, Jenna T. B.</w:t>
      </w:r>
      <w:r w:rsidR="00B47B40">
        <w:rPr>
          <w:rFonts w:ascii="Perpetua" w:hAnsi="Perpetua"/>
          <w:b w:val="0"/>
          <w:sz w:val="24"/>
          <w:szCs w:val="24"/>
        </w:rPr>
        <w:t xml:space="preserve">; </w:t>
      </w:r>
      <w:r>
        <w:rPr>
          <w:rFonts w:ascii="Perpetua" w:hAnsi="Perpetua"/>
          <w:b w:val="0"/>
          <w:sz w:val="24"/>
          <w:szCs w:val="24"/>
        </w:rPr>
        <w:t>Clark, Theresa A.</w:t>
      </w:r>
      <w:r w:rsidR="00B47B40">
        <w:rPr>
          <w:rFonts w:ascii="Perpetua" w:hAnsi="Perpetua"/>
          <w:b w:val="0"/>
          <w:sz w:val="24"/>
          <w:szCs w:val="24"/>
        </w:rPr>
        <w:t>;</w:t>
      </w:r>
      <w:r>
        <w:rPr>
          <w:rFonts w:ascii="Perpetua" w:hAnsi="Perpetua"/>
          <w:b w:val="0"/>
          <w:sz w:val="24"/>
          <w:szCs w:val="24"/>
        </w:rPr>
        <w:t xml:space="preserve"> </w:t>
      </w:r>
      <w:proofErr w:type="spellStart"/>
      <w:r>
        <w:rPr>
          <w:rFonts w:ascii="Perpetua" w:hAnsi="Perpetua"/>
          <w:b w:val="0"/>
          <w:sz w:val="24"/>
          <w:szCs w:val="24"/>
        </w:rPr>
        <w:t>Dautermann</w:t>
      </w:r>
      <w:proofErr w:type="spellEnd"/>
      <w:r>
        <w:rPr>
          <w:rFonts w:ascii="Perpetua" w:hAnsi="Perpetua"/>
          <w:b w:val="0"/>
          <w:sz w:val="24"/>
          <w:szCs w:val="24"/>
        </w:rPr>
        <w:t xml:space="preserve">, Oliver; Russell, Alexander; Ebrahimi, </w:t>
      </w:r>
      <w:proofErr w:type="spellStart"/>
      <w:r>
        <w:rPr>
          <w:rFonts w:ascii="Perpetua" w:hAnsi="Perpetua"/>
          <w:b w:val="0"/>
          <w:sz w:val="24"/>
          <w:szCs w:val="24"/>
        </w:rPr>
        <w:t>Sotodeh</w:t>
      </w:r>
      <w:proofErr w:type="spellEnd"/>
      <w:r>
        <w:rPr>
          <w:rFonts w:ascii="Perpetua" w:hAnsi="Perpetua"/>
          <w:b w:val="0"/>
          <w:sz w:val="24"/>
          <w:szCs w:val="24"/>
        </w:rPr>
        <w:t>; Stark, Lloyd R.; Niyogi, Krishna K.; Mishler, Brent D.</w:t>
      </w:r>
      <w:r w:rsidRPr="009C3A27">
        <w:rPr>
          <w:rFonts w:ascii="Perpetua" w:hAnsi="Perpetua"/>
          <w:b w:val="0"/>
          <w:sz w:val="24"/>
          <w:szCs w:val="24"/>
        </w:rPr>
        <w:t xml:space="preserve"> </w:t>
      </w:r>
      <w:r>
        <w:rPr>
          <w:rFonts w:ascii="Perpetua" w:hAnsi="Perpetua"/>
          <w:b w:val="0"/>
          <w:sz w:val="24"/>
          <w:szCs w:val="24"/>
        </w:rPr>
        <w:t>UV tolerance and sustained non-photochemical quenching in a desert moss</w:t>
      </w:r>
      <w:r w:rsidRPr="009C3A27">
        <w:rPr>
          <w:rFonts w:ascii="Perpetua" w:hAnsi="Perpetua"/>
          <w:b w:val="0"/>
          <w:sz w:val="24"/>
          <w:szCs w:val="24"/>
        </w:rPr>
        <w:t>. (</w:t>
      </w:r>
      <w:r>
        <w:rPr>
          <w:rFonts w:ascii="Perpetua" w:hAnsi="Perpetua"/>
          <w:b w:val="0"/>
          <w:sz w:val="24"/>
          <w:szCs w:val="24"/>
        </w:rPr>
        <w:t xml:space="preserve">Submitted to </w:t>
      </w:r>
      <w:r w:rsidR="00E550B4">
        <w:rPr>
          <w:rFonts w:ascii="Perpetua" w:hAnsi="Perpetua"/>
          <w:b w:val="0"/>
          <w:i/>
          <w:iCs/>
          <w:sz w:val="24"/>
          <w:szCs w:val="24"/>
        </w:rPr>
        <w:t>Plant, Cell &amp; Environment</w:t>
      </w:r>
      <w:r w:rsidRPr="009C3A27">
        <w:rPr>
          <w:rFonts w:ascii="Perpetua" w:hAnsi="Perpetua"/>
          <w:b w:val="0"/>
          <w:sz w:val="24"/>
          <w:szCs w:val="24"/>
        </w:rPr>
        <w:t>).</w:t>
      </w:r>
    </w:p>
    <w:p w14:paraId="45B4D341" w14:textId="77777777" w:rsidR="009D3384" w:rsidRDefault="009D3384" w:rsidP="00770E4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440"/>
        <w:contextualSpacing/>
        <w:rPr>
          <w:rFonts w:ascii="Perpetua" w:hAnsi="Perpetua"/>
          <w:b w:val="0"/>
          <w:sz w:val="24"/>
          <w:szCs w:val="24"/>
        </w:rPr>
      </w:pPr>
    </w:p>
    <w:p w14:paraId="065F6760" w14:textId="3177FEDD" w:rsidR="00770E48" w:rsidRDefault="009D3384" w:rsidP="00770E4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440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="00DF2F63">
        <w:rPr>
          <w:rFonts w:ascii="Perpetua" w:hAnsi="Perpetua"/>
          <w:b w:val="0"/>
          <w:sz w:val="24"/>
          <w:szCs w:val="24"/>
        </w:rPr>
        <w:t>5</w:t>
      </w:r>
      <w:r w:rsidR="00F02D9C">
        <w:rPr>
          <w:rFonts w:ascii="Perpetua" w:hAnsi="Perpetua"/>
          <w:b w:val="0"/>
          <w:sz w:val="24"/>
          <w:szCs w:val="24"/>
        </w:rPr>
        <w:t xml:space="preserve">. </w:t>
      </w:r>
      <w:r w:rsidR="00F02D9C">
        <w:rPr>
          <w:rFonts w:ascii="Perpetua" w:hAnsi="Perpetua"/>
          <w:b w:val="0"/>
          <w:sz w:val="24"/>
          <w:szCs w:val="24"/>
        </w:rPr>
        <w:tab/>
      </w:r>
      <w:r w:rsidR="00770E48">
        <w:rPr>
          <w:rFonts w:ascii="Perpetua" w:hAnsi="Perpetua"/>
          <w:b w:val="0"/>
          <w:sz w:val="24"/>
          <w:szCs w:val="24"/>
        </w:rPr>
        <w:t xml:space="preserve">Silva, Anderson T.; Gao, Bei; Fisher, Kirsten M.; Mishler, Brent D.; </w:t>
      </w:r>
      <w:r w:rsidR="00F02D9C" w:rsidRPr="009C3A27">
        <w:rPr>
          <w:rFonts w:ascii="Perpetua" w:hAnsi="Perpetua"/>
          <w:sz w:val="24"/>
          <w:szCs w:val="24"/>
        </w:rPr>
        <w:t>Ekwealor, Jenna T. B.</w:t>
      </w:r>
      <w:r w:rsidR="00F02D9C" w:rsidRPr="009C3A27">
        <w:rPr>
          <w:rFonts w:ascii="Perpetua" w:hAnsi="Perpetua"/>
          <w:b w:val="0"/>
          <w:sz w:val="24"/>
          <w:szCs w:val="24"/>
        </w:rPr>
        <w:t xml:space="preserve">; </w:t>
      </w:r>
      <w:r w:rsidR="00770E48">
        <w:rPr>
          <w:rFonts w:ascii="Perpetua" w:hAnsi="Perpetua"/>
          <w:b w:val="0"/>
          <w:sz w:val="24"/>
          <w:szCs w:val="24"/>
        </w:rPr>
        <w:t xml:space="preserve">Stark, Lloyd R.; Li, </w:t>
      </w:r>
      <w:proofErr w:type="spellStart"/>
      <w:r w:rsidR="00770E48">
        <w:rPr>
          <w:rFonts w:ascii="Perpetua" w:hAnsi="Perpetua"/>
          <w:b w:val="0"/>
          <w:sz w:val="24"/>
          <w:szCs w:val="24"/>
        </w:rPr>
        <w:t>Xiaoshuang</w:t>
      </w:r>
      <w:proofErr w:type="spellEnd"/>
      <w:r w:rsidR="00770E48">
        <w:rPr>
          <w:rFonts w:ascii="Perpetua" w:hAnsi="Perpetua"/>
          <w:b w:val="0"/>
          <w:sz w:val="24"/>
          <w:szCs w:val="24"/>
        </w:rPr>
        <w:t xml:space="preserve">; Zhang, </w:t>
      </w:r>
      <w:proofErr w:type="spellStart"/>
      <w:r w:rsidR="00770E48">
        <w:rPr>
          <w:rFonts w:ascii="Perpetua" w:hAnsi="Perpetua"/>
          <w:b w:val="0"/>
          <w:sz w:val="24"/>
          <w:szCs w:val="24"/>
        </w:rPr>
        <w:t>Daoyuan</w:t>
      </w:r>
      <w:proofErr w:type="spellEnd"/>
      <w:r w:rsidR="00770E48">
        <w:rPr>
          <w:rFonts w:ascii="Perpetua" w:hAnsi="Perpetua"/>
          <w:b w:val="0"/>
          <w:sz w:val="24"/>
          <w:szCs w:val="24"/>
        </w:rPr>
        <w:t>; Bowker, Matthew A.; Brinda, John C.; Deane-Coe, Kirsten K.; Oliver, Melvin J</w:t>
      </w:r>
      <w:r w:rsidR="00F02D9C" w:rsidRPr="009C3A27">
        <w:rPr>
          <w:rFonts w:ascii="Perpetua" w:hAnsi="Perpetua"/>
          <w:b w:val="0"/>
          <w:sz w:val="24"/>
          <w:szCs w:val="24"/>
        </w:rPr>
        <w:t xml:space="preserve">. </w:t>
      </w:r>
      <w:r w:rsidR="00770E48">
        <w:rPr>
          <w:rFonts w:ascii="Perpetua" w:hAnsi="Perpetua"/>
          <w:b w:val="0"/>
          <w:sz w:val="24"/>
          <w:szCs w:val="24"/>
        </w:rPr>
        <w:t xml:space="preserve">To dry perchance to live: insights from the genome of the desiccation-tolerant biocrust moss </w:t>
      </w:r>
      <w:r w:rsidR="00770E48">
        <w:rPr>
          <w:rFonts w:ascii="Perpetua" w:hAnsi="Perpetua"/>
          <w:b w:val="0"/>
          <w:i/>
          <w:iCs/>
          <w:sz w:val="24"/>
          <w:szCs w:val="24"/>
        </w:rPr>
        <w:t>Syntrichia caninervis</w:t>
      </w:r>
      <w:r w:rsidR="00F02D9C" w:rsidRPr="009C3A27">
        <w:rPr>
          <w:rFonts w:ascii="Perpetua" w:hAnsi="Perpetua"/>
          <w:b w:val="0"/>
          <w:sz w:val="24"/>
          <w:szCs w:val="24"/>
        </w:rPr>
        <w:t>. (</w:t>
      </w:r>
      <w:r w:rsidR="00B54BE7">
        <w:rPr>
          <w:rFonts w:ascii="Perpetua" w:hAnsi="Perpetua"/>
          <w:b w:val="0"/>
          <w:sz w:val="24"/>
          <w:szCs w:val="24"/>
        </w:rPr>
        <w:t>Submitted</w:t>
      </w:r>
      <w:r w:rsidR="007D5056">
        <w:rPr>
          <w:rFonts w:ascii="Perpetua" w:hAnsi="Perpetua"/>
          <w:b w:val="0"/>
          <w:sz w:val="24"/>
          <w:szCs w:val="24"/>
        </w:rPr>
        <w:t xml:space="preserve"> to</w:t>
      </w:r>
      <w:r w:rsidR="00251F97">
        <w:rPr>
          <w:rFonts w:ascii="Perpetua" w:hAnsi="Perpetua"/>
          <w:b w:val="0"/>
          <w:sz w:val="24"/>
          <w:szCs w:val="24"/>
        </w:rPr>
        <w:t xml:space="preserve"> </w:t>
      </w:r>
      <w:r w:rsidR="009A7C48">
        <w:rPr>
          <w:rFonts w:ascii="Perpetua" w:hAnsi="Perpetua"/>
          <w:b w:val="0"/>
          <w:i/>
          <w:iCs/>
          <w:sz w:val="24"/>
          <w:szCs w:val="24"/>
        </w:rPr>
        <w:t>The Molecular Plant</w:t>
      </w:r>
      <w:r w:rsidR="00F02D9C" w:rsidRPr="009C3A27">
        <w:rPr>
          <w:rFonts w:ascii="Perpetua" w:hAnsi="Perpetua"/>
          <w:b w:val="0"/>
          <w:sz w:val="24"/>
          <w:szCs w:val="24"/>
        </w:rPr>
        <w:t>).</w:t>
      </w:r>
    </w:p>
    <w:p w14:paraId="41FD0D4F" w14:textId="77777777" w:rsidR="00770E48" w:rsidRDefault="00770E48" w:rsidP="00BC0D5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440"/>
        <w:contextualSpacing/>
        <w:rPr>
          <w:rFonts w:ascii="Perpetua" w:hAnsi="Perpetua"/>
          <w:b w:val="0"/>
          <w:sz w:val="24"/>
          <w:szCs w:val="24"/>
        </w:rPr>
      </w:pPr>
    </w:p>
    <w:p w14:paraId="7642EFDB" w14:textId="3A153702" w:rsidR="00601A8E" w:rsidRPr="009C3A27" w:rsidRDefault="00601A8E" w:rsidP="00601A8E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440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 xml:space="preserve">4. </w:t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>Ekwealor, Jenna T. B.</w:t>
      </w:r>
      <w:r w:rsidRPr="009C3A27">
        <w:rPr>
          <w:rFonts w:ascii="Perpetua" w:hAnsi="Perpetua"/>
          <w:b w:val="0"/>
          <w:sz w:val="24"/>
          <w:szCs w:val="24"/>
        </w:rPr>
        <w:t xml:space="preserve">; Fisher, Kirsten M. </w:t>
      </w:r>
      <w:r>
        <w:rPr>
          <w:rFonts w:ascii="Perpetua" w:hAnsi="Perpetua"/>
          <w:b w:val="0"/>
          <w:sz w:val="24"/>
          <w:szCs w:val="24"/>
        </w:rPr>
        <w:t>Life under quartz</w:t>
      </w:r>
      <w:r w:rsidRPr="009C3A27">
        <w:rPr>
          <w:rFonts w:ascii="Perpetua" w:hAnsi="Perpetua"/>
          <w:b w:val="0"/>
          <w:sz w:val="24"/>
          <w:szCs w:val="24"/>
        </w:rPr>
        <w:t>: Hypolithic mosses in the Mojave Desert. (</w:t>
      </w:r>
      <w:r w:rsidR="009D3384">
        <w:rPr>
          <w:rFonts w:ascii="Perpetua" w:hAnsi="Perpetua"/>
          <w:b w:val="0"/>
          <w:sz w:val="24"/>
          <w:szCs w:val="24"/>
        </w:rPr>
        <w:t>In Press,</w:t>
      </w:r>
      <w:r>
        <w:rPr>
          <w:rFonts w:ascii="Perpetua" w:hAnsi="Perpetua"/>
          <w:b w:val="0"/>
          <w:sz w:val="24"/>
          <w:szCs w:val="24"/>
        </w:rPr>
        <w:t xml:space="preserve"> </w:t>
      </w:r>
      <w:r w:rsidRPr="00251F97">
        <w:rPr>
          <w:rFonts w:ascii="Perpetua" w:hAnsi="Perpetua"/>
          <w:b w:val="0"/>
          <w:i/>
          <w:iCs/>
          <w:sz w:val="24"/>
          <w:szCs w:val="24"/>
        </w:rPr>
        <w:t>PLOS One</w:t>
      </w:r>
      <w:r w:rsidRPr="009C3A27">
        <w:rPr>
          <w:rFonts w:ascii="Perpetua" w:hAnsi="Perpetua"/>
          <w:b w:val="0"/>
          <w:sz w:val="24"/>
          <w:szCs w:val="24"/>
        </w:rPr>
        <w:t xml:space="preserve">). </w:t>
      </w:r>
    </w:p>
    <w:p w14:paraId="0370FDCA" w14:textId="77777777" w:rsidR="00F02D9C" w:rsidRPr="009C3A27" w:rsidRDefault="00F02D9C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648"/>
        <w:contextualSpacing/>
        <w:rPr>
          <w:rFonts w:ascii="Perpetua" w:hAnsi="Perpetua"/>
          <w:b w:val="0"/>
          <w:sz w:val="24"/>
          <w:szCs w:val="24"/>
        </w:rPr>
      </w:pPr>
    </w:p>
    <w:p w14:paraId="20C4D7E5" w14:textId="77777777" w:rsidR="00F02D9C" w:rsidRPr="009C3A27" w:rsidRDefault="00F02D9C" w:rsidP="00BC0D5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152"/>
        <w:contextualSpacing/>
        <w:rPr>
          <w:rFonts w:ascii="Perpetua" w:hAnsi="Perpetua"/>
          <w:b w:val="0"/>
          <w:sz w:val="24"/>
          <w:szCs w:val="24"/>
        </w:rPr>
      </w:pPr>
      <w:r w:rsidRPr="00C148EC"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>3</w:t>
      </w:r>
      <w:r w:rsidRPr="00C148EC">
        <w:rPr>
          <w:rFonts w:ascii="Perpetua" w:hAnsi="Perpetua"/>
          <w:b w:val="0"/>
          <w:sz w:val="24"/>
          <w:szCs w:val="24"/>
        </w:rPr>
        <w:t xml:space="preserve">. </w:t>
      </w:r>
      <w:r w:rsidRPr="00C148EC"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>Baughman, Jenna T.</w:t>
      </w:r>
      <w:r w:rsidRPr="009C3A27">
        <w:rPr>
          <w:rFonts w:ascii="Perpetua" w:hAnsi="Perpetua"/>
          <w:b w:val="0"/>
          <w:sz w:val="24"/>
          <w:szCs w:val="24"/>
        </w:rPr>
        <w:t xml:space="preserve">; Payton, Adam C.;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Paasch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Amber E.; Fisher, Kirsten M.; McDaniel, Stuart F. Multiple factors influence population sex ratios in the Mojave Desert moss </w:t>
      </w:r>
      <w:r w:rsidRPr="009C3A27">
        <w:rPr>
          <w:rFonts w:ascii="Perpetua" w:hAnsi="Perpetua"/>
          <w:b w:val="0"/>
          <w:i/>
          <w:sz w:val="24"/>
          <w:szCs w:val="24"/>
        </w:rPr>
        <w:t>Syntrichia caninervis</w:t>
      </w:r>
      <w:r w:rsidRPr="009C3A27">
        <w:rPr>
          <w:rFonts w:ascii="Perpetua" w:hAnsi="Perpetua"/>
          <w:b w:val="0"/>
          <w:sz w:val="24"/>
          <w:szCs w:val="24"/>
        </w:rPr>
        <w:t xml:space="preserve">. </w:t>
      </w:r>
      <w:r w:rsidRPr="009C3A27">
        <w:rPr>
          <w:rFonts w:ascii="Perpetua" w:hAnsi="Perpetua"/>
          <w:b w:val="0"/>
          <w:i/>
          <w:sz w:val="24"/>
          <w:szCs w:val="24"/>
        </w:rPr>
        <w:t>American Journal of Botany</w:t>
      </w:r>
      <w:r w:rsidRPr="009C3A27">
        <w:rPr>
          <w:rFonts w:ascii="Perpetua" w:hAnsi="Perpetua"/>
          <w:b w:val="0"/>
          <w:sz w:val="24"/>
          <w:szCs w:val="24"/>
        </w:rPr>
        <w:t xml:space="preserve"> 104(5):1-10 (2017), DOI: 10.3732/ajb.1700045</w:t>
      </w:r>
    </w:p>
    <w:p w14:paraId="3A9B37CB" w14:textId="77777777" w:rsidR="00F02D9C" w:rsidRPr="009C3A27" w:rsidRDefault="00F02D9C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648"/>
        <w:contextualSpacing/>
        <w:rPr>
          <w:rFonts w:ascii="Perpetua" w:hAnsi="Perpetua"/>
          <w:b w:val="0"/>
          <w:sz w:val="24"/>
          <w:szCs w:val="24"/>
        </w:rPr>
      </w:pPr>
    </w:p>
    <w:p w14:paraId="6FB84B26" w14:textId="77777777" w:rsidR="00F02D9C" w:rsidRPr="009C3A27" w:rsidRDefault="00F02D9C" w:rsidP="00BC0D5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15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 xml:space="preserve">2. </w:t>
      </w:r>
      <w:r>
        <w:rPr>
          <w:rFonts w:ascii="Perpetua" w:hAnsi="Perpetua"/>
          <w:b w:val="0"/>
          <w:sz w:val="24"/>
          <w:szCs w:val="24"/>
        </w:rPr>
        <w:tab/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Meijome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Tomás E.*; </w:t>
      </w:r>
      <w:r w:rsidRPr="009C3A27">
        <w:rPr>
          <w:rFonts w:ascii="Perpetua" w:hAnsi="Perpetua"/>
          <w:sz w:val="24"/>
          <w:szCs w:val="24"/>
        </w:rPr>
        <w:t>Baughman, Jenna T.</w:t>
      </w:r>
      <w:r w:rsidRPr="009C3A27">
        <w:rPr>
          <w:rFonts w:ascii="Perpetua" w:hAnsi="Perpetua"/>
          <w:b w:val="0"/>
          <w:sz w:val="24"/>
          <w:szCs w:val="24"/>
        </w:rPr>
        <w:t xml:space="preserve">*; Hooker, R. Adam; Cheng, Ying-Hua;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Ciovacco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Wendy A.;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Balamohan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Sanjeev A.; Srinivasan,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Trishya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 L.;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Chitteti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Brahmananda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 R.;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Eleniste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Pierre P.; Horowitz, Mark C.;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Srour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Edward F.;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Bruzzaniti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Angela; Fuchs, Robyn K.;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Kacena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>, Melissa A. C-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Mpl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 is expressed on osteoblasts and osteoclasts and is important in regulating skeletal homeostasis. </w:t>
      </w:r>
      <w:r w:rsidRPr="009C3A27">
        <w:rPr>
          <w:rFonts w:ascii="Perpetua" w:hAnsi="Perpetua"/>
          <w:b w:val="0"/>
          <w:i/>
          <w:sz w:val="24"/>
          <w:szCs w:val="24"/>
        </w:rPr>
        <w:t>Journal of Cellular Biochemistry</w:t>
      </w:r>
      <w:r w:rsidRPr="009C3A27">
        <w:rPr>
          <w:rFonts w:ascii="Perpetua" w:hAnsi="Perpetua"/>
          <w:b w:val="0"/>
          <w:sz w:val="24"/>
          <w:szCs w:val="24"/>
        </w:rPr>
        <w:t xml:space="preserve"> 117:959-969 (2016), DOI: 10.1002/jcb.25380 *Contributed equally </w:t>
      </w:r>
    </w:p>
    <w:p w14:paraId="0C27D9EF" w14:textId="77777777" w:rsidR="00F02D9C" w:rsidRPr="009C3A27" w:rsidRDefault="00F02D9C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648"/>
        <w:contextualSpacing/>
        <w:rPr>
          <w:rFonts w:ascii="Perpetua" w:hAnsi="Perpetua"/>
          <w:b w:val="0"/>
          <w:sz w:val="24"/>
          <w:szCs w:val="24"/>
        </w:rPr>
      </w:pPr>
    </w:p>
    <w:p w14:paraId="6FE0534E" w14:textId="77777777" w:rsidR="00F02D9C" w:rsidRPr="009C3A27" w:rsidRDefault="00F02D9C" w:rsidP="00BC0D58">
      <w:pPr>
        <w:pStyle w:val="JobTitle"/>
        <w:tabs>
          <w:tab w:val="clear" w:pos="7560"/>
          <w:tab w:val="left" w:pos="630"/>
        </w:tabs>
        <w:spacing w:before="100" w:beforeAutospacing="1" w:after="100" w:afterAutospacing="1" w:line="240" w:lineRule="atLeast"/>
        <w:ind w:left="1440" w:hanging="115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 xml:space="preserve">1. </w:t>
      </w:r>
      <w:r>
        <w:rPr>
          <w:rFonts w:ascii="Perpetua" w:hAnsi="Perpetua"/>
          <w:b w:val="0"/>
          <w:sz w:val="24"/>
          <w:szCs w:val="24"/>
        </w:rPr>
        <w:tab/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Eleniste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Pierre P.; Patel,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Vruti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Posritong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Sumana; Zero, Odette;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Largura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Heather; Cheng, Ying-Hua; Himes, Evan R.; Hamilton, Matthew; </w:t>
      </w:r>
      <w:r w:rsidRPr="009C3A27">
        <w:rPr>
          <w:rFonts w:ascii="Perpetua" w:hAnsi="Perpetua"/>
          <w:sz w:val="24"/>
          <w:szCs w:val="24"/>
        </w:rPr>
        <w:t>Baughman, Jenna</w:t>
      </w:r>
      <w:r w:rsidRPr="009C3A27">
        <w:rPr>
          <w:rFonts w:ascii="Perpetua" w:hAnsi="Perpetua"/>
          <w:b w:val="0"/>
          <w:sz w:val="24"/>
          <w:szCs w:val="24"/>
        </w:rPr>
        <w:t xml:space="preserve">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Kacena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Melissa A.;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Bruzzaniti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Angela. Pyk2 and megakaryocytes regulate osteoblast differentiation and migration via distinct and overlapping mechanisms. </w:t>
      </w:r>
      <w:r w:rsidRPr="009C3A27">
        <w:rPr>
          <w:rFonts w:ascii="Perpetua" w:hAnsi="Perpetua"/>
          <w:b w:val="0"/>
          <w:i/>
          <w:sz w:val="24"/>
          <w:szCs w:val="24"/>
        </w:rPr>
        <w:t>Journal of Cellular Biochemistry</w:t>
      </w:r>
      <w:r w:rsidRPr="009C3A27">
        <w:rPr>
          <w:rFonts w:ascii="Perpetua" w:hAnsi="Perpetua"/>
          <w:b w:val="0"/>
          <w:sz w:val="24"/>
          <w:szCs w:val="24"/>
        </w:rPr>
        <w:t xml:space="preserve"> 9999:1-11 (2015), DOI: 10.1002/jcb.25430</w:t>
      </w:r>
    </w:p>
    <w:p w14:paraId="0BE8BAFE" w14:textId="77777777" w:rsidR="00F02D9C" w:rsidRDefault="00F02D9C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A5A6C39" wp14:editId="4B487D97">
                <wp:simplePos x="0" y="0"/>
                <wp:positionH relativeFrom="column">
                  <wp:posOffset>10886</wp:posOffset>
                </wp:positionH>
                <wp:positionV relativeFrom="paragraph">
                  <wp:posOffset>101963</wp:posOffset>
                </wp:positionV>
                <wp:extent cx="6770370" cy="0"/>
                <wp:effectExtent l="0" t="0" r="11430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736AE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8.05pt" to="533.95pt,8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" strokecolor="black [1920]"/>
            </w:pict>
          </mc:Fallback>
        </mc:AlternateContent>
      </w:r>
    </w:p>
    <w:p w14:paraId="7F035EFC" w14:textId="03E68A25" w:rsidR="00407844" w:rsidRPr="00C5328D" w:rsidRDefault="00407844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FE</w:t>
      </w:r>
      <w:r w:rsidR="00A850F6" w:rsidRPr="00C5328D">
        <w:rPr>
          <w:rFonts w:ascii="Perpetua" w:hAnsi="Perpetua"/>
          <w:b/>
          <w:bCs/>
          <w:sz w:val="24"/>
          <w:szCs w:val="24"/>
        </w:rPr>
        <w:t>LLOWSHIPS</w:t>
      </w:r>
      <w:r w:rsidR="003D6A97" w:rsidRPr="00C5328D">
        <w:rPr>
          <w:rFonts w:ascii="Perpetua" w:hAnsi="Perpetua"/>
          <w:b/>
          <w:bCs/>
          <w:sz w:val="24"/>
          <w:szCs w:val="24"/>
        </w:rPr>
        <w:t xml:space="preserve"> &amp; TRAINEESHIPS</w:t>
      </w:r>
    </w:p>
    <w:p w14:paraId="2C987AE5" w14:textId="1756F1F9" w:rsidR="009A7C48" w:rsidRPr="00C5328D" w:rsidRDefault="009A7C48" w:rsidP="009A7C4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sz w:val="24"/>
          <w:szCs w:val="24"/>
        </w:rPr>
        <w:t>2020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Cs/>
          <w:sz w:val="24"/>
          <w:szCs w:val="24"/>
        </w:rPr>
        <w:t xml:space="preserve">Graduate Remote Instruction Innovation Fellowship </w:t>
      </w:r>
      <w:r w:rsidRPr="00C5328D">
        <w:rPr>
          <w:rFonts w:ascii="Perpetua" w:hAnsi="Perpetua"/>
          <w:bCs/>
          <w:sz w:val="24"/>
          <w:szCs w:val="24"/>
        </w:rPr>
        <w:t>(UCB)</w:t>
      </w:r>
    </w:p>
    <w:p w14:paraId="70AF7409" w14:textId="4A43F1A1" w:rsidR="009A7C48" w:rsidRPr="00C5328D" w:rsidRDefault="009A7C48" w:rsidP="009A7C4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 xml:space="preserve"> ($</w:t>
      </w:r>
      <w:r>
        <w:rPr>
          <w:rFonts w:ascii="Perpetua" w:hAnsi="Perpetua"/>
          <w:bCs/>
          <w:sz w:val="24"/>
          <w:szCs w:val="24"/>
        </w:rPr>
        <w:t>5</w:t>
      </w:r>
      <w:r w:rsidRPr="00C5328D">
        <w:rPr>
          <w:rFonts w:ascii="Perpetua" w:hAnsi="Perpetua"/>
          <w:bCs/>
          <w:sz w:val="24"/>
          <w:szCs w:val="24"/>
        </w:rPr>
        <w:t>,000)</w:t>
      </w:r>
    </w:p>
    <w:p w14:paraId="1EE2FD6D" w14:textId="77777777" w:rsidR="009A7C48" w:rsidRDefault="009A7C48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75AAC25C" w14:textId="16037D1A" w:rsidR="00407844" w:rsidRPr="00C5328D" w:rsidRDefault="00407844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Cs/>
          <w:sz w:val="24"/>
          <w:szCs w:val="24"/>
        </w:rPr>
      </w:pPr>
      <w:r>
        <w:rPr>
          <w:rFonts w:ascii="Perpetua" w:hAnsi="Perpetua"/>
          <w:sz w:val="24"/>
          <w:szCs w:val="24"/>
        </w:rPr>
        <w:t>201</w:t>
      </w:r>
      <w:r w:rsidR="00D44E60">
        <w:rPr>
          <w:rFonts w:ascii="Perpetua" w:hAnsi="Perpetua"/>
          <w:sz w:val="24"/>
          <w:szCs w:val="24"/>
        </w:rPr>
        <w:t>5-2020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Pr="00C5328D">
        <w:rPr>
          <w:rFonts w:ascii="Perpetua" w:hAnsi="Perpetua"/>
          <w:bCs/>
          <w:sz w:val="24"/>
          <w:szCs w:val="24"/>
        </w:rPr>
        <w:t>Berkeley Fellowship</w:t>
      </w:r>
      <w:r w:rsidR="00D311D5" w:rsidRPr="00C5328D">
        <w:rPr>
          <w:rFonts w:ascii="Perpetua" w:hAnsi="Perpetua"/>
          <w:bCs/>
          <w:sz w:val="24"/>
          <w:szCs w:val="24"/>
        </w:rPr>
        <w:t xml:space="preserve"> (UCB)</w:t>
      </w:r>
    </w:p>
    <w:p w14:paraId="665E8DCC" w14:textId="037DE18D" w:rsidR="00D44E60" w:rsidRPr="00C5328D" w:rsidRDefault="00D311D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 xml:space="preserve"> </w:t>
      </w:r>
      <w:r w:rsidR="00D44E60" w:rsidRPr="00C5328D">
        <w:rPr>
          <w:rFonts w:ascii="Perpetua" w:hAnsi="Perpetua"/>
          <w:bCs/>
          <w:sz w:val="24"/>
          <w:szCs w:val="24"/>
        </w:rPr>
        <w:t>($86,000 awarded over five years)</w:t>
      </w:r>
    </w:p>
    <w:p w14:paraId="617E3591" w14:textId="77777777" w:rsidR="00D311D5" w:rsidRPr="00C5328D" w:rsidRDefault="00D311D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</w:p>
    <w:p w14:paraId="0F57B1B7" w14:textId="3737038D" w:rsidR="00D311D5" w:rsidRPr="00C5328D" w:rsidRDefault="00D311D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>201</w:t>
      </w:r>
      <w:r w:rsidR="00DA7E6D" w:rsidRPr="00C5328D">
        <w:rPr>
          <w:rFonts w:ascii="Perpetua" w:hAnsi="Perpetua"/>
          <w:bCs/>
          <w:sz w:val="24"/>
          <w:szCs w:val="24"/>
        </w:rPr>
        <w:t>7</w:t>
      </w:r>
      <w:r w:rsidRPr="00C5328D">
        <w:rPr>
          <w:rFonts w:ascii="Perpetua" w:hAnsi="Perpetua"/>
          <w:bCs/>
          <w:sz w:val="24"/>
          <w:szCs w:val="24"/>
        </w:rPr>
        <w:t>-2020</w:t>
      </w:r>
      <w:r w:rsidRPr="00C5328D">
        <w:rPr>
          <w:rFonts w:ascii="Perpetua" w:hAnsi="Perpetua"/>
          <w:bCs/>
          <w:sz w:val="24"/>
          <w:szCs w:val="24"/>
        </w:rPr>
        <w:tab/>
      </w:r>
      <w:r w:rsidRPr="00C5328D">
        <w:rPr>
          <w:rFonts w:ascii="Perpetua" w:hAnsi="Perpetua"/>
          <w:bCs/>
          <w:sz w:val="24"/>
          <w:szCs w:val="24"/>
        </w:rPr>
        <w:tab/>
        <w:t>Pinto-</w:t>
      </w:r>
      <w:proofErr w:type="spellStart"/>
      <w:r w:rsidRPr="00C5328D">
        <w:rPr>
          <w:rFonts w:ascii="Perpetua" w:hAnsi="Perpetua"/>
          <w:bCs/>
          <w:sz w:val="24"/>
          <w:szCs w:val="24"/>
        </w:rPr>
        <w:t>Fialon</w:t>
      </w:r>
      <w:proofErr w:type="spellEnd"/>
      <w:r w:rsidRPr="00C5328D">
        <w:rPr>
          <w:rFonts w:ascii="Perpetua" w:hAnsi="Perpetua"/>
          <w:bCs/>
          <w:sz w:val="24"/>
          <w:szCs w:val="24"/>
        </w:rPr>
        <w:t xml:space="preserve"> Fellowship (UCB)</w:t>
      </w:r>
    </w:p>
    <w:p w14:paraId="49D51A1D" w14:textId="35AA1D52" w:rsidR="00D311D5" w:rsidRPr="00C5328D" w:rsidRDefault="00D311D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 xml:space="preserve"> ($</w:t>
      </w:r>
      <w:r w:rsidR="0006545E" w:rsidRPr="00C5328D">
        <w:rPr>
          <w:rFonts w:ascii="Perpetua" w:hAnsi="Perpetua"/>
          <w:bCs/>
          <w:sz w:val="24"/>
          <w:szCs w:val="24"/>
        </w:rPr>
        <w:t>2</w:t>
      </w:r>
      <w:r w:rsidRPr="00C5328D">
        <w:rPr>
          <w:rFonts w:ascii="Perpetua" w:hAnsi="Perpetua"/>
          <w:bCs/>
          <w:sz w:val="24"/>
          <w:szCs w:val="24"/>
        </w:rPr>
        <w:t>5,7</w:t>
      </w:r>
      <w:r w:rsidR="00DA7E6D" w:rsidRPr="00C5328D">
        <w:rPr>
          <w:rFonts w:ascii="Perpetua" w:hAnsi="Perpetua"/>
          <w:bCs/>
          <w:sz w:val="24"/>
          <w:szCs w:val="24"/>
        </w:rPr>
        <w:t>35</w:t>
      </w:r>
      <w:r w:rsidRPr="00C5328D">
        <w:rPr>
          <w:rFonts w:ascii="Perpetua" w:hAnsi="Perpetua"/>
          <w:bCs/>
          <w:sz w:val="24"/>
          <w:szCs w:val="24"/>
        </w:rPr>
        <w:t xml:space="preserve"> awarded over </w:t>
      </w:r>
      <w:r w:rsidR="0006545E" w:rsidRPr="00C5328D">
        <w:rPr>
          <w:rFonts w:ascii="Perpetua" w:hAnsi="Perpetua"/>
          <w:bCs/>
          <w:sz w:val="24"/>
          <w:szCs w:val="24"/>
        </w:rPr>
        <w:t>t</w:t>
      </w:r>
      <w:r w:rsidR="00B67459" w:rsidRPr="00C5328D">
        <w:rPr>
          <w:rFonts w:ascii="Perpetua" w:hAnsi="Perpetua"/>
          <w:bCs/>
          <w:sz w:val="24"/>
          <w:szCs w:val="24"/>
        </w:rPr>
        <w:t>hree</w:t>
      </w:r>
      <w:r w:rsidRPr="00C5328D">
        <w:rPr>
          <w:rFonts w:ascii="Perpetua" w:hAnsi="Perpetua"/>
          <w:bCs/>
          <w:sz w:val="24"/>
          <w:szCs w:val="24"/>
        </w:rPr>
        <w:t xml:space="preserve"> years)</w:t>
      </w:r>
    </w:p>
    <w:p w14:paraId="688F0579" w14:textId="77777777" w:rsidR="00DA7E6D" w:rsidRPr="00C5328D" w:rsidRDefault="00DA7E6D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Cs/>
          <w:sz w:val="24"/>
          <w:szCs w:val="24"/>
        </w:rPr>
      </w:pPr>
    </w:p>
    <w:p w14:paraId="5B74FFA1" w14:textId="06EDBB33" w:rsidR="00DA7E6D" w:rsidRPr="00C5328D" w:rsidRDefault="00DA7E6D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>2018-2019</w:t>
      </w:r>
      <w:r w:rsidRPr="00C5328D">
        <w:rPr>
          <w:rFonts w:ascii="Perpetua" w:hAnsi="Perpetua"/>
          <w:bCs/>
          <w:sz w:val="24"/>
          <w:szCs w:val="24"/>
        </w:rPr>
        <w:tab/>
      </w:r>
      <w:r w:rsidRPr="00C5328D">
        <w:rPr>
          <w:rFonts w:ascii="Perpetua" w:hAnsi="Perpetua"/>
          <w:bCs/>
          <w:sz w:val="24"/>
          <w:szCs w:val="24"/>
        </w:rPr>
        <w:tab/>
      </w:r>
      <w:proofErr w:type="spellStart"/>
      <w:r w:rsidRPr="00C5328D">
        <w:rPr>
          <w:rFonts w:ascii="Perpetua" w:hAnsi="Perpetua"/>
          <w:bCs/>
          <w:sz w:val="24"/>
          <w:szCs w:val="24"/>
        </w:rPr>
        <w:t>Luso</w:t>
      </w:r>
      <w:proofErr w:type="spellEnd"/>
      <w:r w:rsidRPr="00C5328D">
        <w:rPr>
          <w:rFonts w:ascii="Perpetua" w:hAnsi="Perpetua"/>
          <w:bCs/>
          <w:sz w:val="24"/>
          <w:szCs w:val="24"/>
        </w:rPr>
        <w:t>-American Education Foundation Scholarship</w:t>
      </w:r>
    </w:p>
    <w:p w14:paraId="1D167607" w14:textId="7262AC13" w:rsidR="00D311D5" w:rsidRPr="00C5328D" w:rsidRDefault="00DA7E6D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 xml:space="preserve"> ($1,000)</w:t>
      </w:r>
    </w:p>
    <w:p w14:paraId="503C74D6" w14:textId="77777777" w:rsidR="00783FDA" w:rsidRPr="00C5328D" w:rsidRDefault="00783FDA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</w:p>
    <w:p w14:paraId="64D1D279" w14:textId="046EFC63" w:rsidR="00783FDA" w:rsidRPr="00C5328D" w:rsidRDefault="00783FDA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>201</w:t>
      </w:r>
      <w:r w:rsidR="00176314" w:rsidRPr="00C5328D">
        <w:rPr>
          <w:rFonts w:ascii="Perpetua" w:hAnsi="Perpetua"/>
          <w:bCs/>
          <w:sz w:val="24"/>
          <w:szCs w:val="24"/>
        </w:rPr>
        <w:t>5</w:t>
      </w:r>
      <w:r w:rsidRPr="00C5328D">
        <w:rPr>
          <w:rFonts w:ascii="Perpetua" w:hAnsi="Perpetua"/>
          <w:bCs/>
          <w:sz w:val="24"/>
          <w:szCs w:val="24"/>
        </w:rPr>
        <w:t>-201</w:t>
      </w:r>
      <w:r w:rsidR="00176314" w:rsidRPr="00C5328D">
        <w:rPr>
          <w:rFonts w:ascii="Perpetua" w:hAnsi="Perpetua"/>
          <w:bCs/>
          <w:sz w:val="24"/>
          <w:szCs w:val="24"/>
        </w:rPr>
        <w:t>7</w:t>
      </w:r>
      <w:r w:rsidRPr="00C5328D">
        <w:rPr>
          <w:rFonts w:ascii="Perpetua" w:hAnsi="Perpetua"/>
          <w:bCs/>
          <w:sz w:val="24"/>
          <w:szCs w:val="24"/>
        </w:rPr>
        <w:tab/>
        <w:t>Environment &amp; Society: Data Sciences for the 21</w:t>
      </w:r>
      <w:r w:rsidRPr="00C5328D">
        <w:rPr>
          <w:rFonts w:ascii="Perpetua" w:hAnsi="Perpetua"/>
          <w:bCs/>
          <w:sz w:val="24"/>
          <w:szCs w:val="24"/>
          <w:vertAlign w:val="superscript"/>
        </w:rPr>
        <w:t>st</w:t>
      </w:r>
      <w:r w:rsidRPr="00C5328D">
        <w:rPr>
          <w:rFonts w:ascii="Perpetua" w:hAnsi="Perpetua"/>
          <w:bCs/>
          <w:sz w:val="24"/>
          <w:szCs w:val="24"/>
        </w:rPr>
        <w:t xml:space="preserve"> Century, An NSF Research Traineeship (UCB)</w:t>
      </w:r>
    </w:p>
    <w:p w14:paraId="3C4D9B5F" w14:textId="77777777" w:rsidR="00732F8F" w:rsidRPr="00C5328D" w:rsidRDefault="00732F8F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</w:p>
    <w:p w14:paraId="2FDDE4F0" w14:textId="243453E2" w:rsidR="00732F8F" w:rsidRPr="00C5328D" w:rsidRDefault="00732F8F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>2014-2015</w:t>
      </w:r>
      <w:r w:rsidRPr="00C5328D">
        <w:rPr>
          <w:rFonts w:ascii="Perpetua" w:hAnsi="Perpetua"/>
          <w:bCs/>
          <w:sz w:val="24"/>
          <w:szCs w:val="24"/>
        </w:rPr>
        <w:tab/>
        <w:t>Minority Biomedical Research Support Research Initiative for Scientific Enhancement MS-to-Ph.D. Graduate Res</w:t>
      </w:r>
      <w:r w:rsidR="00A850F6" w:rsidRPr="00C5328D">
        <w:rPr>
          <w:rFonts w:ascii="Perpetua" w:hAnsi="Perpetua"/>
          <w:bCs/>
          <w:sz w:val="24"/>
          <w:szCs w:val="24"/>
        </w:rPr>
        <w:t>e</w:t>
      </w:r>
      <w:r w:rsidRPr="00C5328D">
        <w:rPr>
          <w:rFonts w:ascii="Perpetua" w:hAnsi="Perpetua"/>
          <w:bCs/>
          <w:sz w:val="24"/>
          <w:szCs w:val="24"/>
        </w:rPr>
        <w:t>arch Fellowship (CSULA)</w:t>
      </w:r>
    </w:p>
    <w:p w14:paraId="54EEF261" w14:textId="6F429705" w:rsidR="00732F8F" w:rsidRPr="00C5328D" w:rsidRDefault="00732F8F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 xml:space="preserve"> ($17,000)</w:t>
      </w:r>
    </w:p>
    <w:p w14:paraId="5CBD31E7" w14:textId="77777777" w:rsidR="00A850F6" w:rsidRPr="00C5328D" w:rsidRDefault="00A850F6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Cs/>
          <w:sz w:val="24"/>
          <w:szCs w:val="24"/>
        </w:rPr>
      </w:pPr>
    </w:p>
    <w:p w14:paraId="44E010AD" w14:textId="093C8778" w:rsidR="00A850F6" w:rsidRPr="00C5328D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Cs/>
          <w:sz w:val="24"/>
          <w:szCs w:val="24"/>
        </w:rPr>
      </w:pPr>
      <w:r w:rsidRPr="00C5328D">
        <w:rPr>
          <w:rFonts w:ascii="Perpetua" w:hAnsi="Perpetua"/>
          <w:bCs/>
          <w:sz w:val="24"/>
          <w:szCs w:val="24"/>
        </w:rPr>
        <w:t>2019-2012</w:t>
      </w:r>
      <w:r w:rsidRPr="00C5328D">
        <w:rPr>
          <w:rFonts w:ascii="Perpetua" w:hAnsi="Perpetua"/>
          <w:bCs/>
          <w:sz w:val="24"/>
          <w:szCs w:val="24"/>
        </w:rPr>
        <w:tab/>
        <w:t>Ronald E. McNair Post-Baccalaureate Achievement Scholar (</w:t>
      </w:r>
      <w:r w:rsidR="007D029F" w:rsidRPr="00C5328D">
        <w:rPr>
          <w:rFonts w:ascii="Perpetua" w:hAnsi="Perpetua"/>
          <w:bCs/>
          <w:sz w:val="24"/>
          <w:szCs w:val="24"/>
        </w:rPr>
        <w:t>IUPUI</w:t>
      </w:r>
      <w:r w:rsidRPr="00C5328D">
        <w:rPr>
          <w:rFonts w:ascii="Perpetua" w:hAnsi="Perpetua"/>
          <w:bCs/>
          <w:sz w:val="24"/>
          <w:szCs w:val="24"/>
        </w:rPr>
        <w:t>)</w:t>
      </w:r>
    </w:p>
    <w:p w14:paraId="36F26F92" w14:textId="4257817B" w:rsidR="00407844" w:rsidRDefault="00D311D5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0A5EDA" wp14:editId="4FFA192F">
                <wp:simplePos x="0" y="0"/>
                <wp:positionH relativeFrom="column">
                  <wp:posOffset>-54430</wp:posOffset>
                </wp:positionH>
                <wp:positionV relativeFrom="paragraph">
                  <wp:posOffset>111579</wp:posOffset>
                </wp:positionV>
                <wp:extent cx="6770915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6A5C4A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8.8pt" to="528.85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" strokecolor="black [1920]"/>
            </w:pict>
          </mc:Fallback>
        </mc:AlternateContent>
      </w:r>
    </w:p>
    <w:p w14:paraId="3AB52A04" w14:textId="77B55E10" w:rsidR="00677DCF" w:rsidRPr="00C5328D" w:rsidRDefault="00A850F6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honors &amp; awards</w:t>
      </w:r>
    </w:p>
    <w:p w14:paraId="583FFF79" w14:textId="0E8D4890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2016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>Outstanding Graduate Student Instructor, UCB</w:t>
      </w:r>
    </w:p>
    <w:p w14:paraId="3D2A3CDF" w14:textId="4F621718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2013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>Tutor of the Month, Tutor Doctor of San Gabriel Valley</w:t>
      </w:r>
    </w:p>
    <w:p w14:paraId="186E0F34" w14:textId="55A50FBD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2012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>Rowland A. Sherrill Outstanding Religious Studies Student Award, IUPUI</w:t>
      </w:r>
    </w:p>
    <w:p w14:paraId="514A0FB6" w14:textId="5F8804AD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2012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 xml:space="preserve">Christine </w:t>
      </w:r>
      <w:proofErr w:type="spellStart"/>
      <w:r>
        <w:rPr>
          <w:rFonts w:ascii="Perpetua" w:hAnsi="Perpetua"/>
          <w:sz w:val="24"/>
          <w:szCs w:val="24"/>
        </w:rPr>
        <w:t>Jakacky</w:t>
      </w:r>
      <w:proofErr w:type="spellEnd"/>
      <w:r>
        <w:rPr>
          <w:rFonts w:ascii="Perpetua" w:hAnsi="Perpetua"/>
          <w:sz w:val="24"/>
          <w:szCs w:val="24"/>
        </w:rPr>
        <w:t xml:space="preserve"> Mentor of the Year, IUPUI</w:t>
      </w:r>
    </w:p>
    <w:p w14:paraId="2149A072" w14:textId="73583590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2012</w:t>
      </w:r>
      <w:r>
        <w:rPr>
          <w:rFonts w:ascii="Perpetua" w:hAnsi="Perpetua"/>
          <w:b/>
          <w:sz w:val="24"/>
          <w:szCs w:val="24"/>
        </w:rPr>
        <w:tab/>
      </w:r>
      <w:r w:rsidR="004B5420" w:rsidRPr="009C3A27">
        <w:rPr>
          <w:rFonts w:ascii="Perpetua" w:hAnsi="Perpetua"/>
          <w:sz w:val="24"/>
          <w:szCs w:val="24"/>
        </w:rPr>
        <w:t>13</w:t>
      </w:r>
      <w:r w:rsidR="004B5420" w:rsidRPr="009C3A27">
        <w:rPr>
          <w:rFonts w:ascii="Perpetua" w:hAnsi="Perpetua"/>
          <w:sz w:val="24"/>
          <w:szCs w:val="24"/>
          <w:vertAlign w:val="superscript"/>
        </w:rPr>
        <w:t>th</w:t>
      </w:r>
      <w:r w:rsidR="004B5420" w:rsidRPr="009C3A27">
        <w:rPr>
          <w:rFonts w:ascii="Perpetua" w:hAnsi="Perpetua"/>
          <w:sz w:val="24"/>
          <w:szCs w:val="24"/>
        </w:rPr>
        <w:t xml:space="preserve"> Annual IUPUI Top 100 Outstanding Students, IUPUI</w:t>
      </w:r>
    </w:p>
    <w:p w14:paraId="209CFB66" w14:textId="0C6F961C" w:rsidR="00A850F6" w:rsidRDefault="00A850F6" w:rsidP="00BC0D58">
      <w:pPr>
        <w:pStyle w:val="Location"/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2011</w:t>
      </w:r>
      <w:r>
        <w:rPr>
          <w:rFonts w:ascii="Perpetua" w:hAnsi="Perpetua"/>
          <w:b/>
          <w:sz w:val="24"/>
          <w:szCs w:val="24"/>
        </w:rPr>
        <w:tab/>
      </w:r>
      <w:r w:rsidR="004B5420" w:rsidRPr="009C3A27">
        <w:rPr>
          <w:rFonts w:ascii="Perpetua" w:hAnsi="Perpetua"/>
          <w:sz w:val="24"/>
          <w:szCs w:val="24"/>
        </w:rPr>
        <w:t>12</w:t>
      </w:r>
      <w:r w:rsidR="004B5420" w:rsidRPr="009C3A27">
        <w:rPr>
          <w:rFonts w:ascii="Perpetua" w:hAnsi="Perpetua"/>
          <w:sz w:val="24"/>
          <w:szCs w:val="24"/>
          <w:vertAlign w:val="superscript"/>
        </w:rPr>
        <w:t>th</w:t>
      </w:r>
      <w:r w:rsidR="004B5420" w:rsidRPr="009C3A27">
        <w:rPr>
          <w:rFonts w:ascii="Perpetua" w:hAnsi="Perpetua"/>
          <w:sz w:val="24"/>
          <w:szCs w:val="24"/>
        </w:rPr>
        <w:t xml:space="preserve"> Annual IUPUI Top 100 Outstanding Students, IUPUI</w:t>
      </w:r>
    </w:p>
    <w:p w14:paraId="2175C8E0" w14:textId="63685F64" w:rsidR="004B5420" w:rsidRDefault="004B5420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3C8898" wp14:editId="4537D5FD">
                <wp:simplePos x="0" y="0"/>
                <wp:positionH relativeFrom="column">
                  <wp:posOffset>-54429</wp:posOffset>
                </wp:positionH>
                <wp:positionV relativeFrom="paragraph">
                  <wp:posOffset>122464</wp:posOffset>
                </wp:positionV>
                <wp:extent cx="6770370" cy="0"/>
                <wp:effectExtent l="0" t="0" r="11430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BEA60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3pt,9.65pt" to="528.8pt,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" strokecolor="black [1920]"/>
            </w:pict>
          </mc:Fallback>
        </mc:AlternateContent>
      </w:r>
    </w:p>
    <w:p w14:paraId="3E0A0071" w14:textId="0DC44355" w:rsidR="00873AB7" w:rsidRPr="00C5328D" w:rsidRDefault="003425B7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RESEARCH GRANTS</w:t>
      </w:r>
    </w:p>
    <w:p w14:paraId="0FDF9850" w14:textId="77777777" w:rsidR="00482D31" w:rsidRDefault="007C6CA6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831F9C">
        <w:rPr>
          <w:rFonts w:ascii="Perpetua" w:hAnsi="Perpetua"/>
          <w:sz w:val="24"/>
          <w:szCs w:val="24"/>
        </w:rPr>
        <w:t>Current</w:t>
      </w:r>
    </w:p>
    <w:p w14:paraId="349E2A30" w14:textId="20198F9E" w:rsidR="00C9469A" w:rsidRDefault="00C9469A" w:rsidP="00C9469A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482D31">
        <w:rPr>
          <w:rFonts w:ascii="Perpetua" w:hAnsi="Perpetua"/>
          <w:b w:val="0"/>
          <w:bCs/>
          <w:sz w:val="24"/>
          <w:szCs w:val="24"/>
        </w:rPr>
        <w:t>20</w:t>
      </w:r>
      <w:r>
        <w:rPr>
          <w:rFonts w:ascii="Perpetua" w:hAnsi="Perpetua"/>
          <w:b w:val="0"/>
          <w:bCs/>
          <w:sz w:val="24"/>
          <w:szCs w:val="24"/>
        </w:rPr>
        <w:t>20</w:t>
      </w:r>
      <w:r w:rsidRPr="00482D31">
        <w:rPr>
          <w:rFonts w:ascii="Perpetua" w:hAnsi="Perpetua"/>
          <w:b w:val="0"/>
          <w:bCs/>
          <w:sz w:val="24"/>
          <w:szCs w:val="24"/>
        </w:rPr>
        <w:tab/>
      </w:r>
      <w:r>
        <w:rPr>
          <w:rFonts w:ascii="Perpetua" w:hAnsi="Perpetua"/>
          <w:b w:val="0"/>
          <w:bCs/>
          <w:sz w:val="24"/>
          <w:szCs w:val="24"/>
        </w:rPr>
        <w:t>Department of Integrative Biology Dissertation Award</w:t>
      </w:r>
      <w:r w:rsidRPr="00482D31">
        <w:rPr>
          <w:rFonts w:ascii="Perpetua" w:hAnsi="Perpetua"/>
          <w:b w:val="0"/>
          <w:bCs/>
          <w:sz w:val="24"/>
          <w:szCs w:val="24"/>
        </w:rPr>
        <w:t xml:space="preserve"> (</w:t>
      </w:r>
      <w:r>
        <w:rPr>
          <w:rFonts w:ascii="Perpetua" w:hAnsi="Perpetua"/>
          <w:b w:val="0"/>
          <w:bCs/>
          <w:sz w:val="24"/>
          <w:szCs w:val="24"/>
        </w:rPr>
        <w:t>UCB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  <w:r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482D31">
        <w:rPr>
          <w:rFonts w:ascii="Perpetua" w:hAnsi="Perpetua"/>
          <w:b w:val="0"/>
          <w:bCs/>
          <w:sz w:val="24"/>
          <w:szCs w:val="24"/>
        </w:rPr>
        <w:t>($</w:t>
      </w:r>
      <w:r>
        <w:rPr>
          <w:rFonts w:ascii="Perpetua" w:hAnsi="Perpetua"/>
          <w:b w:val="0"/>
          <w:bCs/>
          <w:sz w:val="24"/>
          <w:szCs w:val="24"/>
        </w:rPr>
        <w:t>2,500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</w:p>
    <w:p w14:paraId="0FA76962" w14:textId="1A78B44C" w:rsidR="00E816D4" w:rsidRDefault="00E816D4" w:rsidP="00E816D4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482D31">
        <w:rPr>
          <w:rFonts w:ascii="Perpetua" w:hAnsi="Perpetua"/>
          <w:b w:val="0"/>
          <w:bCs/>
          <w:sz w:val="24"/>
          <w:szCs w:val="24"/>
        </w:rPr>
        <w:t>20</w:t>
      </w:r>
      <w:r>
        <w:rPr>
          <w:rFonts w:ascii="Perpetua" w:hAnsi="Perpetua"/>
          <w:b w:val="0"/>
          <w:bCs/>
          <w:sz w:val="24"/>
          <w:szCs w:val="24"/>
        </w:rPr>
        <w:t>20</w:t>
      </w:r>
      <w:r w:rsidRPr="00482D31">
        <w:rPr>
          <w:rFonts w:ascii="Perpetua" w:hAnsi="Perpetua"/>
          <w:b w:val="0"/>
          <w:bCs/>
          <w:sz w:val="24"/>
          <w:szCs w:val="24"/>
        </w:rPr>
        <w:tab/>
      </w:r>
      <w:r>
        <w:rPr>
          <w:rFonts w:ascii="Perpetua" w:hAnsi="Perpetua"/>
          <w:b w:val="0"/>
          <w:bCs/>
          <w:sz w:val="24"/>
          <w:szCs w:val="24"/>
        </w:rPr>
        <w:t>Paul Silva Student Research Grant</w:t>
      </w:r>
      <w:r w:rsidRPr="00482D31">
        <w:rPr>
          <w:rFonts w:ascii="Perpetua" w:hAnsi="Perpetua"/>
          <w:b w:val="0"/>
          <w:bCs/>
          <w:sz w:val="24"/>
          <w:szCs w:val="24"/>
        </w:rPr>
        <w:t xml:space="preserve"> (</w:t>
      </w:r>
      <w:r>
        <w:rPr>
          <w:rFonts w:ascii="Perpetua" w:hAnsi="Perpetua"/>
          <w:b w:val="0"/>
          <w:bCs/>
          <w:sz w:val="24"/>
          <w:szCs w:val="24"/>
        </w:rPr>
        <w:t>California Botanical Society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  <w:r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482D31">
        <w:rPr>
          <w:rFonts w:ascii="Perpetua" w:hAnsi="Perpetua"/>
          <w:b w:val="0"/>
          <w:bCs/>
          <w:sz w:val="24"/>
          <w:szCs w:val="24"/>
        </w:rPr>
        <w:t>($</w:t>
      </w:r>
      <w:r>
        <w:rPr>
          <w:rFonts w:ascii="Perpetua" w:hAnsi="Perpetua"/>
          <w:b w:val="0"/>
          <w:bCs/>
          <w:sz w:val="24"/>
          <w:szCs w:val="24"/>
        </w:rPr>
        <w:t>580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</w:p>
    <w:p w14:paraId="345440A2" w14:textId="5A695971" w:rsidR="003425B7" w:rsidRPr="00F33198" w:rsidRDefault="00F33198" w:rsidP="00E816D4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482D31">
        <w:rPr>
          <w:rFonts w:ascii="Perpetua" w:hAnsi="Perpetua"/>
          <w:b w:val="0"/>
          <w:bCs/>
          <w:sz w:val="24"/>
          <w:szCs w:val="24"/>
        </w:rPr>
        <w:t>20</w:t>
      </w:r>
      <w:r>
        <w:rPr>
          <w:rFonts w:ascii="Perpetua" w:hAnsi="Perpetua"/>
          <w:b w:val="0"/>
          <w:bCs/>
          <w:sz w:val="24"/>
          <w:szCs w:val="24"/>
        </w:rPr>
        <w:t>20</w:t>
      </w:r>
      <w:r w:rsidRPr="00482D31">
        <w:rPr>
          <w:rFonts w:ascii="Perpetua" w:hAnsi="Perpetua"/>
          <w:b w:val="0"/>
          <w:bCs/>
          <w:sz w:val="24"/>
          <w:szCs w:val="24"/>
        </w:rPr>
        <w:tab/>
      </w:r>
      <w:r>
        <w:rPr>
          <w:rFonts w:ascii="Perpetua" w:hAnsi="Perpetua"/>
          <w:b w:val="0"/>
          <w:bCs/>
          <w:sz w:val="24"/>
          <w:szCs w:val="24"/>
        </w:rPr>
        <w:t>Myrtle Wolf Grant</w:t>
      </w:r>
      <w:r w:rsidRPr="00482D31">
        <w:rPr>
          <w:rFonts w:ascii="Perpetua" w:hAnsi="Perpetua"/>
          <w:b w:val="0"/>
          <w:bCs/>
          <w:sz w:val="24"/>
          <w:szCs w:val="24"/>
        </w:rPr>
        <w:t xml:space="preserve"> (</w:t>
      </w:r>
      <w:r w:rsidRPr="00F33198">
        <w:rPr>
          <w:rFonts w:ascii="Perpetua" w:hAnsi="Perpetua"/>
          <w:b w:val="0"/>
          <w:bCs/>
          <w:sz w:val="24"/>
          <w:szCs w:val="24"/>
        </w:rPr>
        <w:t xml:space="preserve">California Native Plant Society – </w:t>
      </w:r>
      <w:r>
        <w:rPr>
          <w:rFonts w:ascii="Perpetua" w:hAnsi="Perpetua"/>
          <w:b w:val="0"/>
          <w:bCs/>
          <w:sz w:val="24"/>
          <w:szCs w:val="24"/>
        </w:rPr>
        <w:t>East Bay</w:t>
      </w:r>
      <w:r w:rsidRPr="00F33198">
        <w:rPr>
          <w:rFonts w:ascii="Perpetua" w:hAnsi="Perpetua"/>
          <w:b w:val="0"/>
          <w:bCs/>
          <w:sz w:val="24"/>
          <w:szCs w:val="24"/>
        </w:rPr>
        <w:t xml:space="preserve"> Chapter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  <w:r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482D31">
        <w:rPr>
          <w:rFonts w:ascii="Perpetua" w:hAnsi="Perpetua"/>
          <w:b w:val="0"/>
          <w:bCs/>
          <w:sz w:val="24"/>
          <w:szCs w:val="24"/>
        </w:rPr>
        <w:t>($</w:t>
      </w:r>
      <w:r>
        <w:rPr>
          <w:rFonts w:ascii="Perpetua" w:hAnsi="Perpetua"/>
          <w:b w:val="0"/>
          <w:bCs/>
          <w:sz w:val="24"/>
          <w:szCs w:val="24"/>
        </w:rPr>
        <w:t>1,400</w:t>
      </w:r>
      <w:r w:rsidRPr="00482D31">
        <w:rPr>
          <w:rFonts w:ascii="Perpetua" w:hAnsi="Perpetua"/>
          <w:b w:val="0"/>
          <w:bCs/>
          <w:sz w:val="24"/>
          <w:szCs w:val="24"/>
        </w:rPr>
        <w:t>)</w:t>
      </w:r>
    </w:p>
    <w:p w14:paraId="5C4B942D" w14:textId="77777777" w:rsidR="00F33198" w:rsidRPr="00F33198" w:rsidRDefault="00F33198" w:rsidP="00F3319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</w:p>
    <w:p w14:paraId="1CED9821" w14:textId="53E68EE7" w:rsidR="003B6D11" w:rsidRPr="00831F9C" w:rsidRDefault="003B6D11" w:rsidP="00BC0D58">
      <w:pPr>
        <w:pStyle w:val="JobTitle"/>
        <w:tabs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831F9C">
        <w:rPr>
          <w:rFonts w:ascii="Perpetua" w:hAnsi="Perpetua"/>
          <w:sz w:val="24"/>
          <w:szCs w:val="24"/>
        </w:rPr>
        <w:t>Contributions to ongoing funded research</w:t>
      </w:r>
    </w:p>
    <w:p w14:paraId="61F1EA93" w14:textId="23EF6514" w:rsidR="003B6D11" w:rsidRPr="00831F9C" w:rsidRDefault="006070B2" w:rsidP="00BC0D58">
      <w:pPr>
        <w:pStyle w:val="JobTitle"/>
        <w:tabs>
          <w:tab w:val="clear" w:pos="7560"/>
          <w:tab w:val="left" w:pos="2070"/>
          <w:tab w:val="left" w:pos="747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831F9C">
        <w:rPr>
          <w:rFonts w:ascii="Perpetua" w:hAnsi="Perpetua"/>
          <w:b w:val="0"/>
          <w:sz w:val="24"/>
          <w:szCs w:val="24"/>
        </w:rPr>
        <w:t>201</w:t>
      </w:r>
      <w:r w:rsidR="00BA22F1" w:rsidRPr="00831F9C">
        <w:rPr>
          <w:rFonts w:ascii="Perpetua" w:hAnsi="Perpetua"/>
          <w:b w:val="0"/>
          <w:sz w:val="24"/>
          <w:szCs w:val="24"/>
        </w:rPr>
        <w:t>6-2019</w:t>
      </w:r>
      <w:r w:rsidR="00BA22F1" w:rsidRPr="00831F9C">
        <w:rPr>
          <w:rFonts w:ascii="Perpetua" w:hAnsi="Perpetua"/>
          <w:b w:val="0"/>
          <w:sz w:val="24"/>
          <w:szCs w:val="24"/>
        </w:rPr>
        <w:tab/>
      </w:r>
      <w:r w:rsidR="003B6D11" w:rsidRPr="00831F9C">
        <w:rPr>
          <w:rFonts w:ascii="Perpetua" w:hAnsi="Perpetua"/>
          <w:b w:val="0"/>
          <w:sz w:val="24"/>
          <w:szCs w:val="24"/>
        </w:rPr>
        <w:t xml:space="preserve">NSF </w:t>
      </w:r>
      <w:r w:rsidR="00A605AF" w:rsidRPr="00831F9C">
        <w:rPr>
          <w:rFonts w:ascii="Perpetua" w:hAnsi="Perpetua"/>
          <w:b w:val="0"/>
          <w:sz w:val="24"/>
          <w:szCs w:val="24"/>
        </w:rPr>
        <w:t>Division of Environmental Biology #163856</w:t>
      </w:r>
    </w:p>
    <w:p w14:paraId="18C0F946" w14:textId="699F3B95" w:rsidR="003B6D11" w:rsidRPr="00831F9C" w:rsidRDefault="003B6D11" w:rsidP="00BC0D58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070"/>
        <w:contextualSpacing/>
        <w:rPr>
          <w:rFonts w:ascii="Perpetua" w:hAnsi="Perpetua"/>
          <w:b w:val="0"/>
          <w:sz w:val="24"/>
          <w:szCs w:val="24"/>
        </w:rPr>
      </w:pPr>
      <w:r w:rsidRPr="00831F9C">
        <w:rPr>
          <w:rFonts w:ascii="Perpetua" w:hAnsi="Perpetua"/>
          <w:b w:val="0"/>
          <w:sz w:val="24"/>
          <w:szCs w:val="24"/>
        </w:rPr>
        <w:t xml:space="preserve">Title: </w:t>
      </w:r>
      <w:r w:rsidR="00A605AF" w:rsidRPr="00831F9C">
        <w:rPr>
          <w:rFonts w:ascii="Perpetua" w:hAnsi="Perpetua"/>
          <w:b w:val="0"/>
          <w:sz w:val="24"/>
          <w:szCs w:val="24"/>
        </w:rPr>
        <w:t>Collaborative Research: Dimensions: Desiccation and Diversity in Dryland Mosses</w:t>
      </w:r>
    </w:p>
    <w:p w14:paraId="64B31CCC" w14:textId="700911ED" w:rsidR="003B6D11" w:rsidRPr="00831F9C" w:rsidRDefault="00BA22F1" w:rsidP="00BC0D58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831F9C">
        <w:rPr>
          <w:rFonts w:ascii="Perpetua" w:hAnsi="Perpetua"/>
          <w:b w:val="0"/>
          <w:sz w:val="24"/>
          <w:szCs w:val="24"/>
        </w:rPr>
        <w:tab/>
        <w:t>P</w:t>
      </w:r>
      <w:r w:rsidR="003B6D11" w:rsidRPr="00831F9C">
        <w:rPr>
          <w:rFonts w:ascii="Perpetua" w:hAnsi="Perpetua"/>
          <w:b w:val="0"/>
          <w:sz w:val="24"/>
          <w:szCs w:val="24"/>
        </w:rPr>
        <w:t xml:space="preserve">I: </w:t>
      </w:r>
      <w:r w:rsidR="00A605AF" w:rsidRPr="00831F9C">
        <w:rPr>
          <w:rFonts w:ascii="Perpetua" w:hAnsi="Perpetua"/>
          <w:b w:val="0"/>
          <w:sz w:val="24"/>
          <w:szCs w:val="24"/>
        </w:rPr>
        <w:t>Brent Mishler</w:t>
      </w:r>
      <w:r w:rsidR="003B6D11" w:rsidRPr="00831F9C">
        <w:rPr>
          <w:rFonts w:ascii="Perpetua" w:hAnsi="Perpetua"/>
          <w:b w:val="0"/>
          <w:sz w:val="24"/>
          <w:szCs w:val="24"/>
        </w:rPr>
        <w:t xml:space="preserve">, </w:t>
      </w:r>
      <w:r w:rsidR="00A605AF" w:rsidRPr="00831F9C">
        <w:rPr>
          <w:rFonts w:ascii="Perpetua" w:hAnsi="Perpetua"/>
          <w:b w:val="0"/>
          <w:sz w:val="24"/>
          <w:szCs w:val="24"/>
        </w:rPr>
        <w:t>UCB</w:t>
      </w:r>
    </w:p>
    <w:p w14:paraId="0C654E1A" w14:textId="77777777" w:rsidR="00E97B21" w:rsidRDefault="009F273D" w:rsidP="00E97B21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831F9C">
        <w:rPr>
          <w:rFonts w:ascii="Perpetua" w:hAnsi="Perpetua"/>
          <w:sz w:val="24"/>
          <w:szCs w:val="24"/>
        </w:rPr>
        <w:t>Previous</w:t>
      </w:r>
    </w:p>
    <w:p w14:paraId="212DCAEC" w14:textId="77777777" w:rsidR="00E816D4" w:rsidRDefault="00E816D4" w:rsidP="00E816D4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482D31">
        <w:rPr>
          <w:rFonts w:ascii="Perpetua" w:hAnsi="Perpetua"/>
          <w:b w:val="0"/>
          <w:bCs/>
          <w:sz w:val="24"/>
          <w:szCs w:val="24"/>
        </w:rPr>
        <w:t>2019</w:t>
      </w:r>
      <w:r w:rsidRPr="00482D31">
        <w:rPr>
          <w:rFonts w:ascii="Perpetua" w:hAnsi="Perpetua"/>
          <w:b w:val="0"/>
          <w:bCs/>
          <w:sz w:val="24"/>
          <w:szCs w:val="24"/>
        </w:rPr>
        <w:tab/>
        <w:t>Department of Integrative Biology Summer Grant (UCB)</w:t>
      </w:r>
      <w:r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482D31">
        <w:rPr>
          <w:rFonts w:ascii="Perpetua" w:hAnsi="Perpetua"/>
          <w:b w:val="0"/>
          <w:bCs/>
          <w:sz w:val="24"/>
          <w:szCs w:val="24"/>
        </w:rPr>
        <w:t>($3,500)</w:t>
      </w:r>
    </w:p>
    <w:p w14:paraId="74CE94B3" w14:textId="77777777" w:rsidR="00E816D4" w:rsidRPr="00F33198" w:rsidRDefault="00E816D4" w:rsidP="00E816D4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F33198">
        <w:rPr>
          <w:rFonts w:ascii="Perpetua" w:hAnsi="Perpetua"/>
          <w:b w:val="0"/>
          <w:bCs/>
          <w:sz w:val="24"/>
          <w:szCs w:val="24"/>
        </w:rPr>
        <w:t>2019</w:t>
      </w:r>
      <w:r w:rsidRPr="00F33198">
        <w:rPr>
          <w:rFonts w:ascii="Perpetua" w:hAnsi="Perpetua"/>
          <w:b w:val="0"/>
          <w:bCs/>
          <w:sz w:val="24"/>
          <w:szCs w:val="24"/>
        </w:rPr>
        <w:tab/>
        <w:t>California Native Plant Society – Bryophyte Chapter Research Grant ($200)</w:t>
      </w:r>
    </w:p>
    <w:p w14:paraId="0B50432D" w14:textId="342B967B" w:rsidR="00E816D4" w:rsidRDefault="00E816D4" w:rsidP="00E816D4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F33198">
        <w:rPr>
          <w:rFonts w:ascii="Perpetua" w:hAnsi="Perpetua"/>
          <w:b w:val="0"/>
          <w:bCs/>
          <w:sz w:val="24"/>
          <w:szCs w:val="24"/>
        </w:rPr>
        <w:t>2019</w:t>
      </w:r>
      <w:r w:rsidRPr="00F33198">
        <w:rPr>
          <w:rFonts w:ascii="Perpetua" w:hAnsi="Perpetua"/>
          <w:b w:val="0"/>
          <w:bCs/>
          <w:sz w:val="24"/>
          <w:szCs w:val="24"/>
        </w:rPr>
        <w:tab/>
        <w:t>Sigma Xi Berkeley Chapter Grants-in-Aid-of-Research (UCB) ($200)</w:t>
      </w:r>
    </w:p>
    <w:p w14:paraId="3E0BFBEE" w14:textId="16991F3E" w:rsidR="00E97B21" w:rsidRDefault="00DB142F" w:rsidP="00E97B21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sz w:val="24"/>
          <w:szCs w:val="24"/>
        </w:rPr>
        <w:lastRenderedPageBreak/>
        <w:t>2018</w:t>
      </w:r>
      <w:r w:rsidR="00E97B21">
        <w:rPr>
          <w:rFonts w:ascii="Perpetua" w:hAnsi="Perpetua"/>
          <w:sz w:val="24"/>
          <w:szCs w:val="24"/>
        </w:rPr>
        <w:tab/>
      </w:r>
      <w:r w:rsidRPr="00E97B21">
        <w:rPr>
          <w:rFonts w:ascii="Perpetua" w:hAnsi="Perpetua"/>
          <w:b w:val="0"/>
          <w:bCs/>
          <w:sz w:val="24"/>
          <w:szCs w:val="24"/>
        </w:rPr>
        <w:t>Mathias Graduate Student Research Grant (UC Natural Reserve System) ($2,000)</w:t>
      </w:r>
    </w:p>
    <w:p w14:paraId="0582917B" w14:textId="77777777" w:rsidR="00E97B21" w:rsidRPr="00E97B21" w:rsidRDefault="00DB142F" w:rsidP="00E97B21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sz w:val="24"/>
          <w:szCs w:val="24"/>
        </w:rPr>
        <w:t>2018</w:t>
      </w:r>
      <w:r w:rsidRPr="00E97B21">
        <w:rPr>
          <w:rFonts w:ascii="Perpetua" w:hAnsi="Perpetua"/>
          <w:b w:val="0"/>
          <w:bCs/>
          <w:sz w:val="24"/>
          <w:szCs w:val="24"/>
        </w:rPr>
        <w:tab/>
        <w:t>Department of Integrative Biology Summer Research Award (UCB) ($1,750)</w:t>
      </w:r>
    </w:p>
    <w:p w14:paraId="3228B70D" w14:textId="77777777" w:rsidR="00E97B21" w:rsidRPr="00E97B21" w:rsidRDefault="003425B7" w:rsidP="00E97B21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sz w:val="24"/>
          <w:szCs w:val="24"/>
        </w:rPr>
        <w:t>2017</w:t>
      </w:r>
      <w:r w:rsidR="00D71DE1" w:rsidRPr="00E97B21">
        <w:rPr>
          <w:rFonts w:ascii="Perpetua" w:hAnsi="Perpetua"/>
          <w:b w:val="0"/>
          <w:bCs/>
          <w:sz w:val="24"/>
          <w:szCs w:val="24"/>
        </w:rPr>
        <w:tab/>
      </w:r>
      <w:r w:rsidRPr="00E97B21">
        <w:rPr>
          <w:rFonts w:ascii="Perpetua" w:hAnsi="Perpetua"/>
          <w:b w:val="0"/>
          <w:bCs/>
          <w:sz w:val="24"/>
          <w:szCs w:val="24"/>
        </w:rPr>
        <w:t>Anderson &amp; Crum Field Bryology Award (American Bryological and Lichenological Society</w:t>
      </w:r>
      <w:r w:rsidR="00D71DE1" w:rsidRPr="00E97B21">
        <w:rPr>
          <w:rFonts w:ascii="Perpetua" w:hAnsi="Perpetua"/>
          <w:b w:val="0"/>
          <w:bCs/>
          <w:sz w:val="24"/>
          <w:szCs w:val="24"/>
        </w:rPr>
        <w:t>)</w:t>
      </w:r>
      <w:r w:rsidR="00DB142F" w:rsidRPr="00E97B21"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E97B21">
        <w:rPr>
          <w:rFonts w:ascii="Perpetua" w:hAnsi="Perpetua"/>
          <w:b w:val="0"/>
          <w:bCs/>
          <w:sz w:val="24"/>
          <w:szCs w:val="24"/>
        </w:rPr>
        <w:t>($750)</w:t>
      </w:r>
    </w:p>
    <w:p w14:paraId="03C74021" w14:textId="77777777" w:rsidR="00E97B21" w:rsidRPr="00E97B21" w:rsidRDefault="003F3579" w:rsidP="00662A20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sz w:val="24"/>
          <w:szCs w:val="24"/>
        </w:rPr>
        <w:t>201</w:t>
      </w:r>
      <w:r w:rsidR="007533A4" w:rsidRPr="00E97B21">
        <w:rPr>
          <w:rFonts w:ascii="Perpetua" w:hAnsi="Perpetua"/>
          <w:b w:val="0"/>
          <w:bCs/>
          <w:sz w:val="24"/>
          <w:szCs w:val="24"/>
        </w:rPr>
        <w:t>7</w:t>
      </w:r>
      <w:r w:rsidR="00DB142F" w:rsidRPr="00E97B21">
        <w:rPr>
          <w:rFonts w:ascii="Perpetua" w:hAnsi="Perpetua"/>
          <w:b w:val="0"/>
          <w:bCs/>
          <w:sz w:val="24"/>
          <w:szCs w:val="24"/>
        </w:rPr>
        <w:tab/>
      </w:r>
      <w:r w:rsidRPr="00E97B21">
        <w:rPr>
          <w:rFonts w:ascii="Perpetua" w:hAnsi="Perpetua"/>
          <w:b w:val="0"/>
          <w:bCs/>
          <w:sz w:val="24"/>
          <w:szCs w:val="24"/>
        </w:rPr>
        <w:t>Department of Integrative Biology Summer Research Award (UCB)</w:t>
      </w:r>
      <w:r w:rsidR="00DB142F" w:rsidRPr="00E97B21"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E97B21">
        <w:rPr>
          <w:rFonts w:ascii="Perpetua" w:hAnsi="Perpetua"/>
          <w:b w:val="0"/>
          <w:bCs/>
          <w:sz w:val="24"/>
          <w:szCs w:val="24"/>
        </w:rPr>
        <w:t>($1,750)</w:t>
      </w:r>
    </w:p>
    <w:p w14:paraId="61667533" w14:textId="6CF02CA7" w:rsidR="00E97B21" w:rsidRPr="00E97B21" w:rsidRDefault="00A3061F" w:rsidP="00662A20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070" w:hanging="180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sz w:val="24"/>
          <w:szCs w:val="24"/>
        </w:rPr>
        <w:t>2016-2019</w:t>
      </w:r>
      <w:r w:rsidRPr="00E97B21">
        <w:rPr>
          <w:rFonts w:ascii="Perpetua" w:hAnsi="Perpetua"/>
          <w:b w:val="0"/>
          <w:bCs/>
          <w:sz w:val="24"/>
          <w:szCs w:val="24"/>
        </w:rPr>
        <w:tab/>
        <w:t>Department of Integrative Biology Graduate Student Research Allocations Committee Research</w:t>
      </w:r>
      <w:r w:rsidR="00326F1C"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E97B21">
        <w:rPr>
          <w:rFonts w:ascii="Perpetua" w:hAnsi="Perpetua"/>
          <w:b w:val="0"/>
          <w:bCs/>
          <w:sz w:val="24"/>
          <w:szCs w:val="24"/>
        </w:rPr>
        <w:t>Award (UCB)</w:t>
      </w:r>
      <w:r w:rsidR="00DB142F" w:rsidRPr="00E97B21">
        <w:rPr>
          <w:rFonts w:ascii="Perpetua" w:hAnsi="Perpetua"/>
          <w:b w:val="0"/>
          <w:bCs/>
          <w:sz w:val="24"/>
          <w:szCs w:val="24"/>
        </w:rPr>
        <w:t xml:space="preserve"> </w:t>
      </w:r>
      <w:r w:rsidRPr="00E97B21">
        <w:rPr>
          <w:rFonts w:ascii="Perpetua" w:hAnsi="Perpetua"/>
          <w:b w:val="0"/>
          <w:bCs/>
          <w:sz w:val="24"/>
          <w:szCs w:val="24"/>
        </w:rPr>
        <w:t>($1,200 over four years)</w:t>
      </w:r>
    </w:p>
    <w:p w14:paraId="08213406" w14:textId="5475F530" w:rsidR="008E43AB" w:rsidRPr="00E97B21" w:rsidRDefault="00E97B21" w:rsidP="00E97B21">
      <w:pPr>
        <w:pStyle w:val="JobTitle"/>
        <w:tabs>
          <w:tab w:val="clear" w:pos="7560"/>
          <w:tab w:val="left" w:pos="2070"/>
        </w:tabs>
        <w:spacing w:before="100" w:beforeAutospacing="1" w:after="100" w:afterAutospacing="1" w:line="240" w:lineRule="atLeast"/>
        <w:ind w:left="2160" w:hanging="1890"/>
        <w:contextualSpacing/>
        <w:rPr>
          <w:rFonts w:ascii="Perpetua" w:hAnsi="Perpetua"/>
          <w:b w:val="0"/>
          <w:bCs/>
          <w:sz w:val="24"/>
          <w:szCs w:val="24"/>
        </w:rPr>
      </w:pPr>
      <w:r w:rsidRPr="00E97B21">
        <w:rPr>
          <w:rFonts w:ascii="Perpetua" w:hAnsi="Perpetua"/>
          <w:b w:val="0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5F70EEF" wp14:editId="351566BD">
                <wp:simplePos x="0" y="0"/>
                <wp:positionH relativeFrom="column">
                  <wp:posOffset>0</wp:posOffset>
                </wp:positionH>
                <wp:positionV relativeFrom="paragraph">
                  <wp:posOffset>301680</wp:posOffset>
                </wp:positionV>
                <wp:extent cx="6770914" cy="0"/>
                <wp:effectExtent l="0" t="0" r="1143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BD5346" id="Straight Connector 3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3.75pt" to="533.15pt,23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" strokecolor="black [1920]"/>
            </w:pict>
          </mc:Fallback>
        </mc:AlternateContent>
      </w:r>
      <w:r w:rsidR="008E43AB" w:rsidRPr="00E97B21">
        <w:rPr>
          <w:rFonts w:ascii="Perpetua" w:hAnsi="Perpetua"/>
          <w:b w:val="0"/>
          <w:bCs/>
          <w:sz w:val="24"/>
          <w:szCs w:val="24"/>
        </w:rPr>
        <w:t>2014</w:t>
      </w:r>
      <w:r w:rsidR="008E43AB" w:rsidRPr="00E97B21">
        <w:rPr>
          <w:rFonts w:ascii="Perpetua" w:hAnsi="Perpetua"/>
          <w:b w:val="0"/>
          <w:bCs/>
          <w:sz w:val="24"/>
          <w:szCs w:val="24"/>
        </w:rPr>
        <w:tab/>
        <w:t>Evo-Devo-Eco Res</w:t>
      </w:r>
      <w:r w:rsidR="00CF23F5" w:rsidRPr="00E97B21">
        <w:rPr>
          <w:rFonts w:ascii="Perpetua" w:hAnsi="Perpetua"/>
          <w:b w:val="0"/>
          <w:bCs/>
          <w:sz w:val="24"/>
          <w:szCs w:val="24"/>
        </w:rPr>
        <w:t>e</w:t>
      </w:r>
      <w:r w:rsidR="008E43AB" w:rsidRPr="00E97B21">
        <w:rPr>
          <w:rFonts w:ascii="Perpetua" w:hAnsi="Perpetua"/>
          <w:b w:val="0"/>
          <w:bCs/>
          <w:sz w:val="24"/>
          <w:szCs w:val="24"/>
        </w:rPr>
        <w:t>arch Exchange Network Grant (NSF Research Coordination Network)</w:t>
      </w:r>
      <w:r w:rsidR="00DB142F" w:rsidRPr="00E97B21">
        <w:rPr>
          <w:rFonts w:ascii="Perpetua" w:hAnsi="Perpetua"/>
          <w:b w:val="0"/>
          <w:bCs/>
          <w:sz w:val="24"/>
          <w:szCs w:val="24"/>
        </w:rPr>
        <w:t xml:space="preserve"> </w:t>
      </w:r>
      <w:r w:rsidR="008E43AB" w:rsidRPr="00E97B21">
        <w:rPr>
          <w:rFonts w:ascii="Perpetua" w:hAnsi="Perpetua"/>
          <w:b w:val="0"/>
          <w:bCs/>
          <w:sz w:val="24"/>
          <w:szCs w:val="24"/>
        </w:rPr>
        <w:t>($3,000)</w:t>
      </w:r>
      <w:r w:rsidR="00F33198" w:rsidRPr="00E97B21">
        <w:rPr>
          <w:rFonts w:ascii="Perpetua" w:hAnsi="Perpetua"/>
          <w:b w:val="0"/>
          <w:bCs/>
          <w:noProof/>
          <w:sz w:val="24"/>
          <w:szCs w:val="24"/>
        </w:rPr>
        <w:t xml:space="preserve"> </w:t>
      </w:r>
    </w:p>
    <w:p w14:paraId="497233D0" w14:textId="35673C02" w:rsidR="008E43AB" w:rsidRPr="00BC16D7" w:rsidRDefault="00BD3233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BC16D7">
        <w:rPr>
          <w:rFonts w:ascii="Perpetua" w:hAnsi="Perpetua"/>
          <w:b/>
          <w:bCs/>
          <w:sz w:val="24"/>
          <w:szCs w:val="24"/>
        </w:rPr>
        <w:t>CONFERENCE</w:t>
      </w:r>
      <w:r w:rsidR="0074139E" w:rsidRPr="00BC16D7">
        <w:rPr>
          <w:rFonts w:ascii="Perpetua" w:hAnsi="Perpetua"/>
          <w:b/>
          <w:bCs/>
          <w:sz w:val="24"/>
          <w:szCs w:val="24"/>
        </w:rPr>
        <w:t xml:space="preserve"> presentations</w:t>
      </w:r>
    </w:p>
    <w:p w14:paraId="0CE4C329" w14:textId="6F92DB25" w:rsidR="00801DFA" w:rsidRPr="00D71DE1" w:rsidRDefault="0074139E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Oral Presentations</w:t>
      </w:r>
    </w:p>
    <w:p w14:paraId="1582419D" w14:textId="2E0B91CA" w:rsidR="00BE1575" w:rsidRPr="00BE1575" w:rsidRDefault="00BE1575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BE1575">
        <w:rPr>
          <w:rFonts w:ascii="Perpetua" w:hAnsi="Perpetua"/>
          <w:b w:val="0"/>
          <w:sz w:val="24"/>
          <w:szCs w:val="24"/>
        </w:rPr>
        <w:t>2019</w:t>
      </w:r>
      <w:r>
        <w:rPr>
          <w:rFonts w:ascii="Perpetua" w:hAnsi="Perpetua"/>
          <w:b w:val="0"/>
          <w:sz w:val="24"/>
          <w:szCs w:val="24"/>
        </w:rPr>
        <w:tab/>
        <w:t xml:space="preserve">Biocrust4, North Stradbroke Island, </w:t>
      </w:r>
      <w:r w:rsidR="004058D4">
        <w:rPr>
          <w:rFonts w:ascii="Perpetua" w:hAnsi="Perpetua"/>
          <w:b w:val="0"/>
          <w:sz w:val="24"/>
          <w:szCs w:val="24"/>
        </w:rPr>
        <w:t>Australia</w:t>
      </w:r>
    </w:p>
    <w:p w14:paraId="4594EEBA" w14:textId="37238CCA" w:rsidR="004553A4" w:rsidRDefault="00BE1575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 xml:space="preserve"> </w:t>
      </w:r>
      <w:r w:rsidR="004553A4" w:rsidRPr="009C3A27">
        <w:rPr>
          <w:rFonts w:ascii="Perpetua" w:hAnsi="Perpetua"/>
          <w:b w:val="0"/>
          <w:sz w:val="24"/>
          <w:szCs w:val="24"/>
        </w:rPr>
        <w:t>“UV Tolerance in Mojave Desert Mosses”</w:t>
      </w:r>
    </w:p>
    <w:p w14:paraId="69DCE0EB" w14:textId="77777777" w:rsidR="00BE1575" w:rsidRDefault="00BE1575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</w:p>
    <w:p w14:paraId="1EAD72F6" w14:textId="77777777" w:rsidR="00CE7BAA" w:rsidRDefault="00CE7BA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2019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  <w:t>Botany 2019, Tucson, AZ, USA</w:t>
      </w:r>
    </w:p>
    <w:p w14:paraId="1A7621D2" w14:textId="7F20198F" w:rsidR="00CE7BAA" w:rsidRPr="009C3A27" w:rsidRDefault="00CE7BA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“UV Tolerance in Mojave Desert Mosses”</w:t>
      </w:r>
    </w:p>
    <w:p w14:paraId="40FC2D7C" w14:textId="6BF5EE54" w:rsidR="00CE7BAA" w:rsidRPr="009C3A27" w:rsidRDefault="00CE7BA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>
        <w:rPr>
          <w:rFonts w:ascii="Perpetua" w:hAnsi="Perpetua"/>
          <w:b w:val="0"/>
          <w:i/>
          <w:sz w:val="24"/>
          <w:szCs w:val="24"/>
        </w:rPr>
        <w:tab/>
      </w:r>
      <w:r>
        <w:rPr>
          <w:rFonts w:ascii="Perpetua" w:hAnsi="Perpetua"/>
          <w:b w:val="0"/>
          <w:i/>
          <w:sz w:val="24"/>
          <w:szCs w:val="24"/>
        </w:rPr>
        <w:tab/>
      </w:r>
      <w:r w:rsidRPr="009C3A27">
        <w:rPr>
          <w:rFonts w:ascii="Perpetua" w:hAnsi="Perpetua"/>
          <w:b w:val="0"/>
          <w:i/>
          <w:sz w:val="24"/>
          <w:szCs w:val="24"/>
        </w:rPr>
        <w:t>Honorable Mention for A. J. Sharp Award</w:t>
      </w:r>
    </w:p>
    <w:p w14:paraId="09B750C4" w14:textId="27048FED" w:rsidR="00CA7CB3" w:rsidRDefault="00CE7BA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i/>
          <w:sz w:val="24"/>
          <w:szCs w:val="24"/>
        </w:rPr>
        <w:t xml:space="preserve">ABLS </w:t>
      </w:r>
      <w:r>
        <w:rPr>
          <w:rFonts w:ascii="Perpetua" w:hAnsi="Perpetua"/>
          <w:b w:val="0"/>
          <w:i/>
          <w:sz w:val="24"/>
          <w:szCs w:val="24"/>
        </w:rPr>
        <w:t xml:space="preserve">Student </w:t>
      </w:r>
      <w:r w:rsidRPr="009C3A27">
        <w:rPr>
          <w:rFonts w:ascii="Perpetua" w:hAnsi="Perpetua"/>
          <w:b w:val="0"/>
          <w:i/>
          <w:sz w:val="24"/>
          <w:szCs w:val="24"/>
        </w:rPr>
        <w:t>Travel Award</w:t>
      </w:r>
      <w:r>
        <w:rPr>
          <w:rFonts w:ascii="Perpetua" w:hAnsi="Perpetua"/>
          <w:b w:val="0"/>
          <w:i/>
          <w:sz w:val="24"/>
          <w:szCs w:val="24"/>
        </w:rPr>
        <w:t xml:space="preserve"> ($400)</w:t>
      </w:r>
    </w:p>
    <w:p w14:paraId="0E95AFDD" w14:textId="77777777" w:rsidR="00595B4B" w:rsidRDefault="00595B4B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b w:val="0"/>
          <w:i/>
          <w:sz w:val="24"/>
          <w:szCs w:val="24"/>
        </w:rPr>
      </w:pPr>
    </w:p>
    <w:p w14:paraId="255A7767" w14:textId="3A9FB8FD" w:rsidR="00F910F1" w:rsidRDefault="00F910F1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2019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="00D85A36" w:rsidRPr="009C3A27">
        <w:rPr>
          <w:rFonts w:ascii="Perpetua" w:hAnsi="Perpetua"/>
          <w:b w:val="0"/>
          <w:sz w:val="24"/>
          <w:szCs w:val="24"/>
        </w:rPr>
        <w:t xml:space="preserve">Bryology </w:t>
      </w:r>
      <w:r>
        <w:rPr>
          <w:rFonts w:ascii="Perpetua" w:hAnsi="Perpetua"/>
          <w:b w:val="0"/>
          <w:sz w:val="24"/>
          <w:szCs w:val="24"/>
        </w:rPr>
        <w:t xml:space="preserve">2019, </w:t>
      </w:r>
      <w:r w:rsidR="00D85A36">
        <w:rPr>
          <w:rFonts w:ascii="Perpetua" w:hAnsi="Perpetua"/>
          <w:b w:val="0"/>
          <w:sz w:val="24"/>
          <w:szCs w:val="24"/>
        </w:rPr>
        <w:t>Madrid</w:t>
      </w:r>
      <w:r>
        <w:rPr>
          <w:rFonts w:ascii="Perpetua" w:hAnsi="Perpetua"/>
          <w:b w:val="0"/>
          <w:sz w:val="24"/>
          <w:szCs w:val="24"/>
        </w:rPr>
        <w:t xml:space="preserve">, </w:t>
      </w:r>
      <w:r w:rsidR="00A02956">
        <w:rPr>
          <w:rFonts w:ascii="Perpetua" w:hAnsi="Perpetua"/>
          <w:b w:val="0"/>
          <w:sz w:val="24"/>
          <w:szCs w:val="24"/>
        </w:rPr>
        <w:t>Spain</w:t>
      </w:r>
    </w:p>
    <w:p w14:paraId="1AA37041" w14:textId="77777777" w:rsidR="00F910F1" w:rsidRPr="009C3A27" w:rsidRDefault="00F910F1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“UV Tolerance in Mojave Desert Mosses”</w:t>
      </w:r>
    </w:p>
    <w:p w14:paraId="2629CF36" w14:textId="584AF4CB" w:rsidR="00242D89" w:rsidRDefault="00242D89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>UCB Dept. of Integrative Biology Graduate Student Research Allocations Committee Travel Award ($250)</w:t>
      </w:r>
    </w:p>
    <w:p w14:paraId="479EA07C" w14:textId="77777777" w:rsidR="0034210A" w:rsidRDefault="0034210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</w:p>
    <w:p w14:paraId="6FCB3E7B" w14:textId="77D50BCF" w:rsidR="0034210A" w:rsidRDefault="0034210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2018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 xml:space="preserve">American Bryological and Lichenological Society </w:t>
      </w:r>
      <w:r>
        <w:rPr>
          <w:rFonts w:ascii="Perpetua" w:hAnsi="Perpetua"/>
          <w:b w:val="0"/>
          <w:sz w:val="24"/>
          <w:szCs w:val="24"/>
        </w:rPr>
        <w:t xml:space="preserve">Meeting, </w:t>
      </w:r>
      <w:r w:rsidRPr="009C3A27">
        <w:rPr>
          <w:rFonts w:ascii="Perpetua" w:hAnsi="Perpetua"/>
          <w:b w:val="0"/>
          <w:sz w:val="24"/>
          <w:szCs w:val="24"/>
        </w:rPr>
        <w:t>Nederland, CO, USA</w:t>
      </w:r>
    </w:p>
    <w:p w14:paraId="6328FB07" w14:textId="77777777" w:rsidR="0034210A" w:rsidRPr="009C3A27" w:rsidRDefault="0034210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“UV Tolerance in Mojave Desert Mosses”</w:t>
      </w:r>
    </w:p>
    <w:p w14:paraId="64B63502" w14:textId="16314FCF" w:rsidR="0034210A" w:rsidRDefault="0034210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i/>
          <w:sz w:val="24"/>
          <w:szCs w:val="24"/>
        </w:rPr>
        <w:t xml:space="preserve">ABLS </w:t>
      </w:r>
      <w:r>
        <w:rPr>
          <w:rFonts w:ascii="Perpetua" w:hAnsi="Perpetua"/>
          <w:b w:val="0"/>
          <w:i/>
          <w:sz w:val="24"/>
          <w:szCs w:val="24"/>
        </w:rPr>
        <w:t xml:space="preserve">Student </w:t>
      </w:r>
      <w:r w:rsidRPr="009C3A27">
        <w:rPr>
          <w:rFonts w:ascii="Perpetua" w:hAnsi="Perpetua"/>
          <w:b w:val="0"/>
          <w:i/>
          <w:sz w:val="24"/>
          <w:szCs w:val="24"/>
        </w:rPr>
        <w:t>Travel Award</w:t>
      </w:r>
      <w:r>
        <w:rPr>
          <w:rFonts w:ascii="Perpetua" w:hAnsi="Perpetua"/>
          <w:b w:val="0"/>
          <w:i/>
          <w:sz w:val="24"/>
          <w:szCs w:val="24"/>
        </w:rPr>
        <w:t xml:space="preserve"> ($600)</w:t>
      </w:r>
    </w:p>
    <w:p w14:paraId="27688536" w14:textId="77777777" w:rsidR="0034210A" w:rsidRDefault="0034210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</w:p>
    <w:p w14:paraId="6E126D4E" w14:textId="5AEEFF01" w:rsidR="00E53E7A" w:rsidRDefault="00E53E7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2017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California Botanical Society Graduate Sym</w:t>
      </w:r>
      <w:r>
        <w:rPr>
          <w:rFonts w:ascii="Perpetua" w:hAnsi="Perpetua"/>
          <w:b w:val="0"/>
          <w:sz w:val="24"/>
          <w:szCs w:val="24"/>
        </w:rPr>
        <w:t xml:space="preserve">posium, </w:t>
      </w:r>
      <w:r w:rsidRPr="009C3A27">
        <w:rPr>
          <w:rFonts w:ascii="Perpetua" w:hAnsi="Perpetua"/>
          <w:b w:val="0"/>
          <w:sz w:val="24"/>
          <w:szCs w:val="24"/>
        </w:rPr>
        <w:t>Santa Barbara, CA, USA</w:t>
      </w:r>
    </w:p>
    <w:p w14:paraId="190F1CCB" w14:textId="73D04BD2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“Adaptation, facilitation, and refugia in Mojave Desert mosses”</w:t>
      </w:r>
    </w:p>
    <w:p w14:paraId="3AA300E7" w14:textId="3BAFA1A5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="00537EBB">
        <w:rPr>
          <w:rFonts w:ascii="Perpetua" w:hAnsi="Perpetua"/>
          <w:b w:val="0"/>
          <w:i/>
          <w:sz w:val="24"/>
          <w:szCs w:val="24"/>
        </w:rPr>
        <w:t>California Botanical Society</w:t>
      </w:r>
      <w:r w:rsidRPr="009C3A27">
        <w:rPr>
          <w:rFonts w:ascii="Perpetua" w:hAnsi="Perpetua"/>
          <w:b w:val="0"/>
          <w:i/>
          <w:sz w:val="24"/>
          <w:szCs w:val="24"/>
        </w:rPr>
        <w:t xml:space="preserve"> Travel Award</w:t>
      </w:r>
      <w:r>
        <w:rPr>
          <w:rFonts w:ascii="Perpetua" w:hAnsi="Perpetua"/>
          <w:b w:val="0"/>
          <w:i/>
          <w:sz w:val="24"/>
          <w:szCs w:val="24"/>
        </w:rPr>
        <w:t xml:space="preserve"> ($200)</w:t>
      </w:r>
    </w:p>
    <w:p w14:paraId="2B7F97A7" w14:textId="77777777" w:rsidR="0034210A" w:rsidRPr="009C3A27" w:rsidRDefault="0034210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</w:p>
    <w:p w14:paraId="4806DD5B" w14:textId="2CFD8E57" w:rsidR="00E53E7A" w:rsidRDefault="00E53E7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2016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Biocrust3</w:t>
      </w:r>
      <w:r>
        <w:rPr>
          <w:rFonts w:ascii="Perpetua" w:hAnsi="Perpetua"/>
          <w:b w:val="0"/>
          <w:sz w:val="24"/>
          <w:szCs w:val="24"/>
        </w:rPr>
        <w:t xml:space="preserve">, </w:t>
      </w:r>
      <w:r w:rsidRPr="009C3A27">
        <w:rPr>
          <w:rFonts w:ascii="Perpetua" w:hAnsi="Perpetua"/>
          <w:b w:val="0"/>
          <w:sz w:val="24"/>
          <w:szCs w:val="24"/>
        </w:rPr>
        <w:t>Moab, UT, USA</w:t>
      </w:r>
    </w:p>
    <w:p w14:paraId="4CE38A1A" w14:textId="77777777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Molecular Frontiers Symposium</w:t>
      </w:r>
    </w:p>
    <w:p w14:paraId="4A66B9D5" w14:textId="5035ED6C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 “Males of the Mojave Desert moss </w:t>
      </w:r>
      <w:r w:rsidRPr="009C3A27">
        <w:rPr>
          <w:rFonts w:ascii="Perpetua" w:hAnsi="Perpetua"/>
          <w:b w:val="0"/>
          <w:i/>
          <w:sz w:val="24"/>
          <w:szCs w:val="24"/>
        </w:rPr>
        <w:t>Syntrichia caninervis</w:t>
      </w:r>
      <w:r w:rsidRPr="009C3A27">
        <w:rPr>
          <w:rFonts w:ascii="Perpetua" w:hAnsi="Perpetua"/>
          <w:b w:val="0"/>
          <w:sz w:val="24"/>
          <w:szCs w:val="24"/>
        </w:rPr>
        <w:t xml:space="preserve"> (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Pottiaceae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>) are rare and shy</w:t>
      </w:r>
      <w:r>
        <w:rPr>
          <w:rFonts w:ascii="Perpetua" w:hAnsi="Perpetua"/>
          <w:b w:val="0"/>
          <w:sz w:val="24"/>
          <w:szCs w:val="24"/>
        </w:rPr>
        <w:t>”</w:t>
      </w:r>
    </w:p>
    <w:p w14:paraId="37563D19" w14:textId="321AB22F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Pr="009C3A27">
        <w:rPr>
          <w:rFonts w:ascii="Perpetua" w:hAnsi="Perpetua"/>
          <w:b w:val="0"/>
          <w:i/>
          <w:sz w:val="24"/>
          <w:szCs w:val="24"/>
        </w:rPr>
        <w:t>Biocrust3 Complimentary Registration Award</w:t>
      </w:r>
    </w:p>
    <w:p w14:paraId="61F40F0C" w14:textId="15A007C1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</w:p>
    <w:p w14:paraId="7BF8D252" w14:textId="77777777" w:rsidR="00E53E7A" w:rsidRDefault="00E53E7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2016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Biocrust3</w:t>
      </w:r>
      <w:r>
        <w:rPr>
          <w:rFonts w:ascii="Perpetua" w:hAnsi="Perpetua"/>
          <w:b w:val="0"/>
          <w:sz w:val="24"/>
          <w:szCs w:val="24"/>
        </w:rPr>
        <w:t xml:space="preserve">, </w:t>
      </w:r>
      <w:r w:rsidRPr="009C3A27">
        <w:rPr>
          <w:rFonts w:ascii="Perpetua" w:hAnsi="Perpetua"/>
          <w:b w:val="0"/>
          <w:sz w:val="24"/>
          <w:szCs w:val="24"/>
        </w:rPr>
        <w:t>Moab, UT, USA</w:t>
      </w:r>
    </w:p>
    <w:p w14:paraId="7F9136E2" w14:textId="3FE22A3E" w:rsidR="00E53E7A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Early Career Scientists Symposium</w:t>
      </w:r>
    </w:p>
    <w:p w14:paraId="13A98E43" w14:textId="77777777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“Natural desert terraria: Characterization of hypolithic Mojave Desert moss community”</w:t>
      </w:r>
    </w:p>
    <w:p w14:paraId="6AC362F3" w14:textId="45327104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Pr="009C3A27">
        <w:rPr>
          <w:rFonts w:ascii="Perpetua" w:hAnsi="Perpetua"/>
          <w:b w:val="0"/>
          <w:i/>
          <w:sz w:val="24"/>
          <w:szCs w:val="24"/>
        </w:rPr>
        <w:t>Biocrust3 Complimentary Registration Award</w:t>
      </w:r>
    </w:p>
    <w:p w14:paraId="54FA6751" w14:textId="5E7413D6" w:rsidR="00F910F1" w:rsidRPr="009C3A27" w:rsidRDefault="00F910F1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</w:p>
    <w:p w14:paraId="622FF165" w14:textId="32D0B0DA" w:rsidR="00E53E7A" w:rsidRDefault="00E53E7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2016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  <w:t xml:space="preserve">Botany 2016, </w:t>
      </w:r>
      <w:r w:rsidRPr="009C3A27">
        <w:rPr>
          <w:rFonts w:ascii="Perpetua" w:hAnsi="Perpetua"/>
          <w:b w:val="0"/>
          <w:sz w:val="24"/>
          <w:szCs w:val="24"/>
        </w:rPr>
        <w:t>Savannah, GA, USA</w:t>
      </w:r>
    </w:p>
    <w:p w14:paraId="6A2D7695" w14:textId="0B1D57F7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 “Natural desert terraria: Characterization of hypolithic Mojave Desert moss community”</w:t>
      </w:r>
    </w:p>
    <w:p w14:paraId="51FAEC87" w14:textId="3B268C48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Pr="009C3A27">
        <w:rPr>
          <w:rFonts w:ascii="Perpetua" w:hAnsi="Perpetua"/>
          <w:b w:val="0"/>
          <w:i/>
          <w:sz w:val="24"/>
          <w:szCs w:val="24"/>
        </w:rPr>
        <w:t>ABLS Student Travel Award</w:t>
      </w:r>
      <w:r>
        <w:rPr>
          <w:rFonts w:ascii="Perpetua" w:hAnsi="Perpetua"/>
          <w:b w:val="0"/>
          <w:i/>
          <w:sz w:val="24"/>
          <w:szCs w:val="24"/>
        </w:rPr>
        <w:t xml:space="preserve"> ($600)</w:t>
      </w:r>
    </w:p>
    <w:p w14:paraId="6D2B1256" w14:textId="7F53EEBE" w:rsidR="00E53E7A" w:rsidRPr="009C3A27" w:rsidRDefault="00E53E7A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</w:p>
    <w:p w14:paraId="2D145664" w14:textId="77777777" w:rsidR="005821DC" w:rsidRDefault="005821DC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2016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  <w:t xml:space="preserve">Botany 2016, </w:t>
      </w:r>
      <w:r w:rsidRPr="009C3A27">
        <w:rPr>
          <w:rFonts w:ascii="Perpetua" w:hAnsi="Perpetua"/>
          <w:b w:val="0"/>
          <w:sz w:val="24"/>
          <w:szCs w:val="24"/>
        </w:rPr>
        <w:t>Savannah, GA, USA</w:t>
      </w:r>
    </w:p>
    <w:p w14:paraId="27F0CCBA" w14:textId="4ADF567C" w:rsidR="005821DC" w:rsidRPr="009C3A27" w:rsidRDefault="005821DC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“Males of the Mojave Desert moss </w:t>
      </w:r>
      <w:r w:rsidRPr="009C3A27">
        <w:rPr>
          <w:rFonts w:ascii="Perpetua" w:hAnsi="Perpetua"/>
          <w:b w:val="0"/>
          <w:i/>
          <w:sz w:val="24"/>
          <w:szCs w:val="24"/>
        </w:rPr>
        <w:t>Syntrichia caninervis</w:t>
      </w:r>
      <w:r w:rsidRPr="009C3A27">
        <w:rPr>
          <w:rFonts w:ascii="Perpetua" w:hAnsi="Perpetua"/>
          <w:b w:val="0"/>
          <w:sz w:val="24"/>
          <w:szCs w:val="24"/>
        </w:rPr>
        <w:t xml:space="preserve"> (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Pottiaceae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>) are rare and shy</w:t>
      </w:r>
      <w:r>
        <w:rPr>
          <w:rFonts w:ascii="Perpetua" w:hAnsi="Perpetua"/>
          <w:b w:val="0"/>
          <w:sz w:val="24"/>
          <w:szCs w:val="24"/>
        </w:rPr>
        <w:t>”</w:t>
      </w:r>
    </w:p>
    <w:p w14:paraId="5BEAC23A" w14:textId="50E07A3A" w:rsidR="005821DC" w:rsidRPr="009C3A27" w:rsidRDefault="005821DC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>UCB Dept. of Integrative Biology Graduate Student Research Allocations Committee Travel Award ($250)</w:t>
      </w:r>
    </w:p>
    <w:p w14:paraId="50E6EFFC" w14:textId="77777777" w:rsidR="00107996" w:rsidRPr="009C3A27" w:rsidRDefault="00107996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b w:val="0"/>
          <w:i/>
          <w:sz w:val="24"/>
          <w:szCs w:val="24"/>
        </w:rPr>
      </w:pPr>
    </w:p>
    <w:p w14:paraId="6D6BB225" w14:textId="41A76C0C" w:rsidR="00187442" w:rsidRDefault="00187442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lastRenderedPageBreak/>
        <w:t>2015</w:t>
      </w:r>
      <w:r>
        <w:rPr>
          <w:rFonts w:ascii="Perpetua" w:hAnsi="Perpetua"/>
          <w:b w:val="0"/>
          <w:sz w:val="24"/>
          <w:szCs w:val="24"/>
        </w:rPr>
        <w:tab/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California Botanical Society Graduate Symposium</w:t>
      </w:r>
      <w:r>
        <w:rPr>
          <w:rFonts w:ascii="Perpetua" w:hAnsi="Perpetua"/>
          <w:b w:val="0"/>
          <w:sz w:val="24"/>
          <w:szCs w:val="24"/>
        </w:rPr>
        <w:t>, Claremont, CA</w:t>
      </w:r>
      <w:r w:rsidRPr="009C3A27">
        <w:rPr>
          <w:rFonts w:ascii="Perpetua" w:hAnsi="Perpetua"/>
          <w:b w:val="0"/>
          <w:sz w:val="24"/>
          <w:szCs w:val="24"/>
        </w:rPr>
        <w:t>, USA</w:t>
      </w:r>
    </w:p>
    <w:p w14:paraId="4BA2988D" w14:textId="77777777" w:rsidR="00187442" w:rsidRDefault="00187442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“Natural desert terraria: Characterization of hypolithic Mojave Desert moss community”</w:t>
      </w:r>
    </w:p>
    <w:p w14:paraId="7D2EEEBE" w14:textId="6B076909" w:rsidR="00187442" w:rsidRPr="009C3A27" w:rsidRDefault="00187442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="00D56886">
        <w:rPr>
          <w:rFonts w:ascii="Perpetua" w:hAnsi="Perpetua"/>
          <w:b w:val="0"/>
          <w:i/>
          <w:sz w:val="24"/>
          <w:szCs w:val="24"/>
        </w:rPr>
        <w:t>Best Presentation</w:t>
      </w:r>
      <w:r w:rsidR="0065195F">
        <w:rPr>
          <w:rFonts w:ascii="Perpetua" w:hAnsi="Perpetua"/>
          <w:b w:val="0"/>
          <w:i/>
          <w:sz w:val="24"/>
          <w:szCs w:val="24"/>
        </w:rPr>
        <w:t xml:space="preserve"> Award</w:t>
      </w:r>
      <w:r w:rsidR="00D56886">
        <w:rPr>
          <w:rFonts w:ascii="Perpetua" w:hAnsi="Perpetua"/>
          <w:b w:val="0"/>
          <w:i/>
          <w:sz w:val="24"/>
          <w:szCs w:val="24"/>
        </w:rPr>
        <w:t>,</w:t>
      </w:r>
      <w:r w:rsidR="0065195F">
        <w:rPr>
          <w:rFonts w:ascii="Perpetua" w:hAnsi="Perpetua"/>
          <w:b w:val="0"/>
          <w:i/>
          <w:sz w:val="24"/>
          <w:szCs w:val="24"/>
        </w:rPr>
        <w:t xml:space="preserve"> Completed Research Category</w:t>
      </w:r>
    </w:p>
    <w:p w14:paraId="50D025A5" w14:textId="77777777" w:rsidR="0074139E" w:rsidRPr="009C3A27" w:rsidRDefault="0074139E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sz w:val="24"/>
          <w:szCs w:val="24"/>
        </w:rPr>
      </w:pPr>
    </w:p>
    <w:p w14:paraId="3AE2E8DD" w14:textId="79E2097C" w:rsidR="008118D4" w:rsidRDefault="0074139E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Poster Presentations</w:t>
      </w:r>
    </w:p>
    <w:p w14:paraId="7E4FE72C" w14:textId="677C7392" w:rsidR="00281398" w:rsidRDefault="00281398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2018</w:t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International Molecular Moss</w:t>
      </w:r>
      <w:r>
        <w:rPr>
          <w:rFonts w:ascii="Perpetua" w:hAnsi="Perpetua"/>
          <w:b w:val="0"/>
          <w:sz w:val="24"/>
          <w:szCs w:val="24"/>
        </w:rPr>
        <w:t xml:space="preserve"> Science</w:t>
      </w:r>
      <w:r w:rsidR="00B34CEF">
        <w:rPr>
          <w:rFonts w:ascii="Perpetua" w:hAnsi="Perpetua"/>
          <w:b w:val="0"/>
          <w:sz w:val="24"/>
          <w:szCs w:val="24"/>
        </w:rPr>
        <w:t xml:space="preserve"> Society </w:t>
      </w:r>
      <w:r w:rsidRPr="009C3A27">
        <w:rPr>
          <w:rFonts w:ascii="Perpetua" w:hAnsi="Perpetua"/>
          <w:b w:val="0"/>
          <w:sz w:val="24"/>
          <w:szCs w:val="24"/>
        </w:rPr>
        <w:t>Meeting</w:t>
      </w:r>
      <w:r w:rsidR="008118D4">
        <w:rPr>
          <w:rFonts w:ascii="Perpetua" w:hAnsi="Perpetua"/>
          <w:b w:val="0"/>
          <w:sz w:val="24"/>
          <w:szCs w:val="24"/>
        </w:rPr>
        <w:t xml:space="preserve">, </w:t>
      </w:r>
      <w:r w:rsidRPr="009C3A27">
        <w:rPr>
          <w:rFonts w:ascii="Perpetua" w:hAnsi="Perpetua"/>
          <w:b w:val="0"/>
          <w:sz w:val="24"/>
          <w:szCs w:val="24"/>
        </w:rPr>
        <w:t xml:space="preserve">St. Petersburg, FL, USA </w:t>
      </w:r>
    </w:p>
    <w:p w14:paraId="7CA4CE99" w14:textId="77777777" w:rsidR="00281398" w:rsidRDefault="00281398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“UV Tolerance in Mojave Desert Soil Mosses”</w:t>
      </w:r>
    </w:p>
    <w:p w14:paraId="2EDB0D96" w14:textId="51E98227" w:rsidR="008118D4" w:rsidRDefault="00281398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b w:val="0"/>
          <w:i/>
          <w:sz w:val="24"/>
          <w:szCs w:val="24"/>
        </w:rPr>
        <w:tab/>
      </w:r>
      <w:r w:rsidR="00D56886">
        <w:rPr>
          <w:rFonts w:ascii="Perpetua" w:hAnsi="Perpetua"/>
          <w:b w:val="0"/>
          <w:i/>
          <w:sz w:val="24"/>
          <w:szCs w:val="24"/>
        </w:rPr>
        <w:t>Best Student Poster Award</w:t>
      </w:r>
    </w:p>
    <w:p w14:paraId="7FC14336" w14:textId="0427A824" w:rsidR="00281398" w:rsidRPr="009C3A27" w:rsidRDefault="00281398" w:rsidP="00BC0D58">
      <w:pPr>
        <w:pStyle w:val="JobTitle"/>
        <w:tabs>
          <w:tab w:val="clear" w:pos="7560"/>
          <w:tab w:val="left" w:pos="711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proofErr w:type="spellStart"/>
      <w:r w:rsidRPr="009C3A27">
        <w:rPr>
          <w:rFonts w:ascii="Perpetua" w:hAnsi="Perpetua"/>
          <w:b w:val="0"/>
          <w:i/>
          <w:sz w:val="24"/>
          <w:szCs w:val="24"/>
        </w:rPr>
        <w:t>iMOSS</w:t>
      </w:r>
      <w:proofErr w:type="spellEnd"/>
      <w:r w:rsidRPr="009C3A27">
        <w:rPr>
          <w:rFonts w:ascii="Perpetua" w:hAnsi="Perpetua"/>
          <w:b w:val="0"/>
          <w:i/>
          <w:sz w:val="24"/>
          <w:szCs w:val="24"/>
        </w:rPr>
        <w:t xml:space="preserve"> Trainee Fellowship</w:t>
      </w:r>
      <w:r w:rsidR="001A53E0">
        <w:rPr>
          <w:rFonts w:ascii="Perpetua" w:hAnsi="Perpetua"/>
          <w:b w:val="0"/>
          <w:i/>
          <w:sz w:val="24"/>
          <w:szCs w:val="24"/>
        </w:rPr>
        <w:t xml:space="preserve"> Award</w:t>
      </w:r>
    </w:p>
    <w:p w14:paraId="049754FD" w14:textId="3CA42236" w:rsidR="00281398" w:rsidRPr="009C3A27" w:rsidRDefault="00281398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i/>
          <w:sz w:val="24"/>
          <w:szCs w:val="24"/>
        </w:rPr>
      </w:pPr>
    </w:p>
    <w:p w14:paraId="66E8DF21" w14:textId="397EE125" w:rsidR="00B34CEF" w:rsidRDefault="00B34CEF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2015</w:t>
      </w:r>
      <w:r>
        <w:rPr>
          <w:rFonts w:ascii="Perpetua" w:hAnsi="Perpetua"/>
          <w:b w:val="0"/>
          <w:sz w:val="24"/>
          <w:szCs w:val="24"/>
        </w:rPr>
        <w:tab/>
      </w:r>
      <w:r w:rsidRPr="009C3A27">
        <w:rPr>
          <w:rFonts w:ascii="Perpetua" w:hAnsi="Perpetua"/>
          <w:b w:val="0"/>
          <w:sz w:val="24"/>
          <w:szCs w:val="24"/>
        </w:rPr>
        <w:t>California Native Plant Society Conservation Conference</w:t>
      </w:r>
      <w:r>
        <w:rPr>
          <w:rFonts w:ascii="Perpetua" w:hAnsi="Perpetua"/>
          <w:b w:val="0"/>
          <w:sz w:val="24"/>
          <w:szCs w:val="24"/>
        </w:rPr>
        <w:t>, San Jose, CA, USA</w:t>
      </w:r>
    </w:p>
    <w:p w14:paraId="4785D466" w14:textId="77777777" w:rsidR="00B34CEF" w:rsidRDefault="00B34CEF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“Natural desert terraria: Characterization of hypolithic Mojave Desert moss community</w:t>
      </w:r>
      <w:r>
        <w:rPr>
          <w:rFonts w:ascii="Perpetua" w:hAnsi="Perpetua"/>
          <w:b w:val="0"/>
          <w:sz w:val="24"/>
          <w:szCs w:val="24"/>
        </w:rPr>
        <w:t>”</w:t>
      </w:r>
      <w:r>
        <w:rPr>
          <w:rFonts w:ascii="Perpetua" w:hAnsi="Perpetua"/>
          <w:b w:val="0"/>
          <w:i/>
          <w:sz w:val="24"/>
          <w:szCs w:val="24"/>
        </w:rPr>
        <w:tab/>
      </w:r>
    </w:p>
    <w:p w14:paraId="128C3440" w14:textId="1C5118A6" w:rsidR="00BE1575" w:rsidRPr="00746AF9" w:rsidRDefault="00746AF9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b w:val="0"/>
          <w:i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C3E940" wp14:editId="307C5064">
                <wp:simplePos x="0" y="0"/>
                <wp:positionH relativeFrom="column">
                  <wp:posOffset>0</wp:posOffset>
                </wp:positionH>
                <wp:positionV relativeFrom="paragraph">
                  <wp:posOffset>278946</wp:posOffset>
                </wp:positionV>
                <wp:extent cx="6770914" cy="0"/>
                <wp:effectExtent l="0" t="0" r="1143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D6397" id="Straight Connector 2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1.95pt" to="533.15pt,2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" strokecolor="black [1920]"/>
            </w:pict>
          </mc:Fallback>
        </mc:AlternateContent>
      </w:r>
      <w:r w:rsidR="00491E5D">
        <w:rPr>
          <w:rFonts w:ascii="Perpetua" w:hAnsi="Perpetua"/>
          <w:b w:val="0"/>
          <w:i/>
          <w:sz w:val="24"/>
          <w:szCs w:val="24"/>
        </w:rPr>
        <w:t>Best Student Poster Award</w:t>
      </w:r>
    </w:p>
    <w:p w14:paraId="0071ACFB" w14:textId="7438D556" w:rsidR="00503873" w:rsidRPr="00C5328D" w:rsidRDefault="00876A61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DEPARTMENTAL TALKS</w:t>
      </w:r>
    </w:p>
    <w:p w14:paraId="343A1B26" w14:textId="031B0B28" w:rsidR="00AB09D2" w:rsidRPr="00BE1575" w:rsidRDefault="00AB09D2" w:rsidP="00BC0D58">
      <w:pPr>
        <w:pStyle w:val="JobTitle"/>
        <w:tabs>
          <w:tab w:val="clear" w:pos="7560"/>
          <w:tab w:val="left" w:pos="216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2020</w:t>
      </w:r>
      <w:r>
        <w:rPr>
          <w:rFonts w:ascii="Perpetua" w:hAnsi="Perpetua"/>
          <w:b w:val="0"/>
          <w:sz w:val="24"/>
          <w:szCs w:val="24"/>
        </w:rPr>
        <w:tab/>
        <w:t>Botany Lunch, University &amp; Jepson Herbaria, UCB</w:t>
      </w:r>
    </w:p>
    <w:p w14:paraId="34304E35" w14:textId="1B3E2EB2" w:rsidR="00AB09D2" w:rsidRDefault="00AB09D2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firstLine="68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“</w:t>
      </w:r>
      <w:r>
        <w:rPr>
          <w:rFonts w:ascii="Perpetua" w:hAnsi="Perpetua"/>
          <w:b w:val="0"/>
          <w:sz w:val="24"/>
          <w:szCs w:val="24"/>
        </w:rPr>
        <w:t xml:space="preserve">The </w:t>
      </w:r>
      <w:r w:rsidR="00397FC0">
        <w:rPr>
          <w:rFonts w:ascii="Perpetua" w:hAnsi="Perpetua"/>
          <w:b w:val="0"/>
          <w:sz w:val="24"/>
          <w:szCs w:val="24"/>
        </w:rPr>
        <w:t>p</w:t>
      </w:r>
      <w:r>
        <w:rPr>
          <w:rFonts w:ascii="Perpetua" w:hAnsi="Perpetua"/>
          <w:b w:val="0"/>
          <w:sz w:val="24"/>
          <w:szCs w:val="24"/>
        </w:rPr>
        <w:t xml:space="preserve">hotosynthetic </w:t>
      </w:r>
      <w:r w:rsidR="00397FC0">
        <w:rPr>
          <w:rFonts w:ascii="Perpetua" w:hAnsi="Perpetua"/>
          <w:b w:val="0"/>
          <w:sz w:val="24"/>
          <w:szCs w:val="24"/>
        </w:rPr>
        <w:t>e</w:t>
      </w:r>
      <w:r>
        <w:rPr>
          <w:rFonts w:ascii="Perpetua" w:hAnsi="Perpetua"/>
          <w:b w:val="0"/>
          <w:sz w:val="24"/>
          <w:szCs w:val="24"/>
        </w:rPr>
        <w:t xml:space="preserve">ffects of the Mojave Desert </w:t>
      </w:r>
      <w:r w:rsidR="00397FC0">
        <w:rPr>
          <w:rFonts w:ascii="Perpetua" w:hAnsi="Perpetua"/>
          <w:b w:val="0"/>
          <w:sz w:val="24"/>
          <w:szCs w:val="24"/>
        </w:rPr>
        <w:t>s</w:t>
      </w:r>
      <w:r>
        <w:rPr>
          <w:rFonts w:ascii="Perpetua" w:hAnsi="Perpetua"/>
          <w:b w:val="0"/>
          <w:sz w:val="24"/>
          <w:szCs w:val="24"/>
        </w:rPr>
        <w:t xml:space="preserve">un on a </w:t>
      </w:r>
      <w:r w:rsidR="00397FC0">
        <w:rPr>
          <w:rFonts w:ascii="Perpetua" w:hAnsi="Perpetua"/>
          <w:b w:val="0"/>
          <w:sz w:val="24"/>
          <w:szCs w:val="24"/>
        </w:rPr>
        <w:t>b</w:t>
      </w:r>
      <w:r>
        <w:rPr>
          <w:rFonts w:ascii="Perpetua" w:hAnsi="Perpetua"/>
          <w:b w:val="0"/>
          <w:sz w:val="24"/>
          <w:szCs w:val="24"/>
        </w:rPr>
        <w:t xml:space="preserve">iological </w:t>
      </w:r>
      <w:r w:rsidR="00397FC0">
        <w:rPr>
          <w:rFonts w:ascii="Perpetua" w:hAnsi="Perpetua"/>
          <w:b w:val="0"/>
          <w:sz w:val="24"/>
          <w:szCs w:val="24"/>
        </w:rPr>
        <w:t>s</w:t>
      </w:r>
      <w:r>
        <w:rPr>
          <w:rFonts w:ascii="Perpetua" w:hAnsi="Perpetua"/>
          <w:b w:val="0"/>
          <w:sz w:val="24"/>
          <w:szCs w:val="24"/>
        </w:rPr>
        <w:t xml:space="preserve">oil </w:t>
      </w:r>
      <w:r w:rsidR="00397FC0">
        <w:rPr>
          <w:rFonts w:ascii="Perpetua" w:hAnsi="Perpetua"/>
          <w:b w:val="0"/>
          <w:sz w:val="24"/>
          <w:szCs w:val="24"/>
        </w:rPr>
        <w:t>c</w:t>
      </w:r>
      <w:r>
        <w:rPr>
          <w:rFonts w:ascii="Perpetua" w:hAnsi="Perpetua"/>
          <w:b w:val="0"/>
          <w:sz w:val="24"/>
          <w:szCs w:val="24"/>
        </w:rPr>
        <w:t xml:space="preserve">rust </w:t>
      </w:r>
      <w:r w:rsidR="00397FC0">
        <w:rPr>
          <w:rFonts w:ascii="Perpetua" w:hAnsi="Perpetua"/>
          <w:b w:val="0"/>
          <w:sz w:val="24"/>
          <w:szCs w:val="24"/>
        </w:rPr>
        <w:t>m</w:t>
      </w:r>
      <w:r>
        <w:rPr>
          <w:rFonts w:ascii="Perpetua" w:hAnsi="Perpetua"/>
          <w:b w:val="0"/>
          <w:sz w:val="24"/>
          <w:szCs w:val="24"/>
        </w:rPr>
        <w:t>oss</w:t>
      </w:r>
      <w:r w:rsidRPr="009C3A27">
        <w:rPr>
          <w:rFonts w:ascii="Perpetua" w:hAnsi="Perpetua"/>
          <w:b w:val="0"/>
          <w:sz w:val="24"/>
          <w:szCs w:val="24"/>
        </w:rPr>
        <w:t>”</w:t>
      </w:r>
    </w:p>
    <w:p w14:paraId="58C90E65" w14:textId="77777777" w:rsidR="00AB09D2" w:rsidRDefault="00AB09D2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</w:p>
    <w:p w14:paraId="758B673D" w14:textId="0DFDB302" w:rsidR="00106BD7" w:rsidRDefault="00106BD7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2019</w:t>
      </w:r>
      <w:r>
        <w:rPr>
          <w:rFonts w:ascii="Perpetua" w:hAnsi="Perpetua"/>
          <w:b w:val="0"/>
          <w:sz w:val="24"/>
          <w:szCs w:val="24"/>
        </w:rPr>
        <w:tab/>
        <w:t>Guest Lecture, Ecosystems of California, UCB</w:t>
      </w:r>
    </w:p>
    <w:p w14:paraId="00047332" w14:textId="574AAEE3" w:rsidR="00106BD7" w:rsidRDefault="00106BD7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>“</w:t>
      </w:r>
      <w:r w:rsidR="00A56373">
        <w:rPr>
          <w:rFonts w:ascii="Perpetua" w:hAnsi="Perpetua"/>
          <w:b w:val="0"/>
          <w:sz w:val="24"/>
          <w:szCs w:val="24"/>
        </w:rPr>
        <w:t>Evolution of Energetic Trade-Offs in</w:t>
      </w:r>
      <w:r>
        <w:rPr>
          <w:rFonts w:ascii="Perpetua" w:hAnsi="Perpetua"/>
          <w:b w:val="0"/>
          <w:sz w:val="24"/>
          <w:szCs w:val="24"/>
        </w:rPr>
        <w:t xml:space="preserve"> </w:t>
      </w:r>
      <w:r w:rsidR="00A56373">
        <w:rPr>
          <w:rFonts w:ascii="Perpetua" w:hAnsi="Perpetua"/>
          <w:b w:val="0"/>
          <w:sz w:val="24"/>
          <w:szCs w:val="24"/>
        </w:rPr>
        <w:t xml:space="preserve">Plant </w:t>
      </w:r>
      <w:r>
        <w:rPr>
          <w:rFonts w:ascii="Perpetua" w:hAnsi="Perpetua"/>
          <w:b w:val="0"/>
          <w:sz w:val="24"/>
          <w:szCs w:val="24"/>
        </w:rPr>
        <w:t>Herbivory</w:t>
      </w:r>
      <w:r w:rsidR="00A56373">
        <w:rPr>
          <w:rFonts w:ascii="Perpetua" w:hAnsi="Perpetua"/>
          <w:b w:val="0"/>
          <w:sz w:val="24"/>
          <w:szCs w:val="24"/>
        </w:rPr>
        <w:t xml:space="preserve"> Defense</w:t>
      </w:r>
      <w:r>
        <w:rPr>
          <w:rFonts w:ascii="Perpetua" w:hAnsi="Perpetua"/>
          <w:b w:val="0"/>
          <w:sz w:val="24"/>
          <w:szCs w:val="24"/>
        </w:rPr>
        <w:t>”</w:t>
      </w:r>
    </w:p>
    <w:p w14:paraId="45C3E529" w14:textId="77777777" w:rsidR="00106BD7" w:rsidRDefault="00106BD7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</w:p>
    <w:p w14:paraId="3827B8DF" w14:textId="14FF8A29" w:rsidR="00503873" w:rsidRDefault="00EB529A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</w:t>
      </w:r>
      <w:r w:rsidR="00A20A3F">
        <w:rPr>
          <w:rFonts w:ascii="Perpetua" w:hAnsi="Perpetua"/>
          <w:b w:val="0"/>
          <w:sz w:val="24"/>
          <w:szCs w:val="24"/>
        </w:rPr>
        <w:t>9</w:t>
      </w:r>
      <w:r w:rsidR="00503873">
        <w:rPr>
          <w:rFonts w:ascii="Perpetua" w:hAnsi="Perpetua"/>
          <w:b w:val="0"/>
          <w:sz w:val="24"/>
          <w:szCs w:val="24"/>
        </w:rPr>
        <w:tab/>
      </w:r>
      <w:r w:rsidR="00A20A3F">
        <w:rPr>
          <w:rFonts w:ascii="Perpetua" w:hAnsi="Perpetua"/>
          <w:b w:val="0"/>
          <w:sz w:val="24"/>
          <w:szCs w:val="24"/>
        </w:rPr>
        <w:t xml:space="preserve">Guest Lecture, </w:t>
      </w:r>
      <w:r w:rsidR="005B7175">
        <w:rPr>
          <w:rFonts w:ascii="Perpetua" w:hAnsi="Perpetua"/>
          <w:b w:val="0"/>
          <w:sz w:val="24"/>
          <w:szCs w:val="24"/>
        </w:rPr>
        <w:t>Plant Systematics</w:t>
      </w:r>
      <w:r w:rsidR="00106BD7">
        <w:rPr>
          <w:rFonts w:ascii="Perpetua" w:hAnsi="Perpetua"/>
          <w:b w:val="0"/>
          <w:sz w:val="24"/>
          <w:szCs w:val="24"/>
        </w:rPr>
        <w:t>,</w:t>
      </w:r>
      <w:r w:rsidR="00503873">
        <w:rPr>
          <w:rFonts w:ascii="Perpetua" w:hAnsi="Perpetua"/>
          <w:b w:val="0"/>
          <w:sz w:val="24"/>
          <w:szCs w:val="24"/>
        </w:rPr>
        <w:t xml:space="preserve"> UCB</w:t>
      </w:r>
    </w:p>
    <w:p w14:paraId="5BC31741" w14:textId="3A7D9A80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  <w:t>“</w:t>
      </w:r>
      <w:r w:rsidR="005B7175">
        <w:rPr>
          <w:rFonts w:ascii="Perpetua" w:hAnsi="Perpetua"/>
          <w:b w:val="0"/>
          <w:sz w:val="24"/>
          <w:szCs w:val="24"/>
        </w:rPr>
        <w:t>Introduction to Bryophytes</w:t>
      </w:r>
      <w:r>
        <w:rPr>
          <w:rFonts w:ascii="Perpetua" w:hAnsi="Perpetua"/>
          <w:b w:val="0"/>
          <w:sz w:val="24"/>
          <w:szCs w:val="24"/>
        </w:rPr>
        <w:t>”</w:t>
      </w:r>
    </w:p>
    <w:p w14:paraId="5B41DF1F" w14:textId="77777777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</w:p>
    <w:p w14:paraId="59EB9B33" w14:textId="75821498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</w:t>
      </w:r>
      <w:r w:rsidR="00DE7A8D">
        <w:rPr>
          <w:rFonts w:ascii="Perpetua" w:hAnsi="Perpetua"/>
          <w:b w:val="0"/>
          <w:sz w:val="24"/>
          <w:szCs w:val="24"/>
        </w:rPr>
        <w:t>8</w:t>
      </w:r>
      <w:r>
        <w:rPr>
          <w:rFonts w:ascii="Perpetua" w:hAnsi="Perpetua"/>
          <w:b w:val="0"/>
          <w:sz w:val="24"/>
          <w:szCs w:val="24"/>
        </w:rPr>
        <w:tab/>
      </w:r>
      <w:r w:rsidR="00DE7A8D">
        <w:rPr>
          <w:rFonts w:ascii="Perpetua" w:hAnsi="Perpetua"/>
          <w:b w:val="0"/>
          <w:sz w:val="24"/>
          <w:szCs w:val="24"/>
        </w:rPr>
        <w:t xml:space="preserve">Grad Students on Parade Lightning Talk, </w:t>
      </w:r>
      <w:r>
        <w:rPr>
          <w:rFonts w:ascii="Perpetua" w:hAnsi="Perpetua"/>
          <w:b w:val="0"/>
          <w:sz w:val="24"/>
          <w:szCs w:val="24"/>
        </w:rPr>
        <w:t>Botany Lunch, University &amp; Jepson Herbaria, UCB</w:t>
      </w:r>
    </w:p>
    <w:p w14:paraId="3EADCFFD" w14:textId="3E9844AC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="00A8663A">
        <w:rPr>
          <w:rFonts w:ascii="Perpetua" w:hAnsi="Perpetua"/>
          <w:b w:val="0"/>
          <w:sz w:val="24"/>
          <w:szCs w:val="24"/>
        </w:rPr>
        <w:t xml:space="preserve">“Volunteer </w:t>
      </w:r>
      <w:r w:rsidR="00397FC0">
        <w:rPr>
          <w:rFonts w:ascii="Perpetua" w:hAnsi="Perpetua"/>
          <w:b w:val="0"/>
          <w:sz w:val="24"/>
          <w:szCs w:val="24"/>
        </w:rPr>
        <w:t>b</w:t>
      </w:r>
      <w:r w:rsidR="00A8663A">
        <w:rPr>
          <w:rFonts w:ascii="Perpetua" w:hAnsi="Perpetua"/>
          <w:b w:val="0"/>
          <w:sz w:val="24"/>
          <w:szCs w:val="24"/>
        </w:rPr>
        <w:t>otanizing in the Mojave National Preserve”</w:t>
      </w:r>
    </w:p>
    <w:p w14:paraId="058EFF7A" w14:textId="77777777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</w:p>
    <w:p w14:paraId="7FABABD9" w14:textId="08402ED7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</w:t>
      </w:r>
      <w:r w:rsidR="00DE7A8D">
        <w:rPr>
          <w:rFonts w:ascii="Perpetua" w:hAnsi="Perpetua"/>
          <w:b w:val="0"/>
          <w:sz w:val="24"/>
          <w:szCs w:val="24"/>
        </w:rPr>
        <w:t>6</w:t>
      </w:r>
      <w:r>
        <w:rPr>
          <w:rFonts w:ascii="Perpetua" w:hAnsi="Perpetua"/>
          <w:b w:val="0"/>
          <w:sz w:val="24"/>
          <w:szCs w:val="24"/>
        </w:rPr>
        <w:tab/>
        <w:t>Botany Lunch, University &amp; Jepson Herbaria, UCB</w:t>
      </w:r>
    </w:p>
    <w:p w14:paraId="77ECA588" w14:textId="176764B5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="005E2A36">
        <w:rPr>
          <w:rFonts w:ascii="Perpetua" w:hAnsi="Perpetua"/>
          <w:b w:val="0"/>
          <w:sz w:val="24"/>
          <w:szCs w:val="24"/>
        </w:rPr>
        <w:t xml:space="preserve">“Sex and survival: The impacts of energetic trade-offs for the Mojave Desert moss </w:t>
      </w:r>
      <w:r w:rsidR="005E2A36">
        <w:rPr>
          <w:rFonts w:ascii="Perpetua" w:hAnsi="Perpetua"/>
          <w:b w:val="0"/>
          <w:i/>
          <w:sz w:val="24"/>
          <w:szCs w:val="24"/>
        </w:rPr>
        <w:t>Syntrichia caninervis</w:t>
      </w:r>
      <w:r w:rsidR="005E2A36">
        <w:rPr>
          <w:rFonts w:ascii="Perpetua" w:hAnsi="Perpetua"/>
          <w:b w:val="0"/>
          <w:sz w:val="24"/>
          <w:szCs w:val="24"/>
        </w:rPr>
        <w:t xml:space="preserve"> (</w:t>
      </w:r>
      <w:proofErr w:type="spellStart"/>
      <w:r w:rsidR="005E2A36">
        <w:rPr>
          <w:rFonts w:ascii="Perpetua" w:hAnsi="Perpetua"/>
          <w:b w:val="0"/>
          <w:sz w:val="24"/>
          <w:szCs w:val="24"/>
        </w:rPr>
        <w:t>Pottiaceae</w:t>
      </w:r>
      <w:proofErr w:type="spellEnd"/>
      <w:r w:rsidR="005E2A36">
        <w:rPr>
          <w:rFonts w:ascii="Perpetua" w:hAnsi="Perpetua"/>
          <w:b w:val="0"/>
          <w:sz w:val="24"/>
          <w:szCs w:val="24"/>
        </w:rPr>
        <w:t>)”</w:t>
      </w:r>
    </w:p>
    <w:p w14:paraId="748F33BD" w14:textId="77777777" w:rsidR="005E2A36" w:rsidRDefault="005E2A36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</w:p>
    <w:p w14:paraId="4C973C6E" w14:textId="7AF436BC" w:rsidR="00503873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2015</w:t>
      </w:r>
      <w:r>
        <w:rPr>
          <w:rFonts w:ascii="Perpetua" w:hAnsi="Perpetua"/>
          <w:b w:val="0"/>
          <w:sz w:val="24"/>
          <w:szCs w:val="24"/>
        </w:rPr>
        <w:tab/>
      </w:r>
      <w:r w:rsidR="005E2A36">
        <w:rPr>
          <w:rFonts w:ascii="Perpetua" w:hAnsi="Perpetua"/>
          <w:b w:val="0"/>
          <w:sz w:val="24"/>
          <w:szCs w:val="24"/>
        </w:rPr>
        <w:t>MORE &amp; LSAMP Semina</w:t>
      </w:r>
      <w:r w:rsidR="00B92DA9">
        <w:rPr>
          <w:rFonts w:ascii="Perpetua" w:hAnsi="Perpetua"/>
          <w:b w:val="0"/>
          <w:sz w:val="24"/>
          <w:szCs w:val="24"/>
        </w:rPr>
        <w:t>r</w:t>
      </w:r>
      <w:r w:rsidR="005E2A36">
        <w:rPr>
          <w:rFonts w:ascii="Perpetua" w:hAnsi="Perpetua"/>
          <w:b w:val="0"/>
          <w:sz w:val="24"/>
          <w:szCs w:val="24"/>
        </w:rPr>
        <w:t>,</w:t>
      </w:r>
      <w:r>
        <w:rPr>
          <w:rFonts w:ascii="Perpetua" w:hAnsi="Perpetua"/>
          <w:b w:val="0"/>
          <w:sz w:val="24"/>
          <w:szCs w:val="24"/>
        </w:rPr>
        <w:t xml:space="preserve"> CSULA</w:t>
      </w:r>
    </w:p>
    <w:p w14:paraId="3D2AC836" w14:textId="02394185" w:rsidR="00351FF2" w:rsidRPr="00351FF2" w:rsidRDefault="00503873" w:rsidP="00BC0D58">
      <w:pPr>
        <w:pStyle w:val="JobTitle"/>
        <w:tabs>
          <w:tab w:val="clear" w:pos="7560"/>
        </w:tabs>
        <w:spacing w:before="100" w:beforeAutospacing="1" w:after="100" w:afterAutospacing="1" w:line="240" w:lineRule="atLeast"/>
        <w:ind w:left="2160" w:hanging="1872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ab/>
      </w:r>
      <w:r w:rsidR="005E2A36">
        <w:rPr>
          <w:rFonts w:ascii="Perpetua" w:hAnsi="Perpetua"/>
          <w:b w:val="0"/>
          <w:sz w:val="24"/>
          <w:szCs w:val="24"/>
        </w:rPr>
        <w:t xml:space="preserve">“Sex and survival: The impacts of energetic trade-offs for the Mojave Desert moss </w:t>
      </w:r>
      <w:r w:rsidR="005E2A36">
        <w:rPr>
          <w:rFonts w:ascii="Perpetua" w:hAnsi="Perpetua"/>
          <w:b w:val="0"/>
          <w:i/>
          <w:sz w:val="24"/>
          <w:szCs w:val="24"/>
        </w:rPr>
        <w:t>Syntrichia caninervis</w:t>
      </w:r>
      <w:r w:rsidR="005E2A36">
        <w:rPr>
          <w:rFonts w:ascii="Perpetua" w:hAnsi="Perpetua"/>
          <w:b w:val="0"/>
          <w:sz w:val="24"/>
          <w:szCs w:val="24"/>
        </w:rPr>
        <w:t xml:space="preserve"> (</w:t>
      </w:r>
      <w:proofErr w:type="spellStart"/>
      <w:r w:rsidR="005E2A36">
        <w:rPr>
          <w:rFonts w:ascii="Perpetua" w:hAnsi="Perpetua"/>
          <w:b w:val="0"/>
          <w:sz w:val="24"/>
          <w:szCs w:val="24"/>
        </w:rPr>
        <w:t>Pottiaceae</w:t>
      </w:r>
      <w:proofErr w:type="spellEnd"/>
      <w:r w:rsidR="005E2A36">
        <w:rPr>
          <w:rFonts w:ascii="Perpetua" w:hAnsi="Perpetua"/>
          <w:b w:val="0"/>
          <w:sz w:val="24"/>
          <w:szCs w:val="24"/>
        </w:rPr>
        <w:t>)”</w:t>
      </w:r>
    </w:p>
    <w:p w14:paraId="120B526D" w14:textId="5D0C26AD" w:rsidR="00876A61" w:rsidRDefault="00746AF9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BDD648" wp14:editId="311C893D">
                <wp:simplePos x="0" y="0"/>
                <wp:positionH relativeFrom="column">
                  <wp:posOffset>0</wp:posOffset>
                </wp:positionH>
                <wp:positionV relativeFrom="paragraph">
                  <wp:posOffset>116386</wp:posOffset>
                </wp:positionV>
                <wp:extent cx="6770370" cy="0"/>
                <wp:effectExtent l="0" t="0" r="11430" b="127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C15F82" id="Straight Connector 9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9.15pt" to="533.1pt,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" strokecolor="black [1920]"/>
            </w:pict>
          </mc:Fallback>
        </mc:AlternateContent>
      </w:r>
    </w:p>
    <w:p w14:paraId="4803EB6B" w14:textId="518F52C2" w:rsidR="00DC42E0" w:rsidRPr="00C5328D" w:rsidRDefault="00103A21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teaching</w:t>
      </w:r>
    </w:p>
    <w:p w14:paraId="596B4B00" w14:textId="6F3B2489" w:rsidR="00DC42E0" w:rsidRPr="00831F9C" w:rsidRDefault="00503873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Teaching Appointments</w:t>
      </w:r>
    </w:p>
    <w:p w14:paraId="0373CF81" w14:textId="60D4A100" w:rsidR="001E7BCD" w:rsidRDefault="001E7BCD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201</w:t>
      </w:r>
      <w:r>
        <w:rPr>
          <w:rFonts w:ascii="Perpetua" w:hAnsi="Perpetua"/>
          <w:b w:val="0"/>
          <w:sz w:val="24"/>
          <w:szCs w:val="24"/>
        </w:rPr>
        <w:t>9</w:t>
      </w:r>
      <w:r w:rsidRPr="009C3A27">
        <w:rPr>
          <w:rFonts w:ascii="Perpetua" w:hAnsi="Perpetua"/>
          <w:b w:val="0"/>
          <w:sz w:val="24"/>
          <w:szCs w:val="24"/>
        </w:rPr>
        <w:t>-20</w:t>
      </w:r>
      <w:r>
        <w:rPr>
          <w:rFonts w:ascii="Perpetua" w:hAnsi="Perpetua"/>
          <w:b w:val="0"/>
          <w:sz w:val="24"/>
          <w:szCs w:val="24"/>
        </w:rPr>
        <w:t>20</w:t>
      </w:r>
      <w:r w:rsidRPr="009C3A27">
        <w:rPr>
          <w:rFonts w:ascii="Perpetua" w:hAnsi="Perpetua"/>
          <w:b w:val="0"/>
          <w:sz w:val="24"/>
          <w:szCs w:val="24"/>
        </w:rPr>
        <w:tab/>
        <w:t>Graduate Student Instructor, UCB</w:t>
      </w:r>
    </w:p>
    <w:p w14:paraId="042924C2" w14:textId="11AF0C34" w:rsidR="00DC42E0" w:rsidRPr="009C3A27" w:rsidRDefault="00DC42E0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2015-2016</w:t>
      </w:r>
      <w:r w:rsidRPr="009C3A27">
        <w:rPr>
          <w:rFonts w:ascii="Perpetua" w:hAnsi="Perpetua"/>
          <w:b w:val="0"/>
          <w:sz w:val="24"/>
          <w:szCs w:val="24"/>
        </w:rPr>
        <w:tab/>
        <w:t>Graduate Student Instructor, UCB</w:t>
      </w:r>
    </w:p>
    <w:p w14:paraId="3973CD37" w14:textId="77777777" w:rsidR="00DC42E0" w:rsidRDefault="00DC42E0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2014-2015</w:t>
      </w:r>
      <w:r w:rsidRPr="009C3A27">
        <w:rPr>
          <w:rFonts w:ascii="Perpetua" w:hAnsi="Perpetua"/>
          <w:b w:val="0"/>
          <w:sz w:val="24"/>
          <w:szCs w:val="24"/>
        </w:rPr>
        <w:tab/>
        <w:t>Teaching Assistant, CSULA</w:t>
      </w:r>
    </w:p>
    <w:p w14:paraId="7E9DD3E6" w14:textId="1D581343" w:rsidR="00FF5CB6" w:rsidRDefault="00FF5CB6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2009-2012</w:t>
      </w:r>
      <w:r>
        <w:rPr>
          <w:rFonts w:ascii="Perpetua" w:hAnsi="Perpetua"/>
          <w:b w:val="0"/>
          <w:sz w:val="24"/>
          <w:szCs w:val="24"/>
        </w:rPr>
        <w:tab/>
        <w:t>Undergraduate Student Instructor, IUPUI</w:t>
      </w:r>
    </w:p>
    <w:p w14:paraId="5A5B8B70" w14:textId="0B116D59" w:rsidR="00E0595C" w:rsidRDefault="00E0595C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2008-2012</w:t>
      </w:r>
      <w:r>
        <w:rPr>
          <w:rFonts w:ascii="Perpetua" w:hAnsi="Perpetua"/>
          <w:b w:val="0"/>
          <w:sz w:val="24"/>
          <w:szCs w:val="24"/>
        </w:rPr>
        <w:tab/>
      </w:r>
      <w:r w:rsidR="003122D9">
        <w:rPr>
          <w:rFonts w:ascii="Perpetua" w:hAnsi="Perpetua"/>
          <w:b w:val="0"/>
          <w:sz w:val="24"/>
          <w:szCs w:val="24"/>
        </w:rPr>
        <w:t>Recitation</w:t>
      </w:r>
      <w:r>
        <w:rPr>
          <w:rFonts w:ascii="Perpetua" w:hAnsi="Perpetua"/>
          <w:b w:val="0"/>
          <w:sz w:val="24"/>
          <w:szCs w:val="24"/>
        </w:rPr>
        <w:t xml:space="preserve"> Leader</w:t>
      </w:r>
      <w:r w:rsidR="00FF5CB6">
        <w:rPr>
          <w:rFonts w:ascii="Perpetua" w:hAnsi="Perpetua"/>
          <w:b w:val="0"/>
          <w:sz w:val="24"/>
          <w:szCs w:val="24"/>
        </w:rPr>
        <w:t>, IUPUI</w:t>
      </w:r>
    </w:p>
    <w:p w14:paraId="6B7F7C80" w14:textId="77777777" w:rsidR="00503873" w:rsidRPr="009C3A27" w:rsidRDefault="00503873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</w:p>
    <w:p w14:paraId="5CC30AB8" w14:textId="77777777" w:rsidR="00826D75" w:rsidRDefault="00503873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Undergraduate Courses</w:t>
      </w:r>
    </w:p>
    <w:p w14:paraId="06572A87" w14:textId="77777777" w:rsidR="00826D75" w:rsidRDefault="00FC09E9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826D75">
        <w:rPr>
          <w:rFonts w:ascii="Perpetua" w:hAnsi="Perpetua"/>
          <w:b w:val="0"/>
          <w:bCs/>
          <w:sz w:val="24"/>
          <w:szCs w:val="24"/>
        </w:rPr>
        <w:t>Introduction to California Plant Life (Field Course), UCB</w:t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1858381277"/>
          <w:placeholder>
            <w:docPart w:val="3CC990E69F84A04D983C8FB33DFBB5C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826D75">
            <w:rPr>
              <w:rFonts w:ascii="Perpetua" w:hAnsi="Perpetua"/>
              <w:b w:val="0"/>
              <w:bCs/>
              <w:sz w:val="24"/>
              <w:szCs w:val="24"/>
            </w:rPr>
            <w:t>2020</w:t>
          </w:r>
        </w:sdtContent>
      </w:sdt>
    </w:p>
    <w:p w14:paraId="6679E54C" w14:textId="77777777" w:rsidR="00826D75" w:rsidRDefault="00DC42E0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826D75">
        <w:rPr>
          <w:rFonts w:ascii="Perpetua" w:hAnsi="Perpetua"/>
          <w:b w:val="0"/>
          <w:bCs/>
          <w:sz w:val="24"/>
          <w:szCs w:val="24"/>
        </w:rPr>
        <w:t>Ecosystems of California</w:t>
      </w:r>
      <w:r w:rsidR="00A93C56" w:rsidRPr="00826D75">
        <w:rPr>
          <w:rFonts w:ascii="Perpetua" w:hAnsi="Perpetua"/>
          <w:b w:val="0"/>
          <w:bCs/>
          <w:sz w:val="24"/>
          <w:szCs w:val="24"/>
        </w:rPr>
        <w:t xml:space="preserve"> (Field Course)</w:t>
      </w:r>
      <w:r w:rsidR="007D6C0B" w:rsidRPr="00826D75">
        <w:rPr>
          <w:rFonts w:ascii="Perpetua" w:hAnsi="Perpetua"/>
          <w:b w:val="0"/>
          <w:bCs/>
          <w:sz w:val="24"/>
          <w:szCs w:val="24"/>
        </w:rPr>
        <w:t>, UCB</w:t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r w:rsidR="00FB1987" w:rsidRPr="00826D75">
        <w:rPr>
          <w:rFonts w:ascii="Perpetua" w:hAnsi="Perpetua"/>
          <w:b w:val="0"/>
          <w:bCs/>
          <w:sz w:val="24"/>
          <w:szCs w:val="24"/>
        </w:rPr>
        <w:tab/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r w:rsidR="003122D9" w:rsidRPr="00826D75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-1556162198"/>
          <w:placeholder>
            <w:docPart w:val="6A2A209691845B4BAFB8BE851515147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3122D9" w:rsidRPr="00826D75">
            <w:rPr>
              <w:rFonts w:ascii="Perpetua" w:hAnsi="Perpetua"/>
              <w:b w:val="0"/>
              <w:bCs/>
              <w:sz w:val="24"/>
              <w:szCs w:val="24"/>
            </w:rPr>
            <w:t>2019</w:t>
          </w:r>
        </w:sdtContent>
      </w:sdt>
    </w:p>
    <w:p w14:paraId="3FF10C09" w14:textId="3996BA67" w:rsidR="00DC42E0" w:rsidRPr="00826D75" w:rsidRDefault="007D6C0B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826D75">
        <w:rPr>
          <w:rFonts w:ascii="Perpetua" w:hAnsi="Perpetua"/>
          <w:b w:val="0"/>
          <w:bCs/>
          <w:sz w:val="24"/>
          <w:szCs w:val="24"/>
        </w:rPr>
        <w:lastRenderedPageBreak/>
        <w:t>Introductory Biology Laboratory</w:t>
      </w:r>
      <w:r w:rsidR="00DC42E0" w:rsidRPr="00826D75">
        <w:rPr>
          <w:rFonts w:ascii="Perpetua" w:hAnsi="Perpetua"/>
          <w:b w:val="0"/>
          <w:bCs/>
          <w:sz w:val="24"/>
          <w:szCs w:val="24"/>
        </w:rPr>
        <w:t>, UCB</w:t>
      </w:r>
      <w:r w:rsidR="00DC42E0"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Pr="00826D75">
        <w:rPr>
          <w:rFonts w:ascii="Perpetua" w:hAnsi="Perpetua"/>
          <w:b w:val="0"/>
          <w:bCs/>
          <w:sz w:val="24"/>
          <w:szCs w:val="24"/>
        </w:rPr>
        <w:tab/>
      </w:r>
      <w:r w:rsidR="00FB1987" w:rsidRPr="00826D75">
        <w:rPr>
          <w:rFonts w:ascii="Perpetua" w:hAnsi="Perpetua"/>
          <w:b w:val="0"/>
          <w:bCs/>
          <w:sz w:val="24"/>
          <w:szCs w:val="24"/>
        </w:rPr>
        <w:t xml:space="preserve">   </w:t>
      </w:r>
      <w:r w:rsidR="00DC42E0" w:rsidRPr="00826D75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-536432324"/>
          <w:placeholder>
            <w:docPart w:val="F3DC2D392746784099EDFF75C32BA26B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B1987" w:rsidRPr="00826D75">
            <w:rPr>
              <w:rFonts w:ascii="Perpetua" w:hAnsi="Perpetua"/>
              <w:b w:val="0"/>
              <w:bCs/>
              <w:sz w:val="24"/>
              <w:szCs w:val="24"/>
            </w:rPr>
            <w:t xml:space="preserve">   </w:t>
          </w:r>
          <w:r w:rsidR="00DC42E0" w:rsidRPr="00826D75">
            <w:rPr>
              <w:rFonts w:ascii="Perpetua" w:hAnsi="Perpetua"/>
              <w:b w:val="0"/>
              <w:bCs/>
              <w:sz w:val="24"/>
              <w:szCs w:val="24"/>
            </w:rPr>
            <w:t>2015, 2016</w:t>
          </w:r>
        </w:sdtContent>
      </w:sdt>
    </w:p>
    <w:p w14:paraId="72D9554D" w14:textId="4B58078C" w:rsidR="00DC42E0" w:rsidRPr="00E15874" w:rsidRDefault="00E15874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E15874">
        <w:rPr>
          <w:rFonts w:ascii="Perpetua" w:hAnsi="Perpetua"/>
          <w:b w:val="0"/>
          <w:sz w:val="24"/>
          <w:szCs w:val="24"/>
        </w:rPr>
        <w:t>Ecology Laboratory</w:t>
      </w:r>
      <w:r w:rsidR="00DC42E0" w:rsidRPr="009C3A27">
        <w:rPr>
          <w:rFonts w:ascii="Perpetua" w:hAnsi="Perpetua"/>
          <w:b w:val="0"/>
          <w:sz w:val="24"/>
          <w:szCs w:val="24"/>
        </w:rPr>
        <w:t>, CSULA</w:t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2023148893"/>
          <w:placeholder>
            <w:docPart w:val="9B4F952E67DA8143B64B03AF3571C71D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FB1987">
            <w:rPr>
              <w:rFonts w:ascii="Perpetua" w:hAnsi="Perpetua"/>
              <w:b w:val="0"/>
              <w:sz w:val="24"/>
              <w:szCs w:val="24"/>
            </w:rPr>
            <w:t xml:space="preserve">   </w:t>
          </w:r>
          <w:r w:rsidR="00DC42E0" w:rsidRPr="009C3A27">
            <w:rPr>
              <w:rFonts w:ascii="Perpetua" w:hAnsi="Perpetua"/>
              <w:b w:val="0"/>
              <w:sz w:val="24"/>
              <w:szCs w:val="24"/>
            </w:rPr>
            <w:t>2014, 2015</w:t>
          </w:r>
        </w:sdtContent>
      </w:sdt>
    </w:p>
    <w:p w14:paraId="16AA6017" w14:textId="0B267488" w:rsidR="00DC42E0" w:rsidRPr="009C3A27" w:rsidRDefault="00E15874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E15874">
        <w:rPr>
          <w:rFonts w:ascii="Perpetua" w:hAnsi="Perpetua"/>
          <w:b w:val="0"/>
          <w:sz w:val="24"/>
          <w:szCs w:val="24"/>
        </w:rPr>
        <w:t>Plant Biology Laboratory for Non-Majors</w:t>
      </w:r>
      <w:r w:rsidR="00DC42E0" w:rsidRPr="009C3A27">
        <w:rPr>
          <w:rFonts w:ascii="Perpetua" w:hAnsi="Perpetua"/>
          <w:b w:val="0"/>
          <w:sz w:val="24"/>
          <w:szCs w:val="24"/>
        </w:rPr>
        <w:t>, CSULA</w:t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r w:rsidR="00FB1987">
        <w:rPr>
          <w:rFonts w:ascii="Perpetua" w:hAnsi="Perpetua"/>
          <w:b w:val="0"/>
          <w:sz w:val="24"/>
          <w:szCs w:val="24"/>
        </w:rPr>
        <w:tab/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1516993"/>
          <w:placeholder>
            <w:docPart w:val="0D9E9A8FB3B4BA4D81CEE47A6C48B86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C42E0" w:rsidRPr="009C3A27">
            <w:rPr>
              <w:rFonts w:ascii="Perpetua" w:hAnsi="Perpetua"/>
              <w:b w:val="0"/>
              <w:sz w:val="24"/>
              <w:szCs w:val="24"/>
            </w:rPr>
            <w:t>2014</w:t>
          </w:r>
        </w:sdtContent>
      </w:sdt>
    </w:p>
    <w:p w14:paraId="2E82A2C9" w14:textId="6C464A79" w:rsidR="00DC42E0" w:rsidRPr="00E15874" w:rsidRDefault="00E15874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 xml:space="preserve">Peer-Led Team Learning </w:t>
      </w:r>
      <w:r w:rsidRPr="00E15874">
        <w:rPr>
          <w:rFonts w:ascii="Perpetua" w:hAnsi="Perpetua"/>
          <w:b w:val="0"/>
          <w:sz w:val="24"/>
          <w:szCs w:val="24"/>
        </w:rPr>
        <w:t>Methods in Teaching Chemistry</w:t>
      </w:r>
      <w:r w:rsidR="00DC42E0" w:rsidRPr="009C3A27">
        <w:rPr>
          <w:rFonts w:ascii="Perpetua" w:hAnsi="Perpetua"/>
          <w:b w:val="0"/>
          <w:sz w:val="24"/>
          <w:szCs w:val="24"/>
        </w:rPr>
        <w:t>, IUPUI</w:t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1867208027"/>
          <w:placeholder>
            <w:docPart w:val="8FC70B82FF807C4CA9931DB786E7EB73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343B0">
            <w:rPr>
              <w:rFonts w:ascii="Perpetua" w:hAnsi="Perpetua"/>
              <w:b w:val="0"/>
              <w:sz w:val="24"/>
              <w:szCs w:val="24"/>
            </w:rPr>
            <w:t xml:space="preserve"> </w:t>
          </w:r>
          <w:r w:rsidR="00FB1987">
            <w:rPr>
              <w:rFonts w:ascii="Perpetua" w:hAnsi="Perpetua"/>
              <w:b w:val="0"/>
              <w:sz w:val="24"/>
              <w:szCs w:val="24"/>
            </w:rPr>
            <w:t xml:space="preserve">   </w:t>
          </w:r>
          <w:r w:rsidR="00DC42E0" w:rsidRPr="009C3A27">
            <w:rPr>
              <w:rFonts w:ascii="Perpetua" w:hAnsi="Perpetua"/>
              <w:b w:val="0"/>
              <w:sz w:val="24"/>
              <w:szCs w:val="24"/>
            </w:rPr>
            <w:t>2009-2012</w:t>
          </w:r>
        </w:sdtContent>
      </w:sdt>
    </w:p>
    <w:p w14:paraId="64ABB64F" w14:textId="5FA40369" w:rsidR="00DC42E0" w:rsidRPr="009C3A27" w:rsidRDefault="00E15874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E15874">
        <w:rPr>
          <w:rFonts w:ascii="Perpetua" w:hAnsi="Perpetua"/>
          <w:b w:val="0"/>
          <w:sz w:val="24"/>
          <w:szCs w:val="24"/>
        </w:rPr>
        <w:t xml:space="preserve">General Chemistry I </w:t>
      </w:r>
      <w:r>
        <w:rPr>
          <w:rFonts w:ascii="Perpetua" w:hAnsi="Perpetua"/>
          <w:b w:val="0"/>
          <w:sz w:val="24"/>
          <w:szCs w:val="24"/>
        </w:rPr>
        <w:t xml:space="preserve">Peer-Led Team Learning </w:t>
      </w:r>
      <w:r w:rsidRPr="00E15874">
        <w:rPr>
          <w:rFonts w:ascii="Perpetua" w:hAnsi="Perpetua"/>
          <w:b w:val="0"/>
          <w:sz w:val="24"/>
          <w:szCs w:val="24"/>
        </w:rPr>
        <w:t>Recitation</w:t>
      </w:r>
      <w:r w:rsidR="00DC42E0" w:rsidRPr="009C3A27">
        <w:rPr>
          <w:rFonts w:ascii="Perpetua" w:hAnsi="Perpetua"/>
          <w:b w:val="0"/>
          <w:sz w:val="24"/>
          <w:szCs w:val="24"/>
        </w:rPr>
        <w:t>, IUPUI</w:t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1224413629"/>
          <w:placeholder>
            <w:docPart w:val="A84FEE23AC33A54CA156DB73FD348DB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9343B0">
            <w:rPr>
              <w:rFonts w:ascii="Perpetua" w:hAnsi="Perpetua"/>
              <w:b w:val="0"/>
              <w:sz w:val="24"/>
              <w:szCs w:val="24"/>
            </w:rPr>
            <w:t xml:space="preserve"> </w:t>
          </w:r>
          <w:r w:rsidR="00FB1987">
            <w:rPr>
              <w:rFonts w:ascii="Perpetua" w:hAnsi="Perpetua"/>
              <w:b w:val="0"/>
              <w:sz w:val="24"/>
              <w:szCs w:val="24"/>
            </w:rPr>
            <w:t xml:space="preserve">   </w:t>
          </w:r>
          <w:r w:rsidR="00DC42E0" w:rsidRPr="009C3A27">
            <w:rPr>
              <w:rFonts w:ascii="Perpetua" w:hAnsi="Perpetua"/>
              <w:b w:val="0"/>
              <w:sz w:val="24"/>
              <w:szCs w:val="24"/>
            </w:rPr>
            <w:t>2008-2012</w:t>
          </w:r>
        </w:sdtContent>
      </w:sdt>
    </w:p>
    <w:p w14:paraId="4AF59634" w14:textId="6F57535B" w:rsidR="00503873" w:rsidRDefault="00E15874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E15874">
        <w:rPr>
          <w:rFonts w:ascii="Perpetua" w:hAnsi="Perpetua"/>
          <w:b w:val="0"/>
          <w:sz w:val="24"/>
          <w:szCs w:val="24"/>
        </w:rPr>
        <w:t>Concepts of Biology II Recitation</w:t>
      </w:r>
      <w:r w:rsidR="00DC42E0" w:rsidRPr="009C3A27">
        <w:rPr>
          <w:rFonts w:ascii="Perpetua" w:hAnsi="Perpetua"/>
          <w:b w:val="0"/>
          <w:sz w:val="24"/>
          <w:szCs w:val="24"/>
        </w:rPr>
        <w:t>, IUPUI</w:t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r w:rsidR="005904DE">
        <w:rPr>
          <w:rFonts w:ascii="Perpetua" w:hAnsi="Perpetua"/>
          <w:b w:val="0"/>
          <w:sz w:val="24"/>
          <w:szCs w:val="24"/>
        </w:rPr>
        <w:tab/>
      </w:r>
      <w:r w:rsidR="00DC42E0"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322631422"/>
          <w:placeholder>
            <w:docPart w:val="3860EFB10C552D488A4BA6AB673462D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DC42E0" w:rsidRPr="009C3A27">
            <w:rPr>
              <w:rFonts w:ascii="Perpetua" w:hAnsi="Perpetua"/>
              <w:b w:val="0"/>
              <w:sz w:val="24"/>
              <w:szCs w:val="24"/>
            </w:rPr>
            <w:t>2009</w:t>
          </w:r>
        </w:sdtContent>
      </w:sdt>
    </w:p>
    <w:p w14:paraId="0425B86F" w14:textId="77777777" w:rsidR="001302B8" w:rsidRPr="001302B8" w:rsidRDefault="001302B8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</w:p>
    <w:p w14:paraId="5D63B679" w14:textId="77777777" w:rsidR="00341471" w:rsidRDefault="0020040C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Workshops</w:t>
      </w:r>
    </w:p>
    <w:p w14:paraId="76830023" w14:textId="77777777" w:rsidR="00341471" w:rsidRDefault="0020040C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341471">
        <w:rPr>
          <w:rFonts w:ascii="Perpetua" w:hAnsi="Perpetua"/>
          <w:b w:val="0"/>
          <w:bCs/>
          <w:sz w:val="24"/>
          <w:szCs w:val="24"/>
        </w:rPr>
        <w:t>Biocrusts: The Living Skin of the Earth, Expanding Your Horizons</w:t>
      </w:r>
      <w:r w:rsidR="00FB1987" w:rsidRPr="00341471">
        <w:rPr>
          <w:rFonts w:ascii="Perpetua" w:hAnsi="Perpetua"/>
          <w:b w:val="0"/>
          <w:bCs/>
          <w:sz w:val="24"/>
          <w:szCs w:val="24"/>
        </w:rPr>
        <w:t xml:space="preserve"> Girls’ </w:t>
      </w:r>
      <w:r w:rsidRPr="00341471">
        <w:rPr>
          <w:rFonts w:ascii="Perpetua" w:hAnsi="Perpetua"/>
          <w:b w:val="0"/>
          <w:bCs/>
          <w:sz w:val="24"/>
          <w:szCs w:val="24"/>
        </w:rPr>
        <w:t>Conference, UCB</w:t>
      </w:r>
      <w:r w:rsidR="00FB1987" w:rsidRPr="00341471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-1674482248"/>
          <w:placeholder>
            <w:docPart w:val="A436D084E9382847909C29A3E4B29A6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341471">
            <w:rPr>
              <w:rFonts w:ascii="Perpetua" w:hAnsi="Perpetua"/>
              <w:b w:val="0"/>
              <w:bCs/>
              <w:sz w:val="24"/>
              <w:szCs w:val="24"/>
            </w:rPr>
            <w:t>2019</w:t>
          </w:r>
        </w:sdtContent>
      </w:sdt>
    </w:p>
    <w:p w14:paraId="3E50B348" w14:textId="77777777" w:rsidR="00341471" w:rsidRDefault="003301D8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341471">
        <w:rPr>
          <w:rFonts w:ascii="Perpetua" w:hAnsi="Perpetua"/>
          <w:b w:val="0"/>
          <w:bCs/>
          <w:sz w:val="24"/>
          <w:szCs w:val="24"/>
        </w:rPr>
        <w:t>Introduction to R, Git, Shell, and Reproducible Analysis in R, Software Carpentry</w:t>
      </w:r>
      <w:r w:rsidR="0020040C" w:rsidRPr="00341471">
        <w:rPr>
          <w:rFonts w:ascii="Perpetua" w:hAnsi="Perpetua"/>
          <w:b w:val="0"/>
          <w:bCs/>
          <w:sz w:val="24"/>
          <w:szCs w:val="24"/>
        </w:rPr>
        <w:t>, UCB</w:t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752100182"/>
          <w:placeholder>
            <w:docPart w:val="4FB50E2B468D694FB7A32F76A49FE65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0040C" w:rsidRPr="00341471">
            <w:rPr>
              <w:rFonts w:ascii="Perpetua" w:hAnsi="Perpetua"/>
              <w:b w:val="0"/>
              <w:bCs/>
              <w:sz w:val="24"/>
              <w:szCs w:val="24"/>
            </w:rPr>
            <w:t>2019</w:t>
          </w:r>
        </w:sdtContent>
      </w:sdt>
    </w:p>
    <w:p w14:paraId="4367D6FA" w14:textId="77777777" w:rsidR="00341471" w:rsidRDefault="003301D8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341471">
        <w:rPr>
          <w:rFonts w:ascii="Perpetua" w:hAnsi="Perpetua"/>
          <w:b w:val="0"/>
          <w:bCs/>
          <w:sz w:val="24"/>
          <w:szCs w:val="24"/>
        </w:rPr>
        <w:t>Biological Sciences Discipline Workshop, Teaching Conference for First-Time GSIs</w:t>
      </w:r>
      <w:r w:rsidR="0020040C" w:rsidRPr="00341471">
        <w:rPr>
          <w:rFonts w:ascii="Perpetua" w:hAnsi="Perpetua"/>
          <w:b w:val="0"/>
          <w:bCs/>
          <w:sz w:val="24"/>
          <w:szCs w:val="24"/>
        </w:rPr>
        <w:t>, UCB</w:t>
      </w:r>
      <w:r w:rsidR="0020040C" w:rsidRPr="00341471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-311554316"/>
          <w:placeholder>
            <w:docPart w:val="D7FD8525E5642A4BAB882D981DDDF13E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="0020040C" w:rsidRPr="00341471">
            <w:rPr>
              <w:rFonts w:ascii="Perpetua" w:hAnsi="Perpetua"/>
              <w:b w:val="0"/>
              <w:bCs/>
              <w:sz w:val="24"/>
              <w:szCs w:val="24"/>
            </w:rPr>
            <w:t>201</w:t>
          </w:r>
          <w:r w:rsidRPr="00341471">
            <w:rPr>
              <w:rFonts w:ascii="Perpetua" w:hAnsi="Perpetua"/>
              <w:b w:val="0"/>
              <w:bCs/>
              <w:sz w:val="24"/>
              <w:szCs w:val="24"/>
            </w:rPr>
            <w:t>8</w:t>
          </w:r>
        </w:sdtContent>
      </w:sdt>
    </w:p>
    <w:p w14:paraId="23049644" w14:textId="77777777" w:rsidR="00341471" w:rsidRDefault="003D23A5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341471">
        <w:rPr>
          <w:rFonts w:ascii="Perpetua" w:hAnsi="Perpetua"/>
          <w:b w:val="0"/>
          <w:bCs/>
          <w:sz w:val="24"/>
          <w:szCs w:val="24"/>
        </w:rPr>
        <w:t>Introduction to Shell, Git, and R, Data Carpentry, UCB</w:t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1922208923"/>
          <w:placeholder>
            <w:docPart w:val="B1F0272D96982C43A832D08A552217B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341471">
            <w:rPr>
              <w:rFonts w:ascii="Perpetua" w:hAnsi="Perpetua"/>
              <w:b w:val="0"/>
              <w:bCs/>
              <w:sz w:val="24"/>
              <w:szCs w:val="24"/>
            </w:rPr>
            <w:t>2018</w:t>
          </w:r>
        </w:sdtContent>
      </w:sdt>
    </w:p>
    <w:p w14:paraId="4A901B3D" w14:textId="13A75E3B" w:rsidR="00503873" w:rsidRPr="00341471" w:rsidRDefault="003D23A5" w:rsidP="00BC0D58">
      <w:pPr>
        <w:pStyle w:val="JobTitle"/>
        <w:tabs>
          <w:tab w:val="clear" w:pos="7560"/>
          <w:tab w:val="left" w:pos="135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bCs/>
          <w:sz w:val="24"/>
          <w:szCs w:val="24"/>
        </w:rPr>
      </w:pPr>
      <w:r w:rsidRPr="00341471">
        <w:rPr>
          <w:rFonts w:ascii="Perpetua" w:hAnsi="Perpetua"/>
          <w:b w:val="0"/>
          <w:bCs/>
          <w:sz w:val="24"/>
          <w:szCs w:val="24"/>
        </w:rPr>
        <w:t>Introduction to Genomics Data Wrangling, Data Carpentry UCB</w:t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r w:rsidRPr="00341471">
        <w:rPr>
          <w:rFonts w:ascii="Perpetua" w:hAnsi="Perpetua"/>
          <w:b w:val="0"/>
          <w:bCs/>
          <w:sz w:val="24"/>
          <w:szCs w:val="24"/>
        </w:rPr>
        <w:tab/>
      </w:r>
      <w:sdt>
        <w:sdtPr>
          <w:rPr>
            <w:rFonts w:ascii="Perpetua" w:hAnsi="Perpetua"/>
            <w:b w:val="0"/>
            <w:bCs/>
            <w:sz w:val="24"/>
            <w:szCs w:val="24"/>
          </w:rPr>
          <w:id w:val="-1924485442"/>
          <w:placeholder>
            <w:docPart w:val="53308E118DEAAF418F0140A69A5A8E5F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341471">
            <w:rPr>
              <w:rFonts w:ascii="Perpetua" w:hAnsi="Perpetua"/>
              <w:b w:val="0"/>
              <w:bCs/>
              <w:sz w:val="24"/>
              <w:szCs w:val="24"/>
            </w:rPr>
            <w:t>2018</w:t>
          </w:r>
        </w:sdtContent>
      </w:sdt>
    </w:p>
    <w:p w14:paraId="69B43BA6" w14:textId="16D6C764" w:rsidR="00DC42E0" w:rsidRDefault="00746AF9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50B2B4A" wp14:editId="2FADEB6A">
                <wp:simplePos x="0" y="0"/>
                <wp:positionH relativeFrom="column">
                  <wp:posOffset>-1</wp:posOffset>
                </wp:positionH>
                <wp:positionV relativeFrom="paragraph">
                  <wp:posOffset>90714</wp:posOffset>
                </wp:positionV>
                <wp:extent cx="6760029" cy="0"/>
                <wp:effectExtent l="0" t="0" r="9525" b="127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00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4F16C9" id="Straight Connector 10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7.15pt" to="532.3pt,7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" strokecolor="black [1920]"/>
            </w:pict>
          </mc:Fallback>
        </mc:AlternateContent>
      </w:r>
    </w:p>
    <w:p w14:paraId="27BD3984" w14:textId="77777777" w:rsidR="00BE1575" w:rsidRPr="00C5328D" w:rsidRDefault="00BE1575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Research Experience</w:t>
      </w:r>
    </w:p>
    <w:p w14:paraId="2154549F" w14:textId="77777777" w:rsidR="00BE1575" w:rsidRPr="007F0CD5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 w:val="24"/>
          <w:szCs w:val="24"/>
        </w:rPr>
        <w:t>2015-Present</w:t>
      </w:r>
      <w:r>
        <w:rPr>
          <w:rFonts w:ascii="Perpetua" w:hAnsi="Perpetua"/>
          <w:b/>
          <w:sz w:val="24"/>
          <w:szCs w:val="24"/>
        </w:rPr>
        <w:tab/>
      </w:r>
      <w:r w:rsidRPr="007F0CD5">
        <w:rPr>
          <w:rFonts w:ascii="Perpetua" w:hAnsi="Perpetua"/>
          <w:b/>
          <w:sz w:val="24"/>
          <w:szCs w:val="24"/>
        </w:rPr>
        <w:t xml:space="preserve">Graduate Student Researcher </w:t>
      </w:r>
    </w:p>
    <w:p w14:paraId="3B3F1F2B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Department of Integrative Biology</w:t>
      </w:r>
    </w:p>
    <w:p w14:paraId="7F9B926E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University of California, Berkeley</w:t>
      </w:r>
    </w:p>
    <w:p w14:paraId="0E4D6FB0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Brent Mishler</w:t>
      </w:r>
    </w:p>
    <w:p w14:paraId="4BC271CD" w14:textId="3DEA1249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i/>
          <w:sz w:val="24"/>
          <w:szCs w:val="24"/>
        </w:rPr>
        <w:t>The evolution and eco-physiology of UV tolerance in dryland mosses</w:t>
      </w:r>
    </w:p>
    <w:p w14:paraId="6E1C7D3C" w14:textId="77777777" w:rsidR="00236903" w:rsidRDefault="00236903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51C50203" w14:textId="37747CF7" w:rsidR="00236903" w:rsidRPr="007F0CD5" w:rsidRDefault="00236903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 w:val="24"/>
          <w:szCs w:val="24"/>
        </w:rPr>
        <w:t>2018-2019</w:t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Pr="007F0CD5">
        <w:rPr>
          <w:rFonts w:ascii="Perpetua" w:hAnsi="Perpetua"/>
          <w:b/>
          <w:sz w:val="24"/>
          <w:szCs w:val="24"/>
        </w:rPr>
        <w:t xml:space="preserve">Graduate Student Researcher </w:t>
      </w:r>
    </w:p>
    <w:p w14:paraId="0DEB06A2" w14:textId="77777777" w:rsidR="00236903" w:rsidRPr="009C3A27" w:rsidRDefault="00236903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Department of Integrative Biology</w:t>
      </w:r>
    </w:p>
    <w:p w14:paraId="0C6A2AA7" w14:textId="77777777" w:rsidR="00236903" w:rsidRDefault="00236903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University of California, Berkeley</w:t>
      </w:r>
    </w:p>
    <w:p w14:paraId="5FF30C2D" w14:textId="77777777" w:rsidR="00236903" w:rsidRDefault="00236903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Brent Mishler</w:t>
      </w:r>
    </w:p>
    <w:p w14:paraId="0A270D71" w14:textId="212ACEC3" w:rsidR="00236903" w:rsidRPr="005B7548" w:rsidRDefault="00236903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i/>
          <w:sz w:val="24"/>
          <w:szCs w:val="24"/>
        </w:rPr>
        <w:t>The 3DMoss Project: Desiccation and Diversity in Dryland Mosses</w:t>
      </w:r>
    </w:p>
    <w:p w14:paraId="7D94AE85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</w:p>
    <w:p w14:paraId="4BF8177B" w14:textId="77777777" w:rsidR="00BE1575" w:rsidRPr="007F0CD5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b/>
          <w:sz w:val="24"/>
          <w:szCs w:val="24"/>
        </w:rPr>
      </w:pPr>
      <w:r>
        <w:rPr>
          <w:rFonts w:ascii="Perpetua" w:hAnsi="Perpetua"/>
          <w:sz w:val="24"/>
          <w:szCs w:val="24"/>
        </w:rPr>
        <w:t>2016</w:t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</w:r>
      <w:r w:rsidRPr="007F0CD5">
        <w:rPr>
          <w:rFonts w:ascii="Perpetua" w:hAnsi="Perpetua"/>
          <w:b/>
          <w:sz w:val="24"/>
          <w:szCs w:val="24"/>
        </w:rPr>
        <w:t xml:space="preserve">Graduate Student Researcher </w:t>
      </w:r>
    </w:p>
    <w:p w14:paraId="07A9AA92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 xml:space="preserve">Department of </w:t>
      </w:r>
      <w:r>
        <w:rPr>
          <w:rFonts w:ascii="Perpetua" w:hAnsi="Perpetua"/>
          <w:sz w:val="24"/>
          <w:szCs w:val="24"/>
        </w:rPr>
        <w:t>Geography</w:t>
      </w:r>
    </w:p>
    <w:p w14:paraId="13015133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University of California, Berkeley</w:t>
      </w:r>
    </w:p>
    <w:p w14:paraId="3494C0CF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Laurel Larsen</w:t>
      </w:r>
    </w:p>
    <w:p w14:paraId="49B59047" w14:textId="77777777" w:rsidR="00BE1575" w:rsidRPr="006D5F66" w:rsidRDefault="00BE1575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i/>
          <w:sz w:val="24"/>
          <w:szCs w:val="24"/>
        </w:rPr>
        <w:t>Analysis of landscape features from RASCAL, a model of Florida everglades landscape evolution</w:t>
      </w:r>
    </w:p>
    <w:p w14:paraId="556CCDC8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</w:p>
    <w:p w14:paraId="4A1F5144" w14:textId="77777777" w:rsidR="00BE1575" w:rsidRPr="0056651A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2013-2015</w:t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7F0CD5">
        <w:rPr>
          <w:rFonts w:ascii="Perpetua" w:hAnsi="Perpetua"/>
          <w:b/>
          <w:sz w:val="24"/>
          <w:szCs w:val="24"/>
        </w:rPr>
        <w:t>Graduate Student Researcher</w:t>
      </w:r>
      <w:r w:rsidRPr="0056651A">
        <w:rPr>
          <w:rFonts w:ascii="Perpetua" w:hAnsi="Perpetua"/>
          <w:sz w:val="24"/>
          <w:szCs w:val="24"/>
        </w:rPr>
        <w:t xml:space="preserve"> </w:t>
      </w:r>
    </w:p>
    <w:p w14:paraId="2E7D6EDA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Department of Integrative Biology</w:t>
      </w:r>
    </w:p>
    <w:p w14:paraId="1D12702C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University of California, Berkeley</w:t>
      </w:r>
    </w:p>
    <w:p w14:paraId="67660CB1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Laboratory of Dr. Kirsten Fisher</w:t>
      </w:r>
    </w:p>
    <w:p w14:paraId="5101D1CB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sz w:val="24"/>
          <w:szCs w:val="24"/>
        </w:rPr>
      </w:pPr>
      <w:r w:rsidRPr="00E36106">
        <w:rPr>
          <w:rFonts w:ascii="Perpetua" w:hAnsi="Perpetua"/>
          <w:i/>
          <w:sz w:val="24"/>
          <w:szCs w:val="24"/>
        </w:rPr>
        <w:t>Sex or survival? The genetic impacts of environment and energetic trade-offs for the Mojave Desert moss Syntrichia caninervis (</w:t>
      </w:r>
      <w:proofErr w:type="spellStart"/>
      <w:r w:rsidRPr="00E36106">
        <w:rPr>
          <w:rFonts w:ascii="Perpetua" w:hAnsi="Perpetua"/>
          <w:i/>
          <w:sz w:val="24"/>
          <w:szCs w:val="24"/>
        </w:rPr>
        <w:t>Pottiaceae</w:t>
      </w:r>
      <w:proofErr w:type="spellEnd"/>
      <w:r w:rsidRPr="00E36106">
        <w:rPr>
          <w:rFonts w:ascii="Perpetua" w:hAnsi="Perpetua"/>
          <w:i/>
          <w:sz w:val="24"/>
          <w:szCs w:val="24"/>
        </w:rPr>
        <w:t>)</w:t>
      </w:r>
    </w:p>
    <w:p w14:paraId="4DDA3D60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4871638A" w14:textId="77777777" w:rsidR="00BE1575" w:rsidRPr="0056651A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2009-2012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  <w:t>Life Health Sciences Internship</w:t>
      </w:r>
    </w:p>
    <w:p w14:paraId="410492E7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proofErr w:type="spellStart"/>
      <w:r w:rsidRPr="009C3A27">
        <w:rPr>
          <w:rFonts w:ascii="Perpetua" w:hAnsi="Perpetua"/>
          <w:sz w:val="24"/>
          <w:szCs w:val="24"/>
        </w:rPr>
        <w:t>Orthopaedic</w:t>
      </w:r>
      <w:proofErr w:type="spellEnd"/>
      <w:r w:rsidRPr="009C3A27">
        <w:rPr>
          <w:rFonts w:ascii="Perpetua" w:hAnsi="Perpetua"/>
          <w:sz w:val="24"/>
          <w:szCs w:val="24"/>
        </w:rPr>
        <w:t xml:space="preserve"> Laboratories</w:t>
      </w:r>
    </w:p>
    <w:p w14:paraId="678485BA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 xml:space="preserve">Indiana </w:t>
      </w:r>
      <w:r>
        <w:rPr>
          <w:rFonts w:ascii="Perpetua" w:hAnsi="Perpetua"/>
          <w:sz w:val="24"/>
          <w:szCs w:val="24"/>
        </w:rPr>
        <w:t>University School of Medicine</w:t>
      </w:r>
    </w:p>
    <w:p w14:paraId="620B1A4B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Laboratory of Dr. Melissa </w:t>
      </w:r>
      <w:proofErr w:type="spellStart"/>
      <w:r>
        <w:rPr>
          <w:rFonts w:ascii="Perpetua" w:hAnsi="Perpetua"/>
          <w:sz w:val="24"/>
          <w:szCs w:val="24"/>
        </w:rPr>
        <w:t>Kacena</w:t>
      </w:r>
      <w:proofErr w:type="spellEnd"/>
    </w:p>
    <w:p w14:paraId="5EFC9466" w14:textId="77777777" w:rsidR="00BE1575" w:rsidRPr="0057143F" w:rsidRDefault="00BE1575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i/>
          <w:sz w:val="24"/>
          <w:szCs w:val="24"/>
        </w:rPr>
        <w:t>Characterization of C-</w:t>
      </w:r>
      <w:proofErr w:type="spellStart"/>
      <w:r>
        <w:rPr>
          <w:rFonts w:ascii="Perpetua" w:hAnsi="Perpetua"/>
          <w:i/>
          <w:sz w:val="24"/>
          <w:szCs w:val="24"/>
        </w:rPr>
        <w:t>Mpl</w:t>
      </w:r>
      <w:proofErr w:type="spellEnd"/>
      <w:r>
        <w:rPr>
          <w:rFonts w:ascii="Perpetua" w:hAnsi="Perpetua"/>
          <w:i/>
          <w:sz w:val="24"/>
          <w:szCs w:val="24"/>
        </w:rPr>
        <w:t xml:space="preserve"> and Pyk2 in skeletal growth and development and in bone-blood interactions</w:t>
      </w:r>
    </w:p>
    <w:p w14:paraId="1AD5EF23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sz w:val="24"/>
          <w:szCs w:val="24"/>
        </w:rPr>
      </w:pPr>
    </w:p>
    <w:p w14:paraId="1C43E2A4" w14:textId="77777777" w:rsidR="00BE1575" w:rsidRPr="0056651A" w:rsidRDefault="00BE1575" w:rsidP="00BC0D58">
      <w:pPr>
        <w:pStyle w:val="Location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b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>2011</w:t>
      </w:r>
      <w:r>
        <w:rPr>
          <w:rFonts w:ascii="Perpetua" w:hAnsi="Perpetua"/>
          <w:b/>
          <w:sz w:val="24"/>
          <w:szCs w:val="24"/>
        </w:rPr>
        <w:tab/>
      </w:r>
      <w:r>
        <w:rPr>
          <w:rFonts w:ascii="Perpetua" w:hAnsi="Perpetua"/>
          <w:b/>
          <w:sz w:val="24"/>
          <w:szCs w:val="24"/>
        </w:rPr>
        <w:tab/>
        <w:t>Multidisciplinary Undergraduate Research Institute</w:t>
      </w:r>
    </w:p>
    <w:p w14:paraId="735A67A5" w14:textId="77777777" w:rsidR="00BE1575" w:rsidRPr="009C3A27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lastRenderedPageBreak/>
        <w:t>Departments of Earth Sciences &amp; Department of Anthropology</w:t>
      </w:r>
    </w:p>
    <w:p w14:paraId="6E471C60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 xml:space="preserve">Indiana University—Purdue University—Indianapolis </w:t>
      </w:r>
    </w:p>
    <w:p w14:paraId="39187D65" w14:textId="77777777" w:rsidR="00BE1575" w:rsidRDefault="00BE1575" w:rsidP="00BC0D58">
      <w:pPr>
        <w:pStyle w:val="Location"/>
        <w:spacing w:before="100" w:beforeAutospacing="1" w:after="100" w:afterAutospacing="1" w:line="240" w:lineRule="atLeast"/>
        <w:ind w:left="1728" w:firstLine="432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Laboratories of Dr. Gabriel </w:t>
      </w:r>
      <w:proofErr w:type="spellStart"/>
      <w:r>
        <w:rPr>
          <w:rFonts w:ascii="Perpetua" w:hAnsi="Perpetua"/>
          <w:sz w:val="24"/>
          <w:szCs w:val="24"/>
        </w:rPr>
        <w:t>Filippelli</w:t>
      </w:r>
      <w:proofErr w:type="spellEnd"/>
      <w:r>
        <w:rPr>
          <w:rFonts w:ascii="Perpetua" w:hAnsi="Perpetua"/>
          <w:sz w:val="24"/>
          <w:szCs w:val="24"/>
        </w:rPr>
        <w:t xml:space="preserve"> &amp; Dr. Jeremy J. Wilson</w:t>
      </w:r>
    </w:p>
    <w:p w14:paraId="236F8F6C" w14:textId="18F9ECFD" w:rsidR="00351FF2" w:rsidRPr="00C5328D" w:rsidRDefault="00C5328D" w:rsidP="00BC0D58">
      <w:pPr>
        <w:pStyle w:val="Location"/>
        <w:spacing w:before="100" w:beforeAutospacing="1" w:after="100" w:afterAutospacing="1" w:line="240" w:lineRule="atLeast"/>
        <w:ind w:left="2160"/>
        <w:contextualSpacing/>
        <w:rPr>
          <w:rFonts w:ascii="Perpetua" w:hAnsi="Perpetua"/>
          <w:i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9509E7" wp14:editId="17E3407C">
                <wp:simplePos x="0" y="0"/>
                <wp:positionH relativeFrom="column">
                  <wp:posOffset>10885</wp:posOffset>
                </wp:positionH>
                <wp:positionV relativeFrom="paragraph">
                  <wp:posOffset>472440</wp:posOffset>
                </wp:positionV>
                <wp:extent cx="6748689" cy="0"/>
                <wp:effectExtent l="0" t="0" r="825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4868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36FFFD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37.2pt" to="532.25pt,37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" strokecolor="black [1920]"/>
            </w:pict>
          </mc:Fallback>
        </mc:AlternateContent>
      </w:r>
      <w:r w:rsidR="00BE1575">
        <w:rPr>
          <w:rFonts w:ascii="Perpetua" w:hAnsi="Perpetua"/>
          <w:i/>
          <w:sz w:val="24"/>
          <w:szCs w:val="24"/>
        </w:rPr>
        <w:t>Analysis of the ratio of carbon to nitrogen from soil cores in a Mississippian era Native American civilization site as a marker for landscape use change</w:t>
      </w:r>
    </w:p>
    <w:p w14:paraId="34CD87D2" w14:textId="631F8A98" w:rsidR="00B3123E" w:rsidRPr="00BC16D7" w:rsidRDefault="00B96EA5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BC16D7">
        <w:rPr>
          <w:rFonts w:ascii="Perpetua" w:hAnsi="Perpetua"/>
          <w:b/>
          <w:bCs/>
          <w:sz w:val="24"/>
          <w:szCs w:val="24"/>
        </w:rPr>
        <w:t>servi</w:t>
      </w:r>
      <w:r w:rsidR="00207F0B" w:rsidRPr="00BC16D7">
        <w:rPr>
          <w:rFonts w:ascii="Perpetua" w:hAnsi="Perpetua"/>
          <w:b/>
          <w:bCs/>
          <w:sz w:val="24"/>
          <w:szCs w:val="24"/>
        </w:rPr>
        <w:t>C</w:t>
      </w:r>
      <w:r w:rsidRPr="00BC16D7">
        <w:rPr>
          <w:rFonts w:ascii="Perpetua" w:hAnsi="Perpetua"/>
          <w:b/>
          <w:bCs/>
          <w:sz w:val="24"/>
          <w:szCs w:val="24"/>
        </w:rPr>
        <w:t>e</w:t>
      </w:r>
    </w:p>
    <w:p w14:paraId="60AAFB97" w14:textId="3D591096" w:rsidR="00351FF2" w:rsidRPr="00C5328D" w:rsidRDefault="00115FB5" w:rsidP="00BC0D58">
      <w:pPr>
        <w:pStyle w:val="ItalicHeading"/>
        <w:numPr>
          <w:ilvl w:val="0"/>
          <w:numId w:val="11"/>
        </w:numPr>
        <w:spacing w:before="100" w:beforeAutospacing="1" w:after="100" w:afterAutospacing="1" w:line="240" w:lineRule="atLeast"/>
        <w:ind w:left="450" w:hanging="180"/>
        <w:contextualSpacing/>
        <w:rPr>
          <w:b/>
          <w:bCs/>
          <w:sz w:val="24"/>
          <w:szCs w:val="24"/>
        </w:rPr>
      </w:pPr>
      <w:r w:rsidRPr="00C5328D">
        <w:rPr>
          <w:b/>
          <w:bCs/>
          <w:i w:val="0"/>
          <w:sz w:val="24"/>
          <w:szCs w:val="24"/>
        </w:rPr>
        <w:t xml:space="preserve"> Community</w:t>
      </w:r>
    </w:p>
    <w:p w14:paraId="4BE0570F" w14:textId="1351C029" w:rsidR="00B3123E" w:rsidRPr="009C3A27" w:rsidRDefault="00B96EA5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b w:val="0"/>
          <w:sz w:val="24"/>
          <w:szCs w:val="24"/>
        </w:rPr>
        <w:t>Peer reviewer:</w:t>
      </w:r>
      <w:r w:rsidR="00B3123E" w:rsidRPr="009C3A27">
        <w:rPr>
          <w:rFonts w:ascii="Perpetua" w:hAnsi="Perpetua"/>
          <w:b w:val="0"/>
          <w:sz w:val="24"/>
          <w:szCs w:val="24"/>
        </w:rPr>
        <w:t xml:space="preserve"> </w:t>
      </w:r>
      <w:r w:rsidR="00B3123E" w:rsidRPr="009C3A27">
        <w:rPr>
          <w:rFonts w:ascii="Perpetua" w:hAnsi="Perpetua"/>
          <w:b w:val="0"/>
          <w:i/>
          <w:sz w:val="24"/>
          <w:szCs w:val="24"/>
        </w:rPr>
        <w:t>Plant and Soil</w:t>
      </w:r>
      <w:r w:rsidR="00DD3A3C" w:rsidRPr="009C3A27">
        <w:rPr>
          <w:rFonts w:ascii="Perpetua" w:hAnsi="Perpetua"/>
          <w:b w:val="0"/>
          <w:sz w:val="24"/>
          <w:szCs w:val="24"/>
        </w:rPr>
        <w:t>,</w:t>
      </w:r>
      <w:r w:rsidR="00DD3A3C" w:rsidRPr="009C3A27">
        <w:rPr>
          <w:rFonts w:ascii="Perpetua" w:hAnsi="Perpetua"/>
          <w:b w:val="0"/>
          <w:i/>
          <w:sz w:val="24"/>
          <w:szCs w:val="24"/>
        </w:rPr>
        <w:t xml:space="preserve"> American Journal of Botany</w:t>
      </w:r>
      <w:r w:rsidR="00DD3A3C" w:rsidRPr="009C3A27">
        <w:rPr>
          <w:rFonts w:ascii="Perpetua" w:hAnsi="Perpetua"/>
          <w:b w:val="0"/>
          <w:sz w:val="24"/>
          <w:szCs w:val="24"/>
        </w:rPr>
        <w:t>,</w:t>
      </w:r>
      <w:r w:rsidR="00DD3A3C" w:rsidRPr="009C3A27">
        <w:rPr>
          <w:rFonts w:ascii="Perpetua" w:hAnsi="Perpetua"/>
          <w:b w:val="0"/>
          <w:i/>
          <w:sz w:val="24"/>
          <w:szCs w:val="24"/>
        </w:rPr>
        <w:t xml:space="preserve"> Annals of Botany</w:t>
      </w:r>
      <w:r w:rsidR="00DD3A3C" w:rsidRPr="009C3A27">
        <w:rPr>
          <w:rFonts w:ascii="Perpetua" w:hAnsi="Perpetua"/>
          <w:b w:val="0"/>
          <w:sz w:val="24"/>
          <w:szCs w:val="24"/>
        </w:rPr>
        <w:t>,</w:t>
      </w:r>
      <w:r w:rsidR="00DD3A3C" w:rsidRPr="009C3A27">
        <w:rPr>
          <w:rFonts w:ascii="Perpetua" w:hAnsi="Perpetua"/>
          <w:b w:val="0"/>
          <w:i/>
          <w:sz w:val="24"/>
          <w:szCs w:val="24"/>
        </w:rPr>
        <w:t xml:space="preserve"> Plant Biology</w:t>
      </w:r>
      <w:r w:rsidR="00584A4B" w:rsidRPr="009C3A27">
        <w:rPr>
          <w:rFonts w:ascii="Perpetua" w:hAnsi="Perpetua"/>
          <w:b w:val="0"/>
          <w:sz w:val="24"/>
          <w:szCs w:val="24"/>
        </w:rPr>
        <w:t xml:space="preserve">, and </w:t>
      </w:r>
      <w:r w:rsidR="00584A4B" w:rsidRPr="009C3A27">
        <w:rPr>
          <w:rFonts w:ascii="Perpetua" w:hAnsi="Perpetua"/>
          <w:b w:val="0"/>
          <w:i/>
          <w:sz w:val="24"/>
          <w:szCs w:val="24"/>
        </w:rPr>
        <w:t>The Bryologist</w:t>
      </w:r>
      <w:r w:rsidR="00DD3A3C" w:rsidRPr="009C3A27">
        <w:rPr>
          <w:rFonts w:ascii="Perpetua" w:hAnsi="Perpetua"/>
          <w:b w:val="0"/>
          <w:i/>
          <w:sz w:val="24"/>
          <w:szCs w:val="24"/>
        </w:rPr>
        <w:t>.</w:t>
      </w:r>
    </w:p>
    <w:p w14:paraId="1132A078" w14:textId="78470C9F" w:rsidR="008E0877" w:rsidRPr="009C3A27" w:rsidRDefault="008E0877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Social Media Chair</w:t>
      </w:r>
      <w:r w:rsidR="00B96EA5">
        <w:rPr>
          <w:rFonts w:ascii="Perpetua" w:hAnsi="Perpetua"/>
          <w:b w:val="0"/>
          <w:sz w:val="24"/>
          <w:szCs w:val="24"/>
        </w:rPr>
        <w:t xml:space="preserve">: </w:t>
      </w:r>
      <w:r w:rsidRPr="009C3A27">
        <w:rPr>
          <w:rFonts w:ascii="Perpetua" w:hAnsi="Perpetua"/>
          <w:b w:val="0"/>
          <w:sz w:val="24"/>
          <w:szCs w:val="24"/>
        </w:rPr>
        <w:t>California Native Plant Society, Bryophyte Chapter</w:t>
      </w:r>
      <w:r w:rsidR="005760BA">
        <w:rPr>
          <w:rFonts w:ascii="Perpetua" w:hAnsi="Perpetua"/>
          <w:b w:val="0"/>
          <w:sz w:val="24"/>
          <w:szCs w:val="24"/>
        </w:rPr>
        <w:t>, 2018-2020</w:t>
      </w:r>
    </w:p>
    <w:p w14:paraId="4DA36146" w14:textId="0387E20D" w:rsidR="00351FF2" w:rsidRPr="003061F1" w:rsidRDefault="008E0877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Student Representative</w:t>
      </w:r>
      <w:r w:rsidR="00B96EA5">
        <w:rPr>
          <w:rFonts w:ascii="Perpetua" w:hAnsi="Perpetua"/>
          <w:b w:val="0"/>
          <w:sz w:val="24"/>
          <w:szCs w:val="24"/>
        </w:rPr>
        <w:t>:</w:t>
      </w:r>
      <w:r w:rsidRPr="009C3A27">
        <w:rPr>
          <w:rFonts w:ascii="Perpetua" w:hAnsi="Perpetua"/>
          <w:b w:val="0"/>
          <w:sz w:val="24"/>
          <w:szCs w:val="24"/>
        </w:rPr>
        <w:t xml:space="preserve"> International Molecular Moss</w:t>
      </w:r>
      <w:r w:rsidR="009E1E0E" w:rsidRPr="009C3A27">
        <w:rPr>
          <w:rFonts w:ascii="Perpetua" w:hAnsi="Perpetua"/>
          <w:b w:val="0"/>
          <w:sz w:val="24"/>
          <w:szCs w:val="24"/>
        </w:rPr>
        <w:t xml:space="preserve"> Science</w:t>
      </w:r>
      <w:r w:rsidRPr="009C3A27">
        <w:rPr>
          <w:rFonts w:ascii="Perpetua" w:hAnsi="Perpetua"/>
          <w:b w:val="0"/>
          <w:sz w:val="24"/>
          <w:szCs w:val="24"/>
        </w:rPr>
        <w:t xml:space="preserve"> Society</w:t>
      </w:r>
      <w:r w:rsidR="005760BA">
        <w:rPr>
          <w:rFonts w:ascii="Perpetua" w:hAnsi="Perpetua"/>
          <w:b w:val="0"/>
          <w:sz w:val="24"/>
          <w:szCs w:val="24"/>
        </w:rPr>
        <w:t xml:space="preserve">, 2018-present </w:t>
      </w:r>
    </w:p>
    <w:p w14:paraId="2A7357F7" w14:textId="28B31274" w:rsidR="00351FF2" w:rsidRPr="00C5328D" w:rsidRDefault="00432368" w:rsidP="00BC0D58">
      <w:pPr>
        <w:pStyle w:val="ItalicHeading"/>
        <w:numPr>
          <w:ilvl w:val="0"/>
          <w:numId w:val="11"/>
        </w:numPr>
        <w:spacing w:before="100" w:beforeAutospacing="1" w:after="100" w:afterAutospacing="1" w:line="240" w:lineRule="atLeast"/>
        <w:ind w:left="450" w:hanging="270"/>
        <w:contextualSpacing/>
        <w:rPr>
          <w:b/>
          <w:bCs/>
          <w:sz w:val="24"/>
          <w:szCs w:val="24"/>
        </w:rPr>
      </w:pPr>
      <w:r w:rsidRPr="00C5328D">
        <w:rPr>
          <w:b/>
          <w:bCs/>
          <w:i w:val="0"/>
          <w:sz w:val="24"/>
          <w:szCs w:val="24"/>
        </w:rPr>
        <w:t>University</w:t>
      </w:r>
    </w:p>
    <w:p w14:paraId="45C48E23" w14:textId="69B0D3A1" w:rsidR="00351FF2" w:rsidRPr="009C3A27" w:rsidRDefault="00351FF2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Curriculum Faculty Committee, Depart</w:t>
      </w:r>
      <w:r>
        <w:rPr>
          <w:rFonts w:ascii="Perpetua" w:hAnsi="Perpetua"/>
          <w:b w:val="0"/>
          <w:sz w:val="24"/>
          <w:szCs w:val="24"/>
        </w:rPr>
        <w:t>ment of Integrative Biology, UCB, 2018-2019</w:t>
      </w:r>
    </w:p>
    <w:p w14:paraId="208DB7E2" w14:textId="6BD32792" w:rsidR="00351FF2" w:rsidRPr="009C3A27" w:rsidRDefault="00351FF2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Diversity Faculty Committee, Department of Integrative Biology, </w:t>
      </w:r>
      <w:r>
        <w:rPr>
          <w:rFonts w:ascii="Perpetua" w:hAnsi="Perpetua"/>
          <w:b w:val="0"/>
          <w:sz w:val="24"/>
          <w:szCs w:val="24"/>
        </w:rPr>
        <w:t>UCB, 2018-2019</w:t>
      </w:r>
    </w:p>
    <w:p w14:paraId="2B1E7D15" w14:textId="3BD2BBA6" w:rsidR="004460D2" w:rsidRPr="00432368" w:rsidRDefault="00351FF2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Graduate Student Orientation Committee, Department of Integrative Biology</w:t>
      </w:r>
      <w:r>
        <w:rPr>
          <w:rFonts w:ascii="Perpetua" w:hAnsi="Perpetua"/>
          <w:b w:val="0"/>
          <w:sz w:val="24"/>
          <w:szCs w:val="24"/>
        </w:rPr>
        <w:t xml:space="preserve">, UCB, </w:t>
      </w:r>
      <w:r w:rsidR="00FF1A70">
        <w:rPr>
          <w:rFonts w:ascii="Perpetua" w:hAnsi="Perpetua"/>
          <w:b w:val="0"/>
          <w:sz w:val="24"/>
          <w:szCs w:val="24"/>
        </w:rPr>
        <w:t>2018-2019</w:t>
      </w:r>
    </w:p>
    <w:p w14:paraId="4B88A0E6" w14:textId="779F4378" w:rsidR="00FF1A70" w:rsidRPr="00746AF9" w:rsidRDefault="00BC16D7" w:rsidP="00BC0D58">
      <w:pPr>
        <w:pStyle w:val="JobTitle"/>
        <w:numPr>
          <w:ilvl w:val="0"/>
          <w:numId w:val="9"/>
        </w:numPr>
        <w:tabs>
          <w:tab w:val="clear" w:pos="7560"/>
          <w:tab w:val="left" w:pos="711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1BE876" wp14:editId="3B10B1EA">
                <wp:simplePos x="0" y="0"/>
                <wp:positionH relativeFrom="column">
                  <wp:posOffset>0</wp:posOffset>
                </wp:positionH>
                <wp:positionV relativeFrom="paragraph">
                  <wp:posOffset>290286</wp:posOffset>
                </wp:positionV>
                <wp:extent cx="6770914" cy="0"/>
                <wp:effectExtent l="0" t="0" r="11430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EE2AC7" id="Straight Connector 1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2.85pt" to="533.15pt,22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" strokecolor="black [1920]"/>
            </w:pict>
          </mc:Fallback>
        </mc:AlternateContent>
      </w:r>
      <w:r w:rsidR="00FF1A70">
        <w:rPr>
          <w:rFonts w:ascii="Perpetua" w:hAnsi="Perpetua"/>
          <w:b w:val="0"/>
          <w:sz w:val="24"/>
          <w:szCs w:val="24"/>
        </w:rPr>
        <w:t>Women in Science at Cal, Student Organization</w:t>
      </w:r>
      <w:r w:rsidR="00AC5D82">
        <w:rPr>
          <w:rFonts w:ascii="Perpetua" w:hAnsi="Perpetua"/>
          <w:b w:val="0"/>
          <w:sz w:val="24"/>
          <w:szCs w:val="24"/>
        </w:rPr>
        <w:t xml:space="preserve"> Planning Committee</w:t>
      </w:r>
      <w:r w:rsidR="00FF1A70">
        <w:rPr>
          <w:rFonts w:ascii="Perpetua" w:hAnsi="Perpetua"/>
          <w:b w:val="0"/>
          <w:sz w:val="24"/>
          <w:szCs w:val="24"/>
        </w:rPr>
        <w:t>, UCB, 2016-2019</w:t>
      </w:r>
    </w:p>
    <w:p w14:paraId="1C0163DF" w14:textId="39DDD3C8" w:rsidR="00207F0B" w:rsidRPr="00BC16D7" w:rsidRDefault="00207F0B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BC16D7">
        <w:rPr>
          <w:rFonts w:ascii="Perpetua" w:hAnsi="Perpetua"/>
          <w:b/>
          <w:bCs/>
          <w:sz w:val="24"/>
          <w:szCs w:val="24"/>
        </w:rPr>
        <w:t>Mentorship</w:t>
      </w:r>
    </w:p>
    <w:p w14:paraId="14BA294D" w14:textId="13CF4985" w:rsidR="00207F0B" w:rsidRPr="00207F0B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207F0B">
        <w:rPr>
          <w:rFonts w:ascii="Perpetua" w:hAnsi="Perpetua"/>
          <w:sz w:val="24"/>
          <w:szCs w:val="24"/>
        </w:rPr>
        <w:t>Undergraduate Students</w:t>
      </w:r>
    </w:p>
    <w:p w14:paraId="5CBEF635" w14:textId="5CB18BA9" w:rsidR="006E5EEC" w:rsidRPr="009C3A27" w:rsidRDefault="006E5EEC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Dean Berkow</w:t>
      </w:r>
      <w:r w:rsidR="00642746" w:rsidRPr="009C3A27">
        <w:rPr>
          <w:rFonts w:ascii="Perpetua" w:hAnsi="Perpetua"/>
          <w:b w:val="0"/>
          <w:sz w:val="24"/>
          <w:szCs w:val="24"/>
        </w:rPr>
        <w:t>itz</w:t>
      </w:r>
      <w:r w:rsidRPr="009C3A27">
        <w:rPr>
          <w:rFonts w:ascii="Perpetua" w:hAnsi="Perpetua"/>
          <w:b w:val="0"/>
          <w:sz w:val="24"/>
          <w:szCs w:val="24"/>
        </w:rPr>
        <w:t xml:space="preserve">, Mishler Lab, UCB 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1033763004"/>
          <w:placeholder>
            <w:docPart w:val="019775E24690A7459656DF6FE56AA5A5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2018</w:t>
          </w:r>
          <w:r w:rsidR="008E16AE" w:rsidRPr="009C3A27">
            <w:rPr>
              <w:rFonts w:ascii="Perpetua" w:hAnsi="Perpetua"/>
              <w:b w:val="0"/>
              <w:sz w:val="24"/>
              <w:szCs w:val="24"/>
            </w:rPr>
            <w:t>-20</w:t>
          </w:r>
          <w:r w:rsidR="005760BA">
            <w:rPr>
              <w:rFonts w:ascii="Perpetua" w:hAnsi="Perpetua"/>
              <w:b w:val="0"/>
              <w:sz w:val="24"/>
              <w:szCs w:val="24"/>
            </w:rPr>
            <w:t>20</w:t>
          </w:r>
        </w:sdtContent>
      </w:sdt>
    </w:p>
    <w:p w14:paraId="0BE8AF71" w14:textId="0602B5B2" w:rsidR="006E5EEC" w:rsidRPr="009C3A27" w:rsidRDefault="006E5EEC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Jordan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Jomsky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, Mishler Lab, UCB 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1647809840"/>
          <w:placeholder>
            <w:docPart w:val="2816C1344CB4794F8E07807CA604B5E2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2018</w:t>
          </w:r>
          <w:r w:rsidR="008E16AE" w:rsidRPr="009C3A27">
            <w:rPr>
              <w:rFonts w:ascii="Perpetua" w:hAnsi="Perpetua"/>
              <w:b w:val="0"/>
              <w:sz w:val="24"/>
              <w:szCs w:val="24"/>
            </w:rPr>
            <w:t>-20</w:t>
          </w:r>
          <w:r w:rsidR="005760BA">
            <w:rPr>
              <w:rFonts w:ascii="Perpetua" w:hAnsi="Perpetua"/>
              <w:b w:val="0"/>
              <w:sz w:val="24"/>
              <w:szCs w:val="24"/>
            </w:rPr>
            <w:t>20</w:t>
          </w:r>
        </w:sdtContent>
      </w:sdt>
    </w:p>
    <w:p w14:paraId="64A81A4D" w14:textId="5E195F70" w:rsidR="00207F0B" w:rsidRDefault="006E5EEC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Shloka Reddy, Mishler Lab, UCB </w:t>
      </w:r>
    </w:p>
    <w:p w14:paraId="0949699A" w14:textId="3072017D" w:rsidR="00207F0B" w:rsidRPr="009C3A27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Heloise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Carion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>, Mishler Lab, UCB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1926309339"/>
          <w:placeholder>
            <w:docPart w:val="188A446AB47C9B45A654B7E5686245D4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2017-2018</w:t>
          </w:r>
        </w:sdtContent>
      </w:sdt>
    </w:p>
    <w:p w14:paraId="6064F257" w14:textId="5E32888F" w:rsidR="00207F0B" w:rsidRPr="009C3A27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proofErr w:type="spellStart"/>
      <w:r w:rsidRPr="009C3A27">
        <w:rPr>
          <w:rFonts w:ascii="Perpetua" w:hAnsi="Perpetua"/>
          <w:b w:val="0"/>
          <w:sz w:val="24"/>
          <w:szCs w:val="24"/>
        </w:rPr>
        <w:t>Easha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 Sagar, Mishler Lab, UCB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1797752136"/>
          <w:placeholder>
            <w:docPart w:val="2B7D9F6C63145745A0591694DBB4F177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2017-2018</w:t>
          </w:r>
        </w:sdtContent>
      </w:sdt>
    </w:p>
    <w:p w14:paraId="1BB1D2B1" w14:textId="77777777" w:rsidR="00207F0B" w:rsidRPr="009C3A27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>Brittanie Rodriguez, Fisher Lab, CSULA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566186111"/>
          <w:placeholder>
            <w:docPart w:val="49159A5D52128E48AC968F6459D616C0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2015</w:t>
          </w:r>
        </w:sdtContent>
      </w:sdt>
    </w:p>
    <w:p w14:paraId="0FEC9709" w14:textId="4743ECCF" w:rsidR="00207F0B" w:rsidRPr="009C3A27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Katelyn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Millette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>, Fisher Lab, CSULA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454989017"/>
          <w:placeholder>
            <w:docPart w:val="63E450ED42B41E429DF0EA78902D4B19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2014</w:t>
          </w:r>
        </w:sdtContent>
      </w:sdt>
    </w:p>
    <w:p w14:paraId="14EC68D5" w14:textId="1568FD05" w:rsidR="006E5EEC" w:rsidRPr="009C3A27" w:rsidRDefault="006E5EEC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</w:p>
    <w:p w14:paraId="12441F3A" w14:textId="031CEC13" w:rsidR="00207F0B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 w:rsidRPr="00207F0B">
        <w:rPr>
          <w:rFonts w:ascii="Perpetua" w:hAnsi="Perpetua"/>
          <w:sz w:val="24"/>
          <w:szCs w:val="24"/>
        </w:rPr>
        <w:t>High School Students</w:t>
      </w:r>
    </w:p>
    <w:p w14:paraId="69326C08" w14:textId="1221B713" w:rsidR="00207F0B" w:rsidRPr="00207F0B" w:rsidRDefault="00207F0B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José </w:t>
      </w:r>
      <w:proofErr w:type="spellStart"/>
      <w:r w:rsidRPr="009C3A27">
        <w:rPr>
          <w:rFonts w:ascii="Perpetua" w:hAnsi="Perpetua"/>
          <w:b w:val="0"/>
          <w:sz w:val="24"/>
          <w:szCs w:val="24"/>
        </w:rPr>
        <w:t>Adame</w:t>
      </w:r>
      <w:proofErr w:type="spellEnd"/>
      <w:r w:rsidRPr="009C3A27">
        <w:rPr>
          <w:rFonts w:ascii="Perpetua" w:hAnsi="Perpetua"/>
          <w:b w:val="0"/>
          <w:sz w:val="24"/>
          <w:szCs w:val="24"/>
        </w:rPr>
        <w:t xml:space="preserve"> Medina</w:t>
      </w:r>
      <w:r>
        <w:rPr>
          <w:rFonts w:ascii="Perpetua" w:hAnsi="Perpetua"/>
          <w:b w:val="0"/>
          <w:sz w:val="24"/>
          <w:szCs w:val="24"/>
        </w:rPr>
        <w:t>,</w:t>
      </w:r>
      <w:r w:rsidRPr="00144543">
        <w:rPr>
          <w:rFonts w:ascii="Perpetua" w:hAnsi="Perpetua"/>
          <w:b w:val="0"/>
          <w:sz w:val="24"/>
          <w:szCs w:val="24"/>
        </w:rPr>
        <w:t xml:space="preserve"> </w:t>
      </w:r>
      <w:r w:rsidRPr="009C3A27">
        <w:rPr>
          <w:rFonts w:ascii="Perpetua" w:hAnsi="Perpetua"/>
          <w:b w:val="0"/>
          <w:sz w:val="24"/>
          <w:szCs w:val="24"/>
        </w:rPr>
        <w:t xml:space="preserve">Mishler Lab, </w:t>
      </w:r>
      <w:r>
        <w:rPr>
          <w:rFonts w:ascii="Perpetua" w:hAnsi="Perpetua"/>
          <w:b w:val="0"/>
          <w:sz w:val="24"/>
          <w:szCs w:val="24"/>
        </w:rPr>
        <w:t>Berkeley High School</w:t>
      </w:r>
      <w:r w:rsidRPr="009C3A27">
        <w:rPr>
          <w:rFonts w:ascii="Perpetua" w:hAnsi="Perpetua"/>
          <w:b w:val="0"/>
          <w:sz w:val="24"/>
          <w:szCs w:val="24"/>
        </w:rPr>
        <w:tab/>
        <w:t>2019</w:t>
      </w:r>
    </w:p>
    <w:p w14:paraId="07089037" w14:textId="1D93E41D" w:rsidR="00115FB5" w:rsidRPr="00746AF9" w:rsidRDefault="00134573" w:rsidP="00BC0D58">
      <w:pPr>
        <w:pStyle w:val="JobTitle"/>
        <w:tabs>
          <w:tab w:val="clear" w:pos="7560"/>
          <w:tab w:val="left" w:pos="7200"/>
        </w:tabs>
        <w:spacing w:before="100" w:beforeAutospacing="1" w:after="100" w:afterAutospacing="1" w:line="240" w:lineRule="atLeast"/>
        <w:contextualSpacing/>
        <w:rPr>
          <w:rFonts w:ascii="Perpetua" w:hAnsi="Perpetua"/>
          <w:b w:val="0"/>
          <w:sz w:val="24"/>
          <w:szCs w:val="24"/>
        </w:rPr>
      </w:pPr>
      <w:r w:rsidRPr="009C3A27">
        <w:rPr>
          <w:rFonts w:ascii="Perpetua" w:hAnsi="Perpetua"/>
          <w:b w:val="0"/>
          <w:sz w:val="24"/>
          <w:szCs w:val="24"/>
        </w:rPr>
        <w:t xml:space="preserve">Angela Sacramento, Mishler Lab, Oakland Technical High School </w:t>
      </w:r>
      <w:r w:rsidRPr="009C3A27">
        <w:rPr>
          <w:rFonts w:ascii="Perpetua" w:hAnsi="Perpetua"/>
          <w:b w:val="0"/>
          <w:sz w:val="24"/>
          <w:szCs w:val="24"/>
        </w:rPr>
        <w:tab/>
      </w:r>
      <w:sdt>
        <w:sdtPr>
          <w:rPr>
            <w:rFonts w:ascii="Perpetua" w:hAnsi="Perpetua"/>
            <w:b w:val="0"/>
            <w:sz w:val="24"/>
            <w:szCs w:val="24"/>
          </w:rPr>
          <w:id w:val="-346869664"/>
          <w:placeholder>
            <w:docPart w:val="1371AF001452C2418F6B24850E5C024E"/>
          </w:placeholder>
          <w:date>
            <w:dateFormat w:val="M/d/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b w:val="0"/>
              <w:sz w:val="24"/>
              <w:szCs w:val="24"/>
            </w:rPr>
            <w:t>2018</w:t>
          </w:r>
        </w:sdtContent>
      </w:sdt>
    </w:p>
    <w:p w14:paraId="65D8B54F" w14:textId="7989266C" w:rsidR="00F84D05" w:rsidRDefault="00746AF9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88874A5" wp14:editId="779DF933">
                <wp:simplePos x="0" y="0"/>
                <wp:positionH relativeFrom="column">
                  <wp:posOffset>10886</wp:posOffset>
                </wp:positionH>
                <wp:positionV relativeFrom="paragraph">
                  <wp:posOffset>98879</wp:posOffset>
                </wp:positionV>
                <wp:extent cx="6759484" cy="0"/>
                <wp:effectExtent l="0" t="0" r="10160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394697" id="Straight Connector 11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7.8pt" to="533.1pt,7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" strokecolor="black [1920]"/>
            </w:pict>
          </mc:Fallback>
        </mc:AlternateContent>
      </w:r>
    </w:p>
    <w:p w14:paraId="716E4D1A" w14:textId="5D878475" w:rsidR="00D2359C" w:rsidRPr="00C5328D" w:rsidRDefault="00EC5D4B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Outreach</w:t>
      </w:r>
    </w:p>
    <w:p w14:paraId="7B1F8E27" w14:textId="56C47909" w:rsidR="00C5328D" w:rsidRPr="00C5328D" w:rsidRDefault="00D97381" w:rsidP="00BC0D58">
      <w:pPr>
        <w:pStyle w:val="ItalicHeading"/>
        <w:numPr>
          <w:ilvl w:val="0"/>
          <w:numId w:val="13"/>
        </w:numPr>
        <w:spacing w:before="100" w:beforeAutospacing="1" w:after="100" w:afterAutospacing="1" w:line="240" w:lineRule="atLeast"/>
        <w:ind w:left="450" w:hanging="270"/>
        <w:contextualSpacing/>
        <w:rPr>
          <w:b/>
          <w:bCs/>
          <w:sz w:val="24"/>
          <w:szCs w:val="24"/>
        </w:rPr>
      </w:pPr>
      <w:r w:rsidRPr="00C5328D">
        <w:rPr>
          <w:b/>
          <w:bCs/>
          <w:i w:val="0"/>
          <w:sz w:val="24"/>
          <w:szCs w:val="24"/>
        </w:rPr>
        <w:t>Media &amp; Print</w:t>
      </w:r>
    </w:p>
    <w:p w14:paraId="15767DBA" w14:textId="6D08B15C" w:rsidR="00D97381" w:rsidRPr="00D97381" w:rsidRDefault="00D97381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Cal </w:t>
      </w:r>
      <w:proofErr w:type="spellStart"/>
      <w:r>
        <w:rPr>
          <w:rFonts w:ascii="Perpetua" w:hAnsi="Perpetua"/>
          <w:sz w:val="24"/>
          <w:szCs w:val="24"/>
        </w:rPr>
        <w:t>BioSciences</w:t>
      </w:r>
      <w:proofErr w:type="spellEnd"/>
      <w:r>
        <w:rPr>
          <w:rFonts w:ascii="Perpetua" w:hAnsi="Perpetua"/>
          <w:sz w:val="24"/>
          <w:szCs w:val="24"/>
        </w:rPr>
        <w:t xml:space="preserve"> Annual Newsletter,</w:t>
      </w:r>
      <w:r w:rsidR="007E0849">
        <w:rPr>
          <w:rFonts w:ascii="Perpetua" w:hAnsi="Perpetua"/>
          <w:sz w:val="24"/>
          <w:szCs w:val="24"/>
        </w:rPr>
        <w:t xml:space="preserve"> article</w:t>
      </w:r>
      <w:r>
        <w:rPr>
          <w:rFonts w:ascii="Perpetua" w:hAnsi="Perpetua"/>
          <w:sz w:val="24"/>
          <w:szCs w:val="24"/>
        </w:rPr>
        <w:t xml:space="preserve"> </w:t>
      </w:r>
      <w:hyperlink r:id="rId7" w:history="1">
        <w:r w:rsidRPr="00D97381">
          <w:rPr>
            <w:rStyle w:val="Hyperlink"/>
            <w:rFonts w:ascii="Perpetua" w:hAnsi="Perpetua"/>
            <w:sz w:val="24"/>
            <w:szCs w:val="24"/>
          </w:rPr>
          <w:t>here</w:t>
        </w:r>
      </w:hyperlink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sz w:val="24"/>
            <w:szCs w:val="24"/>
          </w:rPr>
          <w:id w:val="-2095303212"/>
          <w:placeholder>
            <w:docPart w:val="816BB23C5E3C184EBE03D312B2EEDDC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Perpetua" w:hAnsi="Perpetua"/>
              <w:sz w:val="24"/>
              <w:szCs w:val="24"/>
            </w:rPr>
            <w:t>2019</w:t>
          </w:r>
        </w:sdtContent>
      </w:sdt>
      <w:r w:rsidRPr="009C3A27">
        <w:rPr>
          <w:rFonts w:ascii="Perpetua" w:hAnsi="Perpetua"/>
          <w:sz w:val="24"/>
          <w:szCs w:val="24"/>
        </w:rPr>
        <w:t xml:space="preserve"> </w:t>
      </w:r>
    </w:p>
    <w:p w14:paraId="0FBBA06E" w14:textId="77777777" w:rsidR="00C5328D" w:rsidRPr="00C5328D" w:rsidRDefault="00C5328D" w:rsidP="00BC0D58">
      <w:pPr>
        <w:pStyle w:val="ItalicHeading"/>
        <w:spacing w:before="100" w:beforeAutospacing="1" w:after="100" w:afterAutospacing="1" w:line="240" w:lineRule="atLeast"/>
        <w:ind w:left="270" w:hanging="90"/>
        <w:contextualSpacing/>
        <w:rPr>
          <w:b/>
          <w:bCs/>
          <w:sz w:val="24"/>
          <w:szCs w:val="24"/>
        </w:rPr>
      </w:pPr>
      <w:r w:rsidRPr="00C5328D">
        <w:rPr>
          <w:b/>
          <w:bCs/>
          <w:i w:val="0"/>
          <w:sz w:val="24"/>
          <w:szCs w:val="24"/>
        </w:rPr>
        <w:t>II. Activities &amp; Presentations</w:t>
      </w:r>
    </w:p>
    <w:p w14:paraId="323DB604" w14:textId="10C9BF9C" w:rsidR="00E851DD" w:rsidRDefault="00E851DD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Networking Guest</w:t>
      </w:r>
      <w:r w:rsidR="0087130A">
        <w:rPr>
          <w:rFonts w:ascii="Perpetua" w:hAnsi="Perpetua"/>
          <w:sz w:val="24"/>
          <w:szCs w:val="24"/>
        </w:rPr>
        <w:t>,</w:t>
      </w:r>
      <w:r>
        <w:rPr>
          <w:rFonts w:ascii="Perpetua" w:hAnsi="Perpetua"/>
          <w:sz w:val="24"/>
          <w:szCs w:val="24"/>
        </w:rPr>
        <w:t xml:space="preserve"> Success Suits You! Biotech Partners, Berkeley High School</w:t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sz w:val="24"/>
            <w:szCs w:val="24"/>
          </w:rPr>
          <w:id w:val="150498491"/>
          <w:placeholder>
            <w:docPart w:val="68EE6457F9CBB849BC579556427705C7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Perpetua" w:hAnsi="Perpetua"/>
              <w:sz w:val="24"/>
              <w:szCs w:val="24"/>
            </w:rPr>
            <w:t>2020</w:t>
          </w:r>
        </w:sdtContent>
      </w:sdt>
      <w:r w:rsidRPr="009C3A27">
        <w:rPr>
          <w:rFonts w:ascii="Perpetua" w:hAnsi="Perpetua"/>
          <w:sz w:val="24"/>
          <w:szCs w:val="24"/>
        </w:rPr>
        <w:t xml:space="preserve"> </w:t>
      </w:r>
    </w:p>
    <w:p w14:paraId="22EB12C7" w14:textId="62B4C017" w:rsidR="005828BC" w:rsidRPr="009C3A27" w:rsidRDefault="005828BC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Supervisory Scientis</w:t>
      </w:r>
      <w:r w:rsidR="006D5C3E">
        <w:rPr>
          <w:rFonts w:ascii="Perpetua" w:hAnsi="Perpetua"/>
          <w:sz w:val="24"/>
          <w:szCs w:val="24"/>
        </w:rPr>
        <w:t>t</w:t>
      </w:r>
      <w:r w:rsidR="0087130A">
        <w:rPr>
          <w:rFonts w:ascii="Perpetua" w:hAnsi="Perpetua"/>
          <w:sz w:val="24"/>
          <w:szCs w:val="24"/>
        </w:rPr>
        <w:t>,</w:t>
      </w:r>
      <w:r w:rsidR="006D5C3E">
        <w:rPr>
          <w:rFonts w:ascii="Perpetua" w:hAnsi="Perpetua"/>
          <w:sz w:val="24"/>
          <w:szCs w:val="24"/>
        </w:rPr>
        <w:t xml:space="preserve"> </w:t>
      </w:r>
      <w:r w:rsidRPr="009C3A27">
        <w:rPr>
          <w:rFonts w:ascii="Perpetua" w:hAnsi="Perpetua"/>
          <w:sz w:val="24"/>
          <w:szCs w:val="24"/>
        </w:rPr>
        <w:t>Mission Mojave, Blueprint Earth</w:t>
      </w:r>
      <w:r w:rsidRPr="009C3A27">
        <w:rPr>
          <w:rFonts w:ascii="Perpetua" w:hAnsi="Perpetua"/>
          <w:sz w:val="24"/>
          <w:szCs w:val="24"/>
        </w:rPr>
        <w:tab/>
      </w:r>
      <w:proofErr w:type="gramStart"/>
      <w:r w:rsidRPr="009C3A27">
        <w:rPr>
          <w:rFonts w:ascii="Perpetua" w:hAnsi="Perpetua"/>
          <w:sz w:val="24"/>
          <w:szCs w:val="24"/>
        </w:rPr>
        <w:tab/>
        <w:t xml:space="preserve">  </w:t>
      </w:r>
      <w:r w:rsidRPr="009C3A27">
        <w:rPr>
          <w:rFonts w:ascii="Perpetua" w:hAnsi="Perpetua"/>
          <w:sz w:val="24"/>
          <w:szCs w:val="24"/>
        </w:rPr>
        <w:tab/>
      </w:r>
      <w:proofErr w:type="gramEnd"/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sz w:val="24"/>
            <w:szCs w:val="24"/>
          </w:rPr>
          <w:id w:val="-1234301921"/>
          <w:placeholder>
            <w:docPart w:val="426CD51268152748AFC88EB2C3C9795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sz w:val="24"/>
              <w:szCs w:val="24"/>
            </w:rPr>
            <w:t>2019</w:t>
          </w:r>
        </w:sdtContent>
      </w:sdt>
      <w:r w:rsidRPr="009C3A27">
        <w:rPr>
          <w:rFonts w:ascii="Perpetua" w:hAnsi="Perpetua"/>
          <w:sz w:val="24"/>
          <w:szCs w:val="24"/>
        </w:rPr>
        <w:t xml:space="preserve"> </w:t>
      </w:r>
    </w:p>
    <w:p w14:paraId="14EAD0F7" w14:textId="50928F17" w:rsidR="00A75EA8" w:rsidRDefault="00A75EA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Cal Day,</w:t>
      </w:r>
      <w:r w:rsidRPr="009C3A27">
        <w:rPr>
          <w:rFonts w:ascii="Perpetua" w:hAnsi="Perpetua"/>
          <w:sz w:val="24"/>
          <w:szCs w:val="24"/>
        </w:rPr>
        <w:t xml:space="preserve"> Bryophyte Station, University &amp; Jepson Herbaria, UCB</w:t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sz w:val="24"/>
            <w:szCs w:val="24"/>
          </w:rPr>
          <w:id w:val="515811262"/>
          <w:placeholder>
            <w:docPart w:val="A705AC0D43F5424B80CD9A9A1BD8F03B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>
            <w:rPr>
              <w:rFonts w:ascii="Perpetua" w:hAnsi="Perpetua"/>
              <w:sz w:val="24"/>
              <w:szCs w:val="24"/>
            </w:rPr>
            <w:t>2019</w:t>
          </w:r>
        </w:sdtContent>
      </w:sdt>
      <w:r w:rsidRPr="009C3A27">
        <w:rPr>
          <w:rFonts w:ascii="Perpetua" w:hAnsi="Perpetua"/>
          <w:sz w:val="24"/>
          <w:szCs w:val="24"/>
        </w:rPr>
        <w:t xml:space="preserve"> </w:t>
      </w:r>
    </w:p>
    <w:p w14:paraId="77573A4F" w14:textId="590AF877" w:rsidR="007920BB" w:rsidRPr="009C3A27" w:rsidRDefault="007920BB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 xml:space="preserve">Interview Day, Panel Member, “Life as an IB Graduate Student,” </w:t>
      </w:r>
      <w:proofErr w:type="gramStart"/>
      <w:r w:rsidRPr="009C3A27">
        <w:rPr>
          <w:rFonts w:ascii="Perpetua" w:hAnsi="Perpetua"/>
          <w:sz w:val="24"/>
          <w:szCs w:val="24"/>
        </w:rPr>
        <w:t xml:space="preserve">UCB  </w:t>
      </w:r>
      <w:r w:rsidRPr="009C3A27">
        <w:rPr>
          <w:rFonts w:ascii="Perpetua" w:hAnsi="Perpetua"/>
          <w:sz w:val="24"/>
          <w:szCs w:val="24"/>
        </w:rPr>
        <w:tab/>
      </w:r>
      <w:proofErr w:type="gramEnd"/>
      <w:sdt>
        <w:sdtPr>
          <w:rPr>
            <w:rFonts w:ascii="Perpetua" w:hAnsi="Perpetua"/>
            <w:sz w:val="24"/>
            <w:szCs w:val="24"/>
          </w:rPr>
          <w:id w:val="-792132172"/>
          <w:placeholder>
            <w:docPart w:val="A6CD7FC2901B8A429A06742913C8C000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sz w:val="24"/>
              <w:szCs w:val="24"/>
            </w:rPr>
            <w:t xml:space="preserve">      2016, 2017, 2018</w:t>
          </w:r>
        </w:sdtContent>
      </w:sdt>
      <w:r w:rsidRPr="009C3A27">
        <w:rPr>
          <w:rFonts w:ascii="Perpetua" w:hAnsi="Perpetua"/>
          <w:sz w:val="24"/>
          <w:szCs w:val="24"/>
        </w:rPr>
        <w:t xml:space="preserve"> </w:t>
      </w:r>
    </w:p>
    <w:p w14:paraId="7FD2F3B5" w14:textId="77777777" w:rsidR="000668AA" w:rsidRDefault="00C8673E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lastRenderedPageBreak/>
        <w:t>Cal Day,</w:t>
      </w:r>
      <w:r w:rsidR="001704DD" w:rsidRPr="009C3A27">
        <w:rPr>
          <w:rFonts w:ascii="Perpetua" w:hAnsi="Perpetua"/>
          <w:sz w:val="24"/>
          <w:szCs w:val="24"/>
        </w:rPr>
        <w:t xml:space="preserve"> Bryophyte Station, University &amp; Jepson Herbaria, UCB</w:t>
      </w:r>
      <w:r w:rsidR="001704DD" w:rsidRPr="009C3A27">
        <w:rPr>
          <w:rFonts w:ascii="Perpetua" w:hAnsi="Perpetua"/>
          <w:sz w:val="24"/>
          <w:szCs w:val="24"/>
        </w:rPr>
        <w:tab/>
      </w:r>
      <w:r w:rsidR="001704DD" w:rsidRPr="009C3A27">
        <w:rPr>
          <w:rFonts w:ascii="Perpetua" w:hAnsi="Perpetua"/>
          <w:sz w:val="24"/>
          <w:szCs w:val="24"/>
        </w:rPr>
        <w:tab/>
      </w:r>
      <w:r w:rsidR="001704DD" w:rsidRPr="009C3A27">
        <w:rPr>
          <w:rFonts w:ascii="Perpetua" w:hAnsi="Perpetua"/>
          <w:sz w:val="24"/>
          <w:szCs w:val="24"/>
        </w:rPr>
        <w:tab/>
      </w:r>
      <w:r w:rsidR="001704DD"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sz w:val="24"/>
            <w:szCs w:val="24"/>
          </w:rPr>
          <w:id w:val="-1847939798"/>
          <w:placeholder>
            <w:docPart w:val="CB9D4253B25877479A8ADF9442B60451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="001704DD" w:rsidRPr="009C3A27">
            <w:rPr>
              <w:rFonts w:ascii="Perpetua" w:hAnsi="Perpetua"/>
              <w:sz w:val="24"/>
              <w:szCs w:val="24"/>
            </w:rPr>
            <w:t>2018</w:t>
          </w:r>
        </w:sdtContent>
      </w:sdt>
      <w:r w:rsidR="001704DD" w:rsidRPr="009C3A27">
        <w:rPr>
          <w:rFonts w:ascii="Perpetua" w:hAnsi="Perpetua"/>
          <w:sz w:val="24"/>
          <w:szCs w:val="24"/>
        </w:rPr>
        <w:t xml:space="preserve"> </w:t>
      </w:r>
    </w:p>
    <w:p w14:paraId="52920BC1" w14:textId="77777777" w:rsidR="000668AA" w:rsidRDefault="00EC5965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 w:rsidRPr="008C6418">
        <w:rPr>
          <w:rFonts w:ascii="Perpetua" w:hAnsi="Perpetua"/>
          <w:sz w:val="24"/>
          <w:szCs w:val="24"/>
        </w:rPr>
        <w:t>Cal Day</w:t>
      </w:r>
      <w:r w:rsidR="00C8673E" w:rsidRPr="008C6418">
        <w:rPr>
          <w:rFonts w:ascii="Perpetua" w:hAnsi="Perpetua"/>
          <w:sz w:val="24"/>
          <w:szCs w:val="24"/>
        </w:rPr>
        <w:t>,</w:t>
      </w:r>
      <w:r w:rsidRPr="008C6418">
        <w:rPr>
          <w:rFonts w:ascii="Perpetua" w:hAnsi="Perpetua"/>
          <w:sz w:val="24"/>
          <w:szCs w:val="24"/>
        </w:rPr>
        <w:t xml:space="preserve"> Bryophytes &amp; Ferns Station, University &amp; Jepson Herbaria, UCB</w:t>
      </w:r>
      <w:r w:rsidR="005D046B" w:rsidRPr="008C6418">
        <w:rPr>
          <w:rFonts w:ascii="Perpetua" w:hAnsi="Perpetua"/>
          <w:sz w:val="24"/>
          <w:szCs w:val="24"/>
        </w:rPr>
        <w:tab/>
      </w:r>
      <w:r w:rsidR="008C6418">
        <w:rPr>
          <w:rFonts w:ascii="Perpetua" w:hAnsi="Perpetua"/>
          <w:sz w:val="24"/>
          <w:szCs w:val="24"/>
        </w:rPr>
        <w:tab/>
      </w:r>
      <w:r w:rsidR="008C6418" w:rsidRPr="008C6418">
        <w:rPr>
          <w:rFonts w:ascii="Perpetua" w:hAnsi="Perpetua"/>
          <w:sz w:val="24"/>
          <w:szCs w:val="24"/>
        </w:rPr>
        <w:tab/>
        <w:t xml:space="preserve">2016 </w:t>
      </w:r>
    </w:p>
    <w:p w14:paraId="448441CC" w14:textId="5ADC5ABE" w:rsidR="008C6418" w:rsidRDefault="008C641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b/>
          <w:bCs/>
          <w:sz w:val="24"/>
          <w:szCs w:val="24"/>
        </w:rPr>
      </w:pPr>
      <w:r w:rsidRPr="008C6418">
        <w:rPr>
          <w:rFonts w:ascii="Perpetua" w:hAnsi="Perpetua"/>
          <w:sz w:val="24"/>
          <w:szCs w:val="24"/>
        </w:rPr>
        <w:t>“Be a Scientist” Mentor, Community Resources for Science</w:t>
      </w:r>
      <w:r w:rsidRPr="008C6418">
        <w:rPr>
          <w:rFonts w:ascii="Perpetua" w:hAnsi="Perpetua"/>
          <w:sz w:val="24"/>
          <w:szCs w:val="24"/>
        </w:rPr>
        <w:tab/>
      </w:r>
      <w:r w:rsidRPr="008C6418">
        <w:rPr>
          <w:rFonts w:ascii="Perpetua" w:hAnsi="Perpetua"/>
          <w:sz w:val="24"/>
          <w:szCs w:val="24"/>
        </w:rPr>
        <w:tab/>
      </w:r>
      <w:r w:rsidRPr="008C6418">
        <w:rPr>
          <w:rFonts w:ascii="Perpetua" w:hAnsi="Perpetua"/>
          <w:b/>
          <w:bCs/>
          <w:sz w:val="24"/>
          <w:szCs w:val="24"/>
        </w:rPr>
        <w:tab/>
      </w:r>
      <w:r>
        <w:rPr>
          <w:rFonts w:ascii="Perpetua" w:hAnsi="Perpetua"/>
          <w:b/>
          <w:bCs/>
          <w:sz w:val="24"/>
          <w:szCs w:val="24"/>
        </w:rPr>
        <w:tab/>
      </w:r>
      <w:r>
        <w:rPr>
          <w:rFonts w:ascii="Perpetua" w:hAnsi="Perpetua"/>
          <w:b/>
          <w:bCs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>2016</w:t>
      </w:r>
    </w:p>
    <w:p w14:paraId="767C5B4F" w14:textId="7DF2502E" w:rsidR="008C6418" w:rsidRPr="008C6418" w:rsidRDefault="008C641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b/>
          <w:bCs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Logistics Volunteer, Expanding Your Horizons Conference</w:t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  <w:t>2016</w:t>
      </w:r>
    </w:p>
    <w:p w14:paraId="652825CC" w14:textId="77777777" w:rsidR="008C6418" w:rsidRDefault="008C641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b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Field Researcher</w:t>
      </w:r>
      <w:r>
        <w:rPr>
          <w:rFonts w:ascii="Perpetua" w:hAnsi="Perpetua"/>
          <w:sz w:val="24"/>
          <w:szCs w:val="24"/>
        </w:rPr>
        <w:t xml:space="preserve">, </w:t>
      </w:r>
      <w:r w:rsidRPr="009C3A27">
        <w:rPr>
          <w:rFonts w:ascii="Perpetua" w:hAnsi="Perpetua"/>
          <w:sz w:val="24"/>
          <w:szCs w:val="24"/>
        </w:rPr>
        <w:t>Mission Mojave, Blueprint Earth</w:t>
      </w:r>
      <w:r w:rsidRPr="009C3A27"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b/>
            <w:sz w:val="24"/>
            <w:szCs w:val="24"/>
          </w:rPr>
          <w:id w:val="934863678"/>
          <w:placeholder>
            <w:docPart w:val="C5F8EF73D74F674F9B79633C2F2AEAEF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sz w:val="24"/>
              <w:szCs w:val="24"/>
            </w:rPr>
            <w:t xml:space="preserve">   2014, 2015</w:t>
          </w:r>
        </w:sdtContent>
      </w:sdt>
    </w:p>
    <w:p w14:paraId="38AFA18F" w14:textId="77777777" w:rsidR="008C6418" w:rsidRDefault="008C641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b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Naturalist</w:t>
      </w:r>
      <w:r>
        <w:rPr>
          <w:rFonts w:ascii="Perpetua" w:hAnsi="Perpetua"/>
          <w:sz w:val="24"/>
          <w:szCs w:val="24"/>
        </w:rPr>
        <w:t>,</w:t>
      </w:r>
      <w:r w:rsidRPr="009C3A27">
        <w:rPr>
          <w:rFonts w:ascii="Perpetua" w:hAnsi="Perpetua"/>
          <w:sz w:val="24"/>
          <w:szCs w:val="24"/>
        </w:rPr>
        <w:t xml:space="preserve"> Marine Mammals, Indianapolis Zoo</w:t>
      </w:r>
      <w:r w:rsidRPr="009C3A27"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b/>
            <w:sz w:val="24"/>
            <w:szCs w:val="24"/>
          </w:rPr>
          <w:id w:val="-503207558"/>
          <w:placeholder>
            <w:docPart w:val="F15467E01315444EA00DA7CC74F43B55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sz w:val="24"/>
              <w:szCs w:val="24"/>
            </w:rPr>
            <w:t>2012</w:t>
          </w:r>
        </w:sdtContent>
      </w:sdt>
    </w:p>
    <w:p w14:paraId="5302EA2E" w14:textId="61C50290" w:rsidR="00115FB5" w:rsidRDefault="008C6418" w:rsidP="00BC0D58">
      <w:pPr>
        <w:pStyle w:val="Location"/>
        <w:spacing w:before="100" w:beforeAutospacing="1" w:after="100" w:afterAutospacing="1" w:line="240" w:lineRule="atLeast"/>
        <w:ind w:left="360"/>
        <w:contextualSpacing/>
        <w:rPr>
          <w:rFonts w:ascii="Perpetua" w:hAnsi="Perpetua"/>
          <w:sz w:val="24"/>
          <w:szCs w:val="24"/>
        </w:rPr>
      </w:pPr>
      <w:r w:rsidRPr="009C3A27">
        <w:rPr>
          <w:rFonts w:ascii="Perpetua" w:hAnsi="Perpetua"/>
          <w:sz w:val="24"/>
          <w:szCs w:val="24"/>
        </w:rPr>
        <w:t>Youth Mentor “Big Sister,” Big Brothers Big Sisters of Central Indiana</w:t>
      </w:r>
      <w:r w:rsidR="00D95141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r w:rsidRPr="009C3A27">
        <w:rPr>
          <w:rFonts w:ascii="Perpetua" w:hAnsi="Perpetua"/>
          <w:sz w:val="24"/>
          <w:szCs w:val="24"/>
        </w:rPr>
        <w:tab/>
      </w:r>
      <w:sdt>
        <w:sdtPr>
          <w:rPr>
            <w:rFonts w:ascii="Perpetua" w:hAnsi="Perpetua"/>
            <w:b/>
            <w:sz w:val="24"/>
            <w:szCs w:val="24"/>
          </w:rPr>
          <w:id w:val="-1708093539"/>
          <w:placeholder>
            <w:docPart w:val="078298F1D67DAA43BC0B8B58DDAAC518"/>
          </w:placeholder>
          <w:date>
            <w:dateFormat w:val="MMMM yyyy"/>
            <w:lid w:val="en-US"/>
            <w:storeMappedDataAs w:val="dateTime"/>
            <w:calendar w:val="gregorian"/>
          </w:date>
        </w:sdtPr>
        <w:sdtEndPr/>
        <w:sdtContent>
          <w:r w:rsidRPr="009C3A27">
            <w:rPr>
              <w:rFonts w:ascii="Perpetua" w:hAnsi="Perpetua"/>
              <w:sz w:val="24"/>
              <w:szCs w:val="24"/>
            </w:rPr>
            <w:t xml:space="preserve">    2010-2011</w:t>
          </w:r>
        </w:sdtContent>
      </w:sdt>
    </w:p>
    <w:p w14:paraId="3617E2CB" w14:textId="68B7ACC5" w:rsidR="00547FE9" w:rsidRDefault="00746AF9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DDBA10" wp14:editId="43A85E97">
                <wp:simplePos x="0" y="0"/>
                <wp:positionH relativeFrom="column">
                  <wp:posOffset>10886</wp:posOffset>
                </wp:positionH>
                <wp:positionV relativeFrom="paragraph">
                  <wp:posOffset>105501</wp:posOffset>
                </wp:positionV>
                <wp:extent cx="6759484" cy="0"/>
                <wp:effectExtent l="0" t="0" r="1016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594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7826F9" id="Straight Connector 14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85pt,8.3pt" to="533.1pt,8.3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" strokecolor="black [1920]"/>
            </w:pict>
          </mc:Fallback>
        </mc:AlternateContent>
      </w:r>
    </w:p>
    <w:p w14:paraId="4864784A" w14:textId="20D8BEAE" w:rsidR="00135018" w:rsidRPr="00C5328D" w:rsidRDefault="00135018" w:rsidP="00BC0D58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 xml:space="preserve">professional </w:t>
      </w:r>
      <w:r w:rsidR="006B0C38" w:rsidRPr="00C5328D">
        <w:rPr>
          <w:rFonts w:ascii="Perpetua" w:hAnsi="Perpetua"/>
          <w:b/>
          <w:bCs/>
          <w:sz w:val="24"/>
          <w:szCs w:val="24"/>
        </w:rPr>
        <w:t>societies</w:t>
      </w:r>
    </w:p>
    <w:p w14:paraId="37972807" w14:textId="03DD6ECF" w:rsidR="001A6546" w:rsidRPr="009C3A27" w:rsidRDefault="00746AF9" w:rsidP="00BC0D58">
      <w:pPr>
        <w:pStyle w:val="NormalBodyText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DA73D8D" wp14:editId="4D9A6245">
                <wp:simplePos x="0" y="0"/>
                <wp:positionH relativeFrom="column">
                  <wp:posOffset>0</wp:posOffset>
                </wp:positionH>
                <wp:positionV relativeFrom="paragraph">
                  <wp:posOffset>468086</wp:posOffset>
                </wp:positionV>
                <wp:extent cx="6770914" cy="0"/>
                <wp:effectExtent l="0" t="0" r="11430" b="127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9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3F62FD" id="Straight Connector 15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36.85pt" to="533.15pt,36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" strokecolor="black [1920]"/>
            </w:pict>
          </mc:Fallback>
        </mc:AlternateContent>
      </w:r>
      <w:r w:rsidR="00CE622F" w:rsidRPr="009C3A27">
        <w:rPr>
          <w:rFonts w:ascii="Perpetua" w:hAnsi="Perpetua"/>
          <w:sz w:val="24"/>
          <w:szCs w:val="24"/>
        </w:rPr>
        <w:t>C</w:t>
      </w:r>
      <w:r w:rsidR="00103A21">
        <w:rPr>
          <w:rFonts w:ascii="Perpetua" w:hAnsi="Perpetua"/>
          <w:sz w:val="24"/>
          <w:szCs w:val="24"/>
        </w:rPr>
        <w:t xml:space="preserve">alifornia Native Plant Society, </w:t>
      </w:r>
      <w:r w:rsidR="00103A21" w:rsidRPr="009C3A27">
        <w:rPr>
          <w:rFonts w:ascii="Perpetua" w:hAnsi="Perpetua"/>
          <w:sz w:val="24"/>
          <w:szCs w:val="24"/>
        </w:rPr>
        <w:t>International Molecular Moss Society (</w:t>
      </w:r>
      <w:proofErr w:type="spellStart"/>
      <w:r w:rsidR="00103A21" w:rsidRPr="009C3A27">
        <w:rPr>
          <w:rFonts w:ascii="Perpetua" w:hAnsi="Perpetua"/>
          <w:sz w:val="24"/>
          <w:szCs w:val="24"/>
        </w:rPr>
        <w:t>iMOSS</w:t>
      </w:r>
      <w:proofErr w:type="spellEnd"/>
      <w:r w:rsidR="00103A21" w:rsidRPr="009C3A27">
        <w:rPr>
          <w:rFonts w:ascii="Perpetua" w:hAnsi="Perpetua"/>
          <w:sz w:val="24"/>
          <w:szCs w:val="24"/>
        </w:rPr>
        <w:t>)</w:t>
      </w:r>
      <w:r w:rsidR="00103A21">
        <w:rPr>
          <w:rFonts w:ascii="Perpetua" w:hAnsi="Perpetua"/>
          <w:sz w:val="24"/>
          <w:szCs w:val="24"/>
        </w:rPr>
        <w:t xml:space="preserve">, </w:t>
      </w:r>
      <w:r w:rsidR="00135018" w:rsidRPr="009C3A27">
        <w:rPr>
          <w:rFonts w:ascii="Perpetua" w:hAnsi="Perpetua"/>
          <w:sz w:val="24"/>
          <w:szCs w:val="24"/>
        </w:rPr>
        <w:t>American Bryological and Lichenological Society</w:t>
      </w:r>
      <w:r w:rsidR="00103A21">
        <w:rPr>
          <w:rFonts w:ascii="Perpetua" w:hAnsi="Perpetua"/>
          <w:sz w:val="24"/>
          <w:szCs w:val="24"/>
        </w:rPr>
        <w:t xml:space="preserve">, </w:t>
      </w:r>
      <w:r w:rsidR="00135018" w:rsidRPr="009C3A27">
        <w:rPr>
          <w:rFonts w:ascii="Perpetua" w:hAnsi="Perpetua"/>
          <w:sz w:val="24"/>
          <w:szCs w:val="24"/>
        </w:rPr>
        <w:t>Botanical Society of America</w:t>
      </w:r>
      <w:r w:rsidR="00103A21">
        <w:rPr>
          <w:rFonts w:ascii="Perpetua" w:hAnsi="Perpetua"/>
          <w:sz w:val="24"/>
          <w:szCs w:val="24"/>
        </w:rPr>
        <w:t>, California Botanical Society</w:t>
      </w:r>
    </w:p>
    <w:p w14:paraId="3E153C92" w14:textId="151A5162" w:rsidR="00260EA1" w:rsidRPr="00C5328D" w:rsidRDefault="00260EA1" w:rsidP="00260EA1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>
        <w:rPr>
          <w:rFonts w:ascii="Perpetua" w:hAnsi="Perpetua"/>
          <w:b/>
          <w:bCs/>
          <w:sz w:val="24"/>
          <w:szCs w:val="24"/>
        </w:rPr>
        <w:t>Code</w:t>
      </w:r>
    </w:p>
    <w:p w14:paraId="6210560A" w14:textId="5B792686" w:rsidR="002E752D" w:rsidRDefault="00260EA1" w:rsidP="009C27E4">
      <w:pPr>
        <w:pStyle w:val="NormalBodyText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github.com/</w:t>
      </w:r>
      <w:proofErr w:type="spellStart"/>
      <w:r>
        <w:rPr>
          <w:rFonts w:ascii="Perpetua" w:hAnsi="Perpetua"/>
          <w:sz w:val="24"/>
          <w:szCs w:val="24"/>
        </w:rPr>
        <w:t>jenna</w:t>
      </w:r>
      <w:proofErr w:type="spellEnd"/>
      <w:r>
        <w:rPr>
          <w:rFonts w:ascii="Perpetua" w:hAnsi="Perpetua"/>
          <w:sz w:val="24"/>
          <w:szCs w:val="24"/>
        </w:rPr>
        <w:t>-tb-</w:t>
      </w:r>
      <w:proofErr w:type="spellStart"/>
      <w:r>
        <w:rPr>
          <w:rFonts w:ascii="Perpetua" w:hAnsi="Perpetua"/>
          <w:sz w:val="24"/>
          <w:szCs w:val="24"/>
        </w:rPr>
        <w:t>ekwealor</w:t>
      </w:r>
      <w:proofErr w:type="spellEnd"/>
      <w:r>
        <w:rPr>
          <w:rFonts w:ascii="Perpetua" w:hAnsi="Perpetua"/>
          <w:sz w:val="24"/>
          <w:szCs w:val="24"/>
        </w:rPr>
        <w:t xml:space="preserve"> </w:t>
      </w:r>
      <w:r w:rsidR="000C2109">
        <w:rPr>
          <w:rFonts w:ascii="Perpetua" w:hAnsi="Perpetua"/>
          <w:sz w:val="24"/>
          <w:szCs w:val="24"/>
        </w:rPr>
        <w:tab/>
      </w:r>
      <w:r w:rsidR="009C27E4"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EED1113" wp14:editId="35F036F5">
                <wp:simplePos x="0" y="0"/>
                <wp:positionH relativeFrom="column">
                  <wp:posOffset>0</wp:posOffset>
                </wp:positionH>
                <wp:positionV relativeFrom="paragraph">
                  <wp:posOffset>316929</wp:posOffset>
                </wp:positionV>
                <wp:extent cx="6770370" cy="0"/>
                <wp:effectExtent l="0" t="0" r="11430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A33E0" id="Straight Connector 19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24.95pt" to="533.1pt,24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" strokecolor="black [1920]"/>
            </w:pict>
          </mc:Fallback>
        </mc:AlternateContent>
      </w:r>
    </w:p>
    <w:p w14:paraId="420DF79F" w14:textId="165918A5" w:rsidR="002E752D" w:rsidRPr="002E752D" w:rsidRDefault="002E752D" w:rsidP="002E752D">
      <w:pPr>
        <w:pStyle w:val="SectionHeading"/>
        <w:spacing w:before="100" w:beforeAutospacing="1" w:after="100" w:afterAutospacing="1" w:line="240" w:lineRule="atLeast"/>
        <w:contextualSpacing/>
        <w:rPr>
          <w:rFonts w:ascii="Perpetua" w:hAnsi="Perpetua"/>
          <w:b/>
          <w:bCs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skills</w:t>
      </w:r>
    </w:p>
    <w:p w14:paraId="1998C008" w14:textId="61FDFF1F" w:rsidR="00260EA1" w:rsidRDefault="00260EA1" w:rsidP="002E752D">
      <w:pPr>
        <w:pStyle w:val="NormalBodyText"/>
        <w:spacing w:before="100" w:beforeAutospacing="1" w:after="100" w:afterAutospacing="1" w:line="240" w:lineRule="atLeast"/>
        <w:ind w:left="270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 xml:space="preserve">Proficiency in R, Bash, </w:t>
      </w:r>
      <w:proofErr w:type="spellStart"/>
      <w:r>
        <w:rPr>
          <w:rFonts w:ascii="Perpetua" w:hAnsi="Perpetua"/>
          <w:sz w:val="24"/>
          <w:szCs w:val="24"/>
        </w:rPr>
        <w:t>Matlab</w:t>
      </w:r>
      <w:proofErr w:type="spellEnd"/>
      <w:r>
        <w:rPr>
          <w:rFonts w:ascii="Perpetua" w:hAnsi="Perpetua"/>
          <w:sz w:val="24"/>
          <w:szCs w:val="24"/>
        </w:rPr>
        <w:t>, Git, &amp; HTML. Experience programming in Python, Perl, &amp;</w:t>
      </w:r>
      <w:r w:rsidRPr="00B54AD4">
        <w:rPr>
          <w:rFonts w:ascii="Perpetua" w:hAnsi="Perpetua"/>
          <w:sz w:val="24"/>
          <w:szCs w:val="24"/>
        </w:rPr>
        <w:t xml:space="preserve"> </w:t>
      </w:r>
      <w:r>
        <w:rPr>
          <w:rFonts w:ascii="Perpetua" w:hAnsi="Perpetua"/>
          <w:sz w:val="24"/>
          <w:szCs w:val="24"/>
        </w:rPr>
        <w:t xml:space="preserve">Java. Proficiency in bryophyte microscopy work (dissection, sectioning, and creating permanent slides). </w:t>
      </w:r>
    </w:p>
    <w:p w14:paraId="6E932CA0" w14:textId="77777777" w:rsidR="009C27E4" w:rsidRDefault="009C27E4" w:rsidP="009C27E4">
      <w:pPr>
        <w:pStyle w:val="NormalBodyText"/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b/>
          <w:bCs/>
          <w:sz w:val="24"/>
          <w:szCs w:val="24"/>
        </w:rPr>
      </w:pPr>
      <w:r>
        <w:rPr>
          <w:rFonts w:ascii="Perpetua" w:hAnsi="Perpetu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17A23C3" wp14:editId="1CDFB1E8">
                <wp:simplePos x="0" y="0"/>
                <wp:positionH relativeFrom="column">
                  <wp:posOffset>-20955</wp:posOffset>
                </wp:positionH>
                <wp:positionV relativeFrom="paragraph">
                  <wp:posOffset>133573</wp:posOffset>
                </wp:positionV>
                <wp:extent cx="6770370" cy="0"/>
                <wp:effectExtent l="0" t="0" r="11430" b="127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0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0E11E6" id="Straight Connector 22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10.5pt" to="531.45pt,10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" strokecolor="black [1920]"/>
            </w:pict>
          </mc:Fallback>
        </mc:AlternateContent>
      </w:r>
    </w:p>
    <w:p w14:paraId="66715836" w14:textId="2D855178" w:rsidR="00260EA1" w:rsidRPr="009C27E4" w:rsidRDefault="00260EA1" w:rsidP="009C27E4">
      <w:pPr>
        <w:pStyle w:val="NormalBodyText"/>
        <w:spacing w:before="100" w:beforeAutospacing="1" w:after="100" w:afterAutospacing="1" w:line="240" w:lineRule="atLeast"/>
        <w:ind w:left="0"/>
        <w:contextualSpacing/>
        <w:rPr>
          <w:rFonts w:ascii="Perpetua" w:hAnsi="Perpetua"/>
          <w:sz w:val="24"/>
          <w:szCs w:val="24"/>
        </w:rPr>
      </w:pPr>
      <w:r w:rsidRPr="00C5328D">
        <w:rPr>
          <w:rFonts w:ascii="Perpetua" w:hAnsi="Perpetua"/>
          <w:b/>
          <w:bCs/>
          <w:sz w:val="24"/>
          <w:szCs w:val="24"/>
        </w:rPr>
        <w:t>LANGUAGES</w:t>
      </w:r>
    </w:p>
    <w:p w14:paraId="41464AEB" w14:textId="77777777" w:rsidR="009C27E4" w:rsidRDefault="009C27E4" w:rsidP="00260EA1">
      <w:pPr>
        <w:pStyle w:val="NormalBodyText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p w14:paraId="25520362" w14:textId="1F23F3A2" w:rsidR="00260EA1" w:rsidRPr="009C3A27" w:rsidRDefault="00260EA1" w:rsidP="00260EA1">
      <w:pPr>
        <w:pStyle w:val="NormalBodyText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  <w:r>
        <w:rPr>
          <w:rFonts w:ascii="Perpetua" w:hAnsi="Perpetua"/>
          <w:sz w:val="24"/>
          <w:szCs w:val="24"/>
        </w:rPr>
        <w:t>English (native), Spanish (limited working proficiency), Portuguese (limited working proficiency)</w:t>
      </w:r>
      <w:r>
        <w:rPr>
          <w:rFonts w:ascii="Perpetua" w:hAnsi="Perpetua"/>
          <w:sz w:val="24"/>
          <w:szCs w:val="24"/>
        </w:rPr>
        <w:tab/>
      </w:r>
    </w:p>
    <w:p w14:paraId="49A735C7" w14:textId="77777777" w:rsidR="00260EA1" w:rsidRPr="009C3A27" w:rsidRDefault="00260EA1" w:rsidP="00BC0D58">
      <w:pPr>
        <w:pStyle w:val="NormalBodyText"/>
        <w:spacing w:before="100" w:beforeAutospacing="1" w:after="100" w:afterAutospacing="1" w:line="240" w:lineRule="atLeast"/>
        <w:contextualSpacing/>
        <w:rPr>
          <w:rFonts w:ascii="Perpetua" w:hAnsi="Perpetua"/>
          <w:sz w:val="24"/>
          <w:szCs w:val="24"/>
        </w:rPr>
      </w:pPr>
    </w:p>
    <w:sectPr w:rsidR="00260EA1" w:rsidRPr="009C3A27" w:rsidSect="00746A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A7B53F" w14:textId="77777777" w:rsidR="009565FF" w:rsidRDefault="009565FF">
      <w:r>
        <w:separator/>
      </w:r>
    </w:p>
  </w:endnote>
  <w:endnote w:type="continuationSeparator" w:id="0">
    <w:p w14:paraId="4C69DFD5" w14:textId="77777777" w:rsidR="009565FF" w:rsidRDefault="00956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GSoeiPresenceEB">
    <w:altName w:val="HG創英ﾌﾟﾚｾﾞﾝｽEB"/>
    <w:panose1 w:val="020B060402020202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9FC26" w14:textId="77777777" w:rsidR="005800DF" w:rsidRDefault="005800D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841B8D" w14:textId="77777777" w:rsidR="005800DF" w:rsidRDefault="005800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D0ED59" w14:textId="77777777" w:rsidR="005800DF" w:rsidRDefault="005800D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303D47" w14:textId="77777777" w:rsidR="009565FF" w:rsidRDefault="009565FF">
      <w:r>
        <w:separator/>
      </w:r>
    </w:p>
  </w:footnote>
  <w:footnote w:type="continuationSeparator" w:id="0">
    <w:p w14:paraId="3ED6F587" w14:textId="77777777" w:rsidR="009565FF" w:rsidRDefault="00956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17C979" w14:textId="77777777" w:rsidR="005800DF" w:rsidRDefault="005800D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F591F" w14:textId="44455ACB" w:rsidR="008118D4" w:rsidRDefault="009565FF" w:rsidP="00CC3F8F">
    <w:pPr>
      <w:pStyle w:val="YourName"/>
      <w:tabs>
        <w:tab w:val="clear" w:pos="8640"/>
        <w:tab w:val="left" w:pos="8280"/>
      </w:tabs>
      <w:rPr>
        <w:noProof/>
      </w:rPr>
    </w:pPr>
    <w:sdt>
      <w:sdtPr>
        <w:alias w:val="Author"/>
        <w:id w:val="25244219"/>
        <w:placeholder>
          <w:docPart w:val="697ACE123D66475384FC39C635719E77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118D4">
          <w:t>Jenna T. B. Ekwealor, Curriculum vitae</w:t>
        </w:r>
      </w:sdtContent>
    </w:sdt>
    <w:r w:rsidR="008118D4">
      <w:tab/>
      <w:t xml:space="preserve">Page </w:t>
    </w:r>
    <w:r w:rsidR="008118D4">
      <w:fldChar w:fldCharType="begin"/>
    </w:r>
    <w:r w:rsidR="008118D4">
      <w:instrText xml:space="preserve"> PAGE   \* MERGEFORMAT </w:instrText>
    </w:r>
    <w:r w:rsidR="008118D4">
      <w:fldChar w:fldCharType="separate"/>
    </w:r>
    <w:r w:rsidR="00FE4167">
      <w:rPr>
        <w:noProof/>
      </w:rPr>
      <w:t>7</w:t>
    </w:r>
    <w:r w:rsidR="008118D4">
      <w:rPr>
        <w:noProof/>
      </w:rPr>
      <w:fldChar w:fldCharType="end"/>
    </w:r>
    <w:r w:rsidR="008118D4">
      <w:rPr>
        <w:noProof/>
      </w:rPr>
      <w:t xml:space="preserve"> of </w:t>
    </w:r>
    <w:r w:rsidR="008118D4">
      <w:rPr>
        <w:noProof/>
      </w:rPr>
      <w:fldChar w:fldCharType="begin"/>
    </w:r>
    <w:r w:rsidR="008118D4">
      <w:rPr>
        <w:noProof/>
      </w:rPr>
      <w:instrText xml:space="preserve"> NUMPAGES  \* MERGEFORMAT </w:instrText>
    </w:r>
    <w:r w:rsidR="008118D4">
      <w:rPr>
        <w:noProof/>
      </w:rPr>
      <w:fldChar w:fldCharType="separate"/>
    </w:r>
    <w:r w:rsidR="00FE4167">
      <w:rPr>
        <w:noProof/>
      </w:rPr>
      <w:t>7</w:t>
    </w:r>
    <w:r w:rsidR="008118D4">
      <w:rPr>
        <w:noProof/>
      </w:rPr>
      <w:fldChar w:fldCharType="end"/>
    </w:r>
  </w:p>
  <w:p w14:paraId="33B906B5" w14:textId="77777777" w:rsidR="005800DF" w:rsidRDefault="005800DF" w:rsidP="00CC3F8F">
    <w:pPr>
      <w:pStyle w:val="YourName"/>
      <w:tabs>
        <w:tab w:val="clear" w:pos="8640"/>
        <w:tab w:val="left" w:pos="8280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BC47A" w14:textId="32F4C402" w:rsidR="008118D4" w:rsidRPr="009C3A27" w:rsidRDefault="008118D4" w:rsidP="00E94235">
    <w:pPr>
      <w:pStyle w:val="Header"/>
      <w:jc w:val="center"/>
      <w:rPr>
        <w:rFonts w:ascii="Perpetua" w:hAnsi="Perpetua"/>
        <w:b/>
        <w:sz w:val="32"/>
        <w:szCs w:val="32"/>
      </w:rPr>
    </w:pPr>
    <w:r w:rsidRPr="009C3A27">
      <w:rPr>
        <w:rFonts w:ascii="Perpetua" w:hAnsi="Perpetua"/>
        <w:b/>
        <w:sz w:val="32"/>
        <w:szCs w:val="32"/>
      </w:rPr>
      <w:t>Jenna T. B. Ekwealor</w:t>
    </w:r>
  </w:p>
  <w:p w14:paraId="27FD7727" w14:textId="50AD54A9" w:rsidR="008118D4" w:rsidRPr="00390A90" w:rsidRDefault="008118D4" w:rsidP="00E94235">
    <w:pPr>
      <w:pStyle w:val="Header"/>
      <w:jc w:val="center"/>
      <w:rPr>
        <w:rFonts w:ascii="Perpetua" w:hAnsi="Perpetua"/>
        <w:sz w:val="24"/>
        <w:szCs w:val="24"/>
      </w:rPr>
    </w:pPr>
    <w:r w:rsidRPr="00390A90">
      <w:rPr>
        <w:rFonts w:ascii="Perpetua" w:hAnsi="Perpetua"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CC2A1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C0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42F41A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F8066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9791472"/>
    <w:multiLevelType w:val="hybridMultilevel"/>
    <w:tmpl w:val="D3EA426A"/>
    <w:lvl w:ilvl="0" w:tplc="8942370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102DA"/>
    <w:multiLevelType w:val="hybridMultilevel"/>
    <w:tmpl w:val="71288B22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6" w15:restartNumberingAfterBreak="0">
    <w:nsid w:val="349C067D"/>
    <w:multiLevelType w:val="hybridMultilevel"/>
    <w:tmpl w:val="50C2A648"/>
    <w:lvl w:ilvl="0" w:tplc="F06A95FC">
      <w:start w:val="1"/>
      <w:numFmt w:val="upperRoman"/>
      <w:lvlText w:val="%1."/>
      <w:lvlJc w:val="left"/>
      <w:pPr>
        <w:ind w:left="1008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7" w15:restartNumberingAfterBreak="0">
    <w:nsid w:val="38611599"/>
    <w:multiLevelType w:val="hybridMultilevel"/>
    <w:tmpl w:val="44FE5706"/>
    <w:lvl w:ilvl="0" w:tplc="F06A95FC">
      <w:start w:val="1"/>
      <w:numFmt w:val="upperRoman"/>
      <w:lvlText w:val="%1."/>
      <w:lvlJc w:val="left"/>
      <w:pPr>
        <w:ind w:left="1008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8" w15:restartNumberingAfterBreak="0">
    <w:nsid w:val="39484830"/>
    <w:multiLevelType w:val="hybridMultilevel"/>
    <w:tmpl w:val="F7E25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D84E1F"/>
    <w:multiLevelType w:val="multilevel"/>
    <w:tmpl w:val="71288B22"/>
    <w:lvl w:ilvl="0">
      <w:start w:val="1"/>
      <w:numFmt w:val="decimal"/>
      <w:lvlText w:val="%1."/>
      <w:lvlJc w:val="left"/>
      <w:pPr>
        <w:ind w:left="648" w:hanging="360"/>
      </w:pPr>
    </w:lvl>
    <w:lvl w:ilvl="1">
      <w:start w:val="1"/>
      <w:numFmt w:val="lowerLetter"/>
      <w:lvlText w:val="%2."/>
      <w:lvlJc w:val="left"/>
      <w:pPr>
        <w:ind w:left="1368" w:hanging="360"/>
      </w:pPr>
    </w:lvl>
    <w:lvl w:ilvl="2">
      <w:start w:val="1"/>
      <w:numFmt w:val="lowerRoman"/>
      <w:lvlText w:val="%3."/>
      <w:lvlJc w:val="right"/>
      <w:pPr>
        <w:ind w:left="2088" w:hanging="180"/>
      </w:pPr>
    </w:lvl>
    <w:lvl w:ilvl="3">
      <w:start w:val="1"/>
      <w:numFmt w:val="decimal"/>
      <w:lvlText w:val="%4."/>
      <w:lvlJc w:val="left"/>
      <w:pPr>
        <w:ind w:left="2808" w:hanging="360"/>
      </w:pPr>
    </w:lvl>
    <w:lvl w:ilvl="4">
      <w:start w:val="1"/>
      <w:numFmt w:val="lowerLetter"/>
      <w:lvlText w:val="%5."/>
      <w:lvlJc w:val="left"/>
      <w:pPr>
        <w:ind w:left="3528" w:hanging="360"/>
      </w:pPr>
    </w:lvl>
    <w:lvl w:ilvl="5">
      <w:start w:val="1"/>
      <w:numFmt w:val="lowerRoman"/>
      <w:lvlText w:val="%6."/>
      <w:lvlJc w:val="right"/>
      <w:pPr>
        <w:ind w:left="4248" w:hanging="180"/>
      </w:pPr>
    </w:lvl>
    <w:lvl w:ilvl="6">
      <w:start w:val="1"/>
      <w:numFmt w:val="decimal"/>
      <w:lvlText w:val="%7."/>
      <w:lvlJc w:val="left"/>
      <w:pPr>
        <w:ind w:left="4968" w:hanging="360"/>
      </w:pPr>
    </w:lvl>
    <w:lvl w:ilvl="7">
      <w:start w:val="1"/>
      <w:numFmt w:val="lowerLetter"/>
      <w:lvlText w:val="%8."/>
      <w:lvlJc w:val="left"/>
      <w:pPr>
        <w:ind w:left="5688" w:hanging="360"/>
      </w:pPr>
    </w:lvl>
    <w:lvl w:ilvl="8">
      <w:start w:val="1"/>
      <w:numFmt w:val="lowerRoman"/>
      <w:lvlText w:val="%9."/>
      <w:lvlJc w:val="right"/>
      <w:pPr>
        <w:ind w:left="6408" w:hanging="180"/>
      </w:pPr>
    </w:lvl>
  </w:abstractNum>
  <w:abstractNum w:abstractNumId="10" w15:restartNumberingAfterBreak="0">
    <w:nsid w:val="42450291"/>
    <w:multiLevelType w:val="hybridMultilevel"/>
    <w:tmpl w:val="E6EA4D38"/>
    <w:lvl w:ilvl="0" w:tplc="FAECD23C">
      <w:start w:val="2015"/>
      <w:numFmt w:val="bullet"/>
      <w:lvlText w:val="-"/>
      <w:lvlJc w:val="left"/>
      <w:pPr>
        <w:ind w:left="720" w:hanging="360"/>
      </w:pPr>
      <w:rPr>
        <w:rFonts w:ascii="Perpetua" w:eastAsiaTheme="minorHAnsi" w:hAnsi="Perpet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BB2C90"/>
    <w:multiLevelType w:val="hybridMultilevel"/>
    <w:tmpl w:val="AF528604"/>
    <w:lvl w:ilvl="0" w:tplc="0409000F">
      <w:start w:val="1"/>
      <w:numFmt w:val="decimal"/>
      <w:lvlText w:val="%1."/>
      <w:lvlJc w:val="left"/>
      <w:pPr>
        <w:ind w:left="648" w:hanging="360"/>
      </w:p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abstractNum w:abstractNumId="12" w15:restartNumberingAfterBreak="0">
    <w:nsid w:val="60777B09"/>
    <w:multiLevelType w:val="hybridMultilevel"/>
    <w:tmpl w:val="44FE5706"/>
    <w:lvl w:ilvl="0" w:tplc="F06A95FC">
      <w:start w:val="1"/>
      <w:numFmt w:val="upperRoman"/>
      <w:lvlText w:val="%1."/>
      <w:lvlJc w:val="left"/>
      <w:pPr>
        <w:ind w:left="1008" w:hanging="72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8"/>
  </w:num>
  <w:num w:numId="6">
    <w:abstractNumId w:val="11"/>
  </w:num>
  <w:num w:numId="7">
    <w:abstractNumId w:val="5"/>
  </w:num>
  <w:num w:numId="8">
    <w:abstractNumId w:val="9"/>
  </w:num>
  <w:num w:numId="9">
    <w:abstractNumId w:val="10"/>
  </w:num>
  <w:num w:numId="10">
    <w:abstractNumId w:val="4"/>
  </w:num>
  <w:num w:numId="11">
    <w:abstractNumId w:val="7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DA6"/>
    <w:rsid w:val="000040DD"/>
    <w:rsid w:val="00004630"/>
    <w:rsid w:val="000102AB"/>
    <w:rsid w:val="00011409"/>
    <w:rsid w:val="000128FA"/>
    <w:rsid w:val="00013DFB"/>
    <w:rsid w:val="000141E4"/>
    <w:rsid w:val="0001482C"/>
    <w:rsid w:val="00017B6D"/>
    <w:rsid w:val="00023721"/>
    <w:rsid w:val="00025589"/>
    <w:rsid w:val="00031FB6"/>
    <w:rsid w:val="00032FE4"/>
    <w:rsid w:val="00034697"/>
    <w:rsid w:val="00034E4B"/>
    <w:rsid w:val="0003748A"/>
    <w:rsid w:val="00045D5B"/>
    <w:rsid w:val="00052582"/>
    <w:rsid w:val="000559C2"/>
    <w:rsid w:val="00056CC5"/>
    <w:rsid w:val="000607CC"/>
    <w:rsid w:val="000650FF"/>
    <w:rsid w:val="0006545E"/>
    <w:rsid w:val="000668AA"/>
    <w:rsid w:val="00070041"/>
    <w:rsid w:val="00075188"/>
    <w:rsid w:val="00075C14"/>
    <w:rsid w:val="00075D2A"/>
    <w:rsid w:val="000853C6"/>
    <w:rsid w:val="0009609A"/>
    <w:rsid w:val="00096619"/>
    <w:rsid w:val="000A4142"/>
    <w:rsid w:val="000A6DA5"/>
    <w:rsid w:val="000B40F5"/>
    <w:rsid w:val="000B4B9B"/>
    <w:rsid w:val="000B509A"/>
    <w:rsid w:val="000B7253"/>
    <w:rsid w:val="000C1042"/>
    <w:rsid w:val="000C2109"/>
    <w:rsid w:val="000C3E67"/>
    <w:rsid w:val="000C74A1"/>
    <w:rsid w:val="000C7CC2"/>
    <w:rsid w:val="000D606A"/>
    <w:rsid w:val="000D69AE"/>
    <w:rsid w:val="000E00A3"/>
    <w:rsid w:val="000E1618"/>
    <w:rsid w:val="000E4F29"/>
    <w:rsid w:val="000E5E5B"/>
    <w:rsid w:val="000F1723"/>
    <w:rsid w:val="000F3C03"/>
    <w:rsid w:val="000F7585"/>
    <w:rsid w:val="00100023"/>
    <w:rsid w:val="00103A21"/>
    <w:rsid w:val="00106BD7"/>
    <w:rsid w:val="00107996"/>
    <w:rsid w:val="00115FB5"/>
    <w:rsid w:val="0011612D"/>
    <w:rsid w:val="00116F56"/>
    <w:rsid w:val="0011744F"/>
    <w:rsid w:val="00117788"/>
    <w:rsid w:val="00120666"/>
    <w:rsid w:val="001211BB"/>
    <w:rsid w:val="0012677B"/>
    <w:rsid w:val="00127081"/>
    <w:rsid w:val="001302B8"/>
    <w:rsid w:val="00133922"/>
    <w:rsid w:val="00134573"/>
    <w:rsid w:val="00135018"/>
    <w:rsid w:val="00135838"/>
    <w:rsid w:val="00142510"/>
    <w:rsid w:val="00144543"/>
    <w:rsid w:val="00145D96"/>
    <w:rsid w:val="00146058"/>
    <w:rsid w:val="00147267"/>
    <w:rsid w:val="001500BB"/>
    <w:rsid w:val="001614D4"/>
    <w:rsid w:val="00162477"/>
    <w:rsid w:val="001674EF"/>
    <w:rsid w:val="001704DD"/>
    <w:rsid w:val="00170629"/>
    <w:rsid w:val="00172DA3"/>
    <w:rsid w:val="00176314"/>
    <w:rsid w:val="00177F28"/>
    <w:rsid w:val="001804F2"/>
    <w:rsid w:val="00180AA6"/>
    <w:rsid w:val="0018216D"/>
    <w:rsid w:val="00184C0B"/>
    <w:rsid w:val="0018651C"/>
    <w:rsid w:val="00186C36"/>
    <w:rsid w:val="001870FE"/>
    <w:rsid w:val="00187442"/>
    <w:rsid w:val="00192FE8"/>
    <w:rsid w:val="001940A2"/>
    <w:rsid w:val="00194CAC"/>
    <w:rsid w:val="00196201"/>
    <w:rsid w:val="0019623F"/>
    <w:rsid w:val="001A0A71"/>
    <w:rsid w:val="001A53E0"/>
    <w:rsid w:val="001A6410"/>
    <w:rsid w:val="001A6546"/>
    <w:rsid w:val="001A76DB"/>
    <w:rsid w:val="001A7CE1"/>
    <w:rsid w:val="001B71DD"/>
    <w:rsid w:val="001C5649"/>
    <w:rsid w:val="001D10C1"/>
    <w:rsid w:val="001D6C2C"/>
    <w:rsid w:val="001E05ED"/>
    <w:rsid w:val="001E353E"/>
    <w:rsid w:val="001E5116"/>
    <w:rsid w:val="001E7BCD"/>
    <w:rsid w:val="001F3DBA"/>
    <w:rsid w:val="001F7C80"/>
    <w:rsid w:val="0020040C"/>
    <w:rsid w:val="00202B57"/>
    <w:rsid w:val="00202E00"/>
    <w:rsid w:val="002079C7"/>
    <w:rsid w:val="00207F0B"/>
    <w:rsid w:val="00210503"/>
    <w:rsid w:val="00210E44"/>
    <w:rsid w:val="00212AB0"/>
    <w:rsid w:val="00215142"/>
    <w:rsid w:val="002158E3"/>
    <w:rsid w:val="0021713C"/>
    <w:rsid w:val="00222598"/>
    <w:rsid w:val="00226752"/>
    <w:rsid w:val="0023265C"/>
    <w:rsid w:val="00236903"/>
    <w:rsid w:val="00242D89"/>
    <w:rsid w:val="0024428A"/>
    <w:rsid w:val="00245B08"/>
    <w:rsid w:val="002508C4"/>
    <w:rsid w:val="00251F97"/>
    <w:rsid w:val="00252317"/>
    <w:rsid w:val="00254BED"/>
    <w:rsid w:val="002574CC"/>
    <w:rsid w:val="00260EA1"/>
    <w:rsid w:val="00266AF4"/>
    <w:rsid w:val="002713D1"/>
    <w:rsid w:val="00273171"/>
    <w:rsid w:val="00277BA8"/>
    <w:rsid w:val="00281398"/>
    <w:rsid w:val="00284805"/>
    <w:rsid w:val="00291C45"/>
    <w:rsid w:val="00295EB3"/>
    <w:rsid w:val="002A2465"/>
    <w:rsid w:val="002A4F57"/>
    <w:rsid w:val="002A51BE"/>
    <w:rsid w:val="002A5392"/>
    <w:rsid w:val="002A5C91"/>
    <w:rsid w:val="002A797E"/>
    <w:rsid w:val="002B1006"/>
    <w:rsid w:val="002B1613"/>
    <w:rsid w:val="002B2D1B"/>
    <w:rsid w:val="002B30F5"/>
    <w:rsid w:val="002C29E5"/>
    <w:rsid w:val="002C4605"/>
    <w:rsid w:val="002D6D14"/>
    <w:rsid w:val="002E1A0D"/>
    <w:rsid w:val="002E2606"/>
    <w:rsid w:val="002E60F6"/>
    <w:rsid w:val="002E61BC"/>
    <w:rsid w:val="002E752D"/>
    <w:rsid w:val="002F309B"/>
    <w:rsid w:val="002F5930"/>
    <w:rsid w:val="002F5960"/>
    <w:rsid w:val="002F6004"/>
    <w:rsid w:val="002F77B4"/>
    <w:rsid w:val="00302262"/>
    <w:rsid w:val="003061F1"/>
    <w:rsid w:val="003103F5"/>
    <w:rsid w:val="003122D9"/>
    <w:rsid w:val="00326F1C"/>
    <w:rsid w:val="00327DBB"/>
    <w:rsid w:val="00327DC3"/>
    <w:rsid w:val="003301D8"/>
    <w:rsid w:val="00333409"/>
    <w:rsid w:val="00334F60"/>
    <w:rsid w:val="00341471"/>
    <w:rsid w:val="00341B05"/>
    <w:rsid w:val="0034210A"/>
    <w:rsid w:val="003425B7"/>
    <w:rsid w:val="003433A3"/>
    <w:rsid w:val="00344FCD"/>
    <w:rsid w:val="00345071"/>
    <w:rsid w:val="0035015B"/>
    <w:rsid w:val="00350C66"/>
    <w:rsid w:val="00351FF2"/>
    <w:rsid w:val="00355D29"/>
    <w:rsid w:val="00364440"/>
    <w:rsid w:val="00365314"/>
    <w:rsid w:val="00370004"/>
    <w:rsid w:val="00372A0C"/>
    <w:rsid w:val="00375C40"/>
    <w:rsid w:val="003822A1"/>
    <w:rsid w:val="00390A90"/>
    <w:rsid w:val="00396F8E"/>
    <w:rsid w:val="00397FC0"/>
    <w:rsid w:val="003A4447"/>
    <w:rsid w:val="003A4673"/>
    <w:rsid w:val="003B3319"/>
    <w:rsid w:val="003B5396"/>
    <w:rsid w:val="003B65A2"/>
    <w:rsid w:val="003B6D11"/>
    <w:rsid w:val="003B6E14"/>
    <w:rsid w:val="003C6318"/>
    <w:rsid w:val="003C7CA2"/>
    <w:rsid w:val="003D23A5"/>
    <w:rsid w:val="003D6A97"/>
    <w:rsid w:val="003D77DE"/>
    <w:rsid w:val="003E26E1"/>
    <w:rsid w:val="003E3423"/>
    <w:rsid w:val="003F3579"/>
    <w:rsid w:val="003F7B4C"/>
    <w:rsid w:val="004010F6"/>
    <w:rsid w:val="004038CD"/>
    <w:rsid w:val="004042EA"/>
    <w:rsid w:val="004058D4"/>
    <w:rsid w:val="00406D77"/>
    <w:rsid w:val="004071AE"/>
    <w:rsid w:val="00407844"/>
    <w:rsid w:val="004124C4"/>
    <w:rsid w:val="0041323C"/>
    <w:rsid w:val="004136BC"/>
    <w:rsid w:val="00413A30"/>
    <w:rsid w:val="004212B8"/>
    <w:rsid w:val="00422C94"/>
    <w:rsid w:val="00423293"/>
    <w:rsid w:val="004278ED"/>
    <w:rsid w:val="00430616"/>
    <w:rsid w:val="00432368"/>
    <w:rsid w:val="00435DAA"/>
    <w:rsid w:val="004361D2"/>
    <w:rsid w:val="00442A1F"/>
    <w:rsid w:val="004460D2"/>
    <w:rsid w:val="004524A0"/>
    <w:rsid w:val="0045259B"/>
    <w:rsid w:val="004553A4"/>
    <w:rsid w:val="00455968"/>
    <w:rsid w:val="00467840"/>
    <w:rsid w:val="00467ED8"/>
    <w:rsid w:val="00472886"/>
    <w:rsid w:val="00472EF3"/>
    <w:rsid w:val="00474A78"/>
    <w:rsid w:val="00482D31"/>
    <w:rsid w:val="00484654"/>
    <w:rsid w:val="004859D8"/>
    <w:rsid w:val="00485A22"/>
    <w:rsid w:val="00490988"/>
    <w:rsid w:val="00491E5D"/>
    <w:rsid w:val="00492EDD"/>
    <w:rsid w:val="0049534C"/>
    <w:rsid w:val="004961FA"/>
    <w:rsid w:val="004A4273"/>
    <w:rsid w:val="004B5420"/>
    <w:rsid w:val="004C41DF"/>
    <w:rsid w:val="004D1ADE"/>
    <w:rsid w:val="004D48EC"/>
    <w:rsid w:val="004D4BFA"/>
    <w:rsid w:val="004E190C"/>
    <w:rsid w:val="004E4F68"/>
    <w:rsid w:val="004F2C13"/>
    <w:rsid w:val="004F4DD6"/>
    <w:rsid w:val="00501AE8"/>
    <w:rsid w:val="00503873"/>
    <w:rsid w:val="00503C8F"/>
    <w:rsid w:val="005057AA"/>
    <w:rsid w:val="00510C0E"/>
    <w:rsid w:val="005111C5"/>
    <w:rsid w:val="0051191E"/>
    <w:rsid w:val="005175D1"/>
    <w:rsid w:val="00524E49"/>
    <w:rsid w:val="005266A3"/>
    <w:rsid w:val="00527441"/>
    <w:rsid w:val="005301DD"/>
    <w:rsid w:val="0053415F"/>
    <w:rsid w:val="00534ACD"/>
    <w:rsid w:val="00534B3D"/>
    <w:rsid w:val="00536EDE"/>
    <w:rsid w:val="00537EBB"/>
    <w:rsid w:val="005400C4"/>
    <w:rsid w:val="00541AC8"/>
    <w:rsid w:val="00547FE9"/>
    <w:rsid w:val="00550448"/>
    <w:rsid w:val="00550BA1"/>
    <w:rsid w:val="00554B7C"/>
    <w:rsid w:val="00556E96"/>
    <w:rsid w:val="00561C6D"/>
    <w:rsid w:val="00561E9E"/>
    <w:rsid w:val="0056651A"/>
    <w:rsid w:val="00570D25"/>
    <w:rsid w:val="0057143F"/>
    <w:rsid w:val="00574D85"/>
    <w:rsid w:val="005756C7"/>
    <w:rsid w:val="00575AD9"/>
    <w:rsid w:val="005760BA"/>
    <w:rsid w:val="005774A6"/>
    <w:rsid w:val="005800DF"/>
    <w:rsid w:val="00581258"/>
    <w:rsid w:val="005821DC"/>
    <w:rsid w:val="005828BC"/>
    <w:rsid w:val="00584A4B"/>
    <w:rsid w:val="00586DD0"/>
    <w:rsid w:val="00587C00"/>
    <w:rsid w:val="005904DE"/>
    <w:rsid w:val="00591964"/>
    <w:rsid w:val="00591B02"/>
    <w:rsid w:val="00595B4B"/>
    <w:rsid w:val="00596EC5"/>
    <w:rsid w:val="005A0290"/>
    <w:rsid w:val="005A207E"/>
    <w:rsid w:val="005B7078"/>
    <w:rsid w:val="005B7175"/>
    <w:rsid w:val="005B7548"/>
    <w:rsid w:val="005C27FA"/>
    <w:rsid w:val="005D046B"/>
    <w:rsid w:val="005D226D"/>
    <w:rsid w:val="005D2DA1"/>
    <w:rsid w:val="005D4DA2"/>
    <w:rsid w:val="005D5E34"/>
    <w:rsid w:val="005E0CC8"/>
    <w:rsid w:val="005E2A36"/>
    <w:rsid w:val="005E6FF9"/>
    <w:rsid w:val="005F0BB2"/>
    <w:rsid w:val="005F3E3B"/>
    <w:rsid w:val="0060054F"/>
    <w:rsid w:val="00601A8E"/>
    <w:rsid w:val="006025BC"/>
    <w:rsid w:val="006031D1"/>
    <w:rsid w:val="006070B2"/>
    <w:rsid w:val="00610A8F"/>
    <w:rsid w:val="00612FCD"/>
    <w:rsid w:val="0062045F"/>
    <w:rsid w:val="00621C68"/>
    <w:rsid w:val="006221F3"/>
    <w:rsid w:val="006244A9"/>
    <w:rsid w:val="0062693B"/>
    <w:rsid w:val="00630A1A"/>
    <w:rsid w:val="00632EA7"/>
    <w:rsid w:val="006340F6"/>
    <w:rsid w:val="0063422D"/>
    <w:rsid w:val="00641912"/>
    <w:rsid w:val="00642746"/>
    <w:rsid w:val="006457A8"/>
    <w:rsid w:val="0065195F"/>
    <w:rsid w:val="006560A2"/>
    <w:rsid w:val="006605C9"/>
    <w:rsid w:val="00662A20"/>
    <w:rsid w:val="006639F1"/>
    <w:rsid w:val="00665791"/>
    <w:rsid w:val="00667EBC"/>
    <w:rsid w:val="00671DA9"/>
    <w:rsid w:val="0067559D"/>
    <w:rsid w:val="00677DCF"/>
    <w:rsid w:val="006817AB"/>
    <w:rsid w:val="00683DE8"/>
    <w:rsid w:val="00685D11"/>
    <w:rsid w:val="0069009D"/>
    <w:rsid w:val="006910EF"/>
    <w:rsid w:val="00691504"/>
    <w:rsid w:val="00694FC8"/>
    <w:rsid w:val="00695FD2"/>
    <w:rsid w:val="006977E7"/>
    <w:rsid w:val="006A37A9"/>
    <w:rsid w:val="006A6B18"/>
    <w:rsid w:val="006A72DF"/>
    <w:rsid w:val="006A72FF"/>
    <w:rsid w:val="006B0C38"/>
    <w:rsid w:val="006B0EBE"/>
    <w:rsid w:val="006B1A39"/>
    <w:rsid w:val="006B57DA"/>
    <w:rsid w:val="006C1BF4"/>
    <w:rsid w:val="006D0235"/>
    <w:rsid w:val="006D273D"/>
    <w:rsid w:val="006D3A53"/>
    <w:rsid w:val="006D5C3E"/>
    <w:rsid w:val="006D5F66"/>
    <w:rsid w:val="006E4103"/>
    <w:rsid w:val="006E5EEC"/>
    <w:rsid w:val="006E60AB"/>
    <w:rsid w:val="006E709B"/>
    <w:rsid w:val="006F18FF"/>
    <w:rsid w:val="006F4ACC"/>
    <w:rsid w:val="0071088D"/>
    <w:rsid w:val="007114A2"/>
    <w:rsid w:val="0071592C"/>
    <w:rsid w:val="00722930"/>
    <w:rsid w:val="00723B83"/>
    <w:rsid w:val="0073039C"/>
    <w:rsid w:val="00732F8F"/>
    <w:rsid w:val="0074139E"/>
    <w:rsid w:val="007445D6"/>
    <w:rsid w:val="00746AF9"/>
    <w:rsid w:val="007533A4"/>
    <w:rsid w:val="0075441C"/>
    <w:rsid w:val="00757B68"/>
    <w:rsid w:val="0076408D"/>
    <w:rsid w:val="00765697"/>
    <w:rsid w:val="00770E48"/>
    <w:rsid w:val="007712A6"/>
    <w:rsid w:val="00783FDA"/>
    <w:rsid w:val="00786A91"/>
    <w:rsid w:val="00787B09"/>
    <w:rsid w:val="007920BB"/>
    <w:rsid w:val="007A31DA"/>
    <w:rsid w:val="007A66E7"/>
    <w:rsid w:val="007B4321"/>
    <w:rsid w:val="007C43AB"/>
    <w:rsid w:val="007C4EC8"/>
    <w:rsid w:val="007C6CA6"/>
    <w:rsid w:val="007D029F"/>
    <w:rsid w:val="007D199A"/>
    <w:rsid w:val="007D2520"/>
    <w:rsid w:val="007D5056"/>
    <w:rsid w:val="007D672C"/>
    <w:rsid w:val="007D6C0B"/>
    <w:rsid w:val="007E0849"/>
    <w:rsid w:val="007E352C"/>
    <w:rsid w:val="007E4C42"/>
    <w:rsid w:val="007E7E6C"/>
    <w:rsid w:val="007F0CD5"/>
    <w:rsid w:val="007F0F98"/>
    <w:rsid w:val="007F4543"/>
    <w:rsid w:val="007F6FF9"/>
    <w:rsid w:val="00801DFA"/>
    <w:rsid w:val="00804356"/>
    <w:rsid w:val="00804B1C"/>
    <w:rsid w:val="00806226"/>
    <w:rsid w:val="008118D4"/>
    <w:rsid w:val="00813003"/>
    <w:rsid w:val="0081407F"/>
    <w:rsid w:val="00814298"/>
    <w:rsid w:val="00816B6E"/>
    <w:rsid w:val="0081735F"/>
    <w:rsid w:val="00823E2D"/>
    <w:rsid w:val="00825DA7"/>
    <w:rsid w:val="00826D75"/>
    <w:rsid w:val="00826FD0"/>
    <w:rsid w:val="0083085F"/>
    <w:rsid w:val="00831F9C"/>
    <w:rsid w:val="00832F5C"/>
    <w:rsid w:val="00835683"/>
    <w:rsid w:val="008401C9"/>
    <w:rsid w:val="00840812"/>
    <w:rsid w:val="00842872"/>
    <w:rsid w:val="00846F6C"/>
    <w:rsid w:val="008509BD"/>
    <w:rsid w:val="008542BE"/>
    <w:rsid w:val="00855D25"/>
    <w:rsid w:val="00857104"/>
    <w:rsid w:val="00863CB2"/>
    <w:rsid w:val="00865D88"/>
    <w:rsid w:val="0086726A"/>
    <w:rsid w:val="0087130A"/>
    <w:rsid w:val="00873AB7"/>
    <w:rsid w:val="00874E80"/>
    <w:rsid w:val="00875B3F"/>
    <w:rsid w:val="00876A61"/>
    <w:rsid w:val="00877E78"/>
    <w:rsid w:val="00884C8C"/>
    <w:rsid w:val="008851E4"/>
    <w:rsid w:val="0089033C"/>
    <w:rsid w:val="00890BD2"/>
    <w:rsid w:val="008939C6"/>
    <w:rsid w:val="008940DF"/>
    <w:rsid w:val="00896390"/>
    <w:rsid w:val="00896A5A"/>
    <w:rsid w:val="008A4084"/>
    <w:rsid w:val="008B4F2E"/>
    <w:rsid w:val="008B65B1"/>
    <w:rsid w:val="008C6418"/>
    <w:rsid w:val="008C6B4F"/>
    <w:rsid w:val="008C7223"/>
    <w:rsid w:val="008D29E6"/>
    <w:rsid w:val="008D3069"/>
    <w:rsid w:val="008D6105"/>
    <w:rsid w:val="008E0877"/>
    <w:rsid w:val="008E16AE"/>
    <w:rsid w:val="008E2851"/>
    <w:rsid w:val="008E43AB"/>
    <w:rsid w:val="008E740F"/>
    <w:rsid w:val="008F109C"/>
    <w:rsid w:val="008F19BE"/>
    <w:rsid w:val="008F1A46"/>
    <w:rsid w:val="008F2399"/>
    <w:rsid w:val="008F754B"/>
    <w:rsid w:val="00902879"/>
    <w:rsid w:val="00920D76"/>
    <w:rsid w:val="009211E0"/>
    <w:rsid w:val="00922DE3"/>
    <w:rsid w:val="0092338B"/>
    <w:rsid w:val="009259B0"/>
    <w:rsid w:val="00927BC9"/>
    <w:rsid w:val="00930A3C"/>
    <w:rsid w:val="0093291D"/>
    <w:rsid w:val="009343B0"/>
    <w:rsid w:val="00947911"/>
    <w:rsid w:val="00950EC8"/>
    <w:rsid w:val="00954CD1"/>
    <w:rsid w:val="009557A7"/>
    <w:rsid w:val="009565FF"/>
    <w:rsid w:val="00962E3B"/>
    <w:rsid w:val="009642F1"/>
    <w:rsid w:val="00970D25"/>
    <w:rsid w:val="00977E72"/>
    <w:rsid w:val="00984705"/>
    <w:rsid w:val="00992FBE"/>
    <w:rsid w:val="009A1BC4"/>
    <w:rsid w:val="009A2838"/>
    <w:rsid w:val="009A4253"/>
    <w:rsid w:val="009A508C"/>
    <w:rsid w:val="009A7C48"/>
    <w:rsid w:val="009B12FE"/>
    <w:rsid w:val="009B6DDC"/>
    <w:rsid w:val="009B7082"/>
    <w:rsid w:val="009C27E4"/>
    <w:rsid w:val="009C3562"/>
    <w:rsid w:val="009C3A27"/>
    <w:rsid w:val="009C3AAF"/>
    <w:rsid w:val="009D18F1"/>
    <w:rsid w:val="009D26D0"/>
    <w:rsid w:val="009D3384"/>
    <w:rsid w:val="009D45B0"/>
    <w:rsid w:val="009E009B"/>
    <w:rsid w:val="009E0FA1"/>
    <w:rsid w:val="009E1E0E"/>
    <w:rsid w:val="009E23BB"/>
    <w:rsid w:val="009E5CD7"/>
    <w:rsid w:val="009E6262"/>
    <w:rsid w:val="009E700F"/>
    <w:rsid w:val="009F0068"/>
    <w:rsid w:val="009F03ED"/>
    <w:rsid w:val="009F273D"/>
    <w:rsid w:val="009F6E96"/>
    <w:rsid w:val="00A005B9"/>
    <w:rsid w:val="00A0068E"/>
    <w:rsid w:val="00A02956"/>
    <w:rsid w:val="00A14508"/>
    <w:rsid w:val="00A15380"/>
    <w:rsid w:val="00A20A3F"/>
    <w:rsid w:val="00A21ABD"/>
    <w:rsid w:val="00A2247E"/>
    <w:rsid w:val="00A24C37"/>
    <w:rsid w:val="00A26EAB"/>
    <w:rsid w:val="00A3061F"/>
    <w:rsid w:val="00A31DEC"/>
    <w:rsid w:val="00A4684E"/>
    <w:rsid w:val="00A51D84"/>
    <w:rsid w:val="00A56373"/>
    <w:rsid w:val="00A57AD0"/>
    <w:rsid w:val="00A605AF"/>
    <w:rsid w:val="00A61155"/>
    <w:rsid w:val="00A65AE2"/>
    <w:rsid w:val="00A70B31"/>
    <w:rsid w:val="00A73BE6"/>
    <w:rsid w:val="00A73C8C"/>
    <w:rsid w:val="00A74DC8"/>
    <w:rsid w:val="00A75EA8"/>
    <w:rsid w:val="00A850F6"/>
    <w:rsid w:val="00A85BF9"/>
    <w:rsid w:val="00A8663A"/>
    <w:rsid w:val="00A93C56"/>
    <w:rsid w:val="00A958F7"/>
    <w:rsid w:val="00A97486"/>
    <w:rsid w:val="00AA248A"/>
    <w:rsid w:val="00AA4171"/>
    <w:rsid w:val="00AA5CA4"/>
    <w:rsid w:val="00AA7775"/>
    <w:rsid w:val="00AB09D2"/>
    <w:rsid w:val="00AB4C80"/>
    <w:rsid w:val="00AB7BB4"/>
    <w:rsid w:val="00AC0181"/>
    <w:rsid w:val="00AC5D82"/>
    <w:rsid w:val="00AD0643"/>
    <w:rsid w:val="00AD1A05"/>
    <w:rsid w:val="00AD40CC"/>
    <w:rsid w:val="00AD646D"/>
    <w:rsid w:val="00AE0D32"/>
    <w:rsid w:val="00AE39A4"/>
    <w:rsid w:val="00AE63F7"/>
    <w:rsid w:val="00AF4D22"/>
    <w:rsid w:val="00B01A4E"/>
    <w:rsid w:val="00B057DE"/>
    <w:rsid w:val="00B075D1"/>
    <w:rsid w:val="00B0779D"/>
    <w:rsid w:val="00B13584"/>
    <w:rsid w:val="00B1521C"/>
    <w:rsid w:val="00B159D5"/>
    <w:rsid w:val="00B22035"/>
    <w:rsid w:val="00B23948"/>
    <w:rsid w:val="00B25A53"/>
    <w:rsid w:val="00B3123E"/>
    <w:rsid w:val="00B34CEF"/>
    <w:rsid w:val="00B36298"/>
    <w:rsid w:val="00B425BE"/>
    <w:rsid w:val="00B45B3E"/>
    <w:rsid w:val="00B4729E"/>
    <w:rsid w:val="00B47B40"/>
    <w:rsid w:val="00B506DA"/>
    <w:rsid w:val="00B51BAB"/>
    <w:rsid w:val="00B548E9"/>
    <w:rsid w:val="00B54AD4"/>
    <w:rsid w:val="00B54BE7"/>
    <w:rsid w:val="00B55E42"/>
    <w:rsid w:val="00B56937"/>
    <w:rsid w:val="00B61CDC"/>
    <w:rsid w:val="00B66A56"/>
    <w:rsid w:val="00B67459"/>
    <w:rsid w:val="00B71EAB"/>
    <w:rsid w:val="00B724CC"/>
    <w:rsid w:val="00B75D9C"/>
    <w:rsid w:val="00B92DA9"/>
    <w:rsid w:val="00B96EA5"/>
    <w:rsid w:val="00BA0314"/>
    <w:rsid w:val="00BA22F1"/>
    <w:rsid w:val="00BA440E"/>
    <w:rsid w:val="00BA62D6"/>
    <w:rsid w:val="00BB3BCA"/>
    <w:rsid w:val="00BB55C5"/>
    <w:rsid w:val="00BC0D58"/>
    <w:rsid w:val="00BC16D7"/>
    <w:rsid w:val="00BC2D24"/>
    <w:rsid w:val="00BC44F2"/>
    <w:rsid w:val="00BC4801"/>
    <w:rsid w:val="00BD3233"/>
    <w:rsid w:val="00BD369C"/>
    <w:rsid w:val="00BD6595"/>
    <w:rsid w:val="00BE04B6"/>
    <w:rsid w:val="00BE1575"/>
    <w:rsid w:val="00BF0C0C"/>
    <w:rsid w:val="00BF208A"/>
    <w:rsid w:val="00BF6902"/>
    <w:rsid w:val="00C039BC"/>
    <w:rsid w:val="00C072E8"/>
    <w:rsid w:val="00C14396"/>
    <w:rsid w:val="00C145E3"/>
    <w:rsid w:val="00C148EC"/>
    <w:rsid w:val="00C15AA7"/>
    <w:rsid w:val="00C2265F"/>
    <w:rsid w:val="00C31A32"/>
    <w:rsid w:val="00C40470"/>
    <w:rsid w:val="00C4066A"/>
    <w:rsid w:val="00C43DA6"/>
    <w:rsid w:val="00C44907"/>
    <w:rsid w:val="00C45009"/>
    <w:rsid w:val="00C52B4C"/>
    <w:rsid w:val="00C5328D"/>
    <w:rsid w:val="00C64E56"/>
    <w:rsid w:val="00C67CDB"/>
    <w:rsid w:val="00C70A73"/>
    <w:rsid w:val="00C80328"/>
    <w:rsid w:val="00C83DC0"/>
    <w:rsid w:val="00C847A6"/>
    <w:rsid w:val="00C8673E"/>
    <w:rsid w:val="00C9469A"/>
    <w:rsid w:val="00CA2B8E"/>
    <w:rsid w:val="00CA3106"/>
    <w:rsid w:val="00CA7CB3"/>
    <w:rsid w:val="00CB2157"/>
    <w:rsid w:val="00CB2EE9"/>
    <w:rsid w:val="00CB5637"/>
    <w:rsid w:val="00CC1312"/>
    <w:rsid w:val="00CC3F8F"/>
    <w:rsid w:val="00CD503A"/>
    <w:rsid w:val="00CD6B96"/>
    <w:rsid w:val="00CE24E8"/>
    <w:rsid w:val="00CE32BF"/>
    <w:rsid w:val="00CE3860"/>
    <w:rsid w:val="00CE3E26"/>
    <w:rsid w:val="00CE5CC5"/>
    <w:rsid w:val="00CE622F"/>
    <w:rsid w:val="00CE7B52"/>
    <w:rsid w:val="00CE7BAA"/>
    <w:rsid w:val="00CF12FF"/>
    <w:rsid w:val="00CF214D"/>
    <w:rsid w:val="00CF23F5"/>
    <w:rsid w:val="00CF5D17"/>
    <w:rsid w:val="00D06B5C"/>
    <w:rsid w:val="00D070EC"/>
    <w:rsid w:val="00D124CE"/>
    <w:rsid w:val="00D12DBD"/>
    <w:rsid w:val="00D2359C"/>
    <w:rsid w:val="00D273F1"/>
    <w:rsid w:val="00D3009C"/>
    <w:rsid w:val="00D3025F"/>
    <w:rsid w:val="00D311D5"/>
    <w:rsid w:val="00D359D2"/>
    <w:rsid w:val="00D35B3A"/>
    <w:rsid w:val="00D35BB6"/>
    <w:rsid w:val="00D411BA"/>
    <w:rsid w:val="00D44E60"/>
    <w:rsid w:val="00D47AF4"/>
    <w:rsid w:val="00D51895"/>
    <w:rsid w:val="00D523A2"/>
    <w:rsid w:val="00D544EF"/>
    <w:rsid w:val="00D545E1"/>
    <w:rsid w:val="00D54FEE"/>
    <w:rsid w:val="00D55368"/>
    <w:rsid w:val="00D55460"/>
    <w:rsid w:val="00D56886"/>
    <w:rsid w:val="00D61DAA"/>
    <w:rsid w:val="00D62259"/>
    <w:rsid w:val="00D67CE7"/>
    <w:rsid w:val="00D71DE1"/>
    <w:rsid w:val="00D73E4E"/>
    <w:rsid w:val="00D743A1"/>
    <w:rsid w:val="00D77D93"/>
    <w:rsid w:val="00D8042D"/>
    <w:rsid w:val="00D85A36"/>
    <w:rsid w:val="00D87064"/>
    <w:rsid w:val="00D937BD"/>
    <w:rsid w:val="00D94159"/>
    <w:rsid w:val="00D95141"/>
    <w:rsid w:val="00D97381"/>
    <w:rsid w:val="00DA7E6D"/>
    <w:rsid w:val="00DB142F"/>
    <w:rsid w:val="00DB6944"/>
    <w:rsid w:val="00DC3E16"/>
    <w:rsid w:val="00DC3E80"/>
    <w:rsid w:val="00DC42E0"/>
    <w:rsid w:val="00DC59B5"/>
    <w:rsid w:val="00DD0D1E"/>
    <w:rsid w:val="00DD145E"/>
    <w:rsid w:val="00DD3A3C"/>
    <w:rsid w:val="00DD5620"/>
    <w:rsid w:val="00DE1C05"/>
    <w:rsid w:val="00DE4256"/>
    <w:rsid w:val="00DE7A8D"/>
    <w:rsid w:val="00DF2F63"/>
    <w:rsid w:val="00DF6263"/>
    <w:rsid w:val="00E03C29"/>
    <w:rsid w:val="00E0595C"/>
    <w:rsid w:val="00E06554"/>
    <w:rsid w:val="00E12038"/>
    <w:rsid w:val="00E13F54"/>
    <w:rsid w:val="00E15874"/>
    <w:rsid w:val="00E17440"/>
    <w:rsid w:val="00E21CB8"/>
    <w:rsid w:val="00E245FA"/>
    <w:rsid w:val="00E264B9"/>
    <w:rsid w:val="00E36106"/>
    <w:rsid w:val="00E40ECE"/>
    <w:rsid w:val="00E42EDE"/>
    <w:rsid w:val="00E45842"/>
    <w:rsid w:val="00E52D06"/>
    <w:rsid w:val="00E53E7A"/>
    <w:rsid w:val="00E549CD"/>
    <w:rsid w:val="00E550B4"/>
    <w:rsid w:val="00E553CE"/>
    <w:rsid w:val="00E55CDD"/>
    <w:rsid w:val="00E62D20"/>
    <w:rsid w:val="00E71EC0"/>
    <w:rsid w:val="00E77599"/>
    <w:rsid w:val="00E803F4"/>
    <w:rsid w:val="00E816D4"/>
    <w:rsid w:val="00E831A0"/>
    <w:rsid w:val="00E844A6"/>
    <w:rsid w:val="00E851DD"/>
    <w:rsid w:val="00E85EB3"/>
    <w:rsid w:val="00E86386"/>
    <w:rsid w:val="00E87A71"/>
    <w:rsid w:val="00E903D6"/>
    <w:rsid w:val="00E93BFD"/>
    <w:rsid w:val="00E94235"/>
    <w:rsid w:val="00E97B21"/>
    <w:rsid w:val="00E97E55"/>
    <w:rsid w:val="00E97F8F"/>
    <w:rsid w:val="00EA6016"/>
    <w:rsid w:val="00EB529A"/>
    <w:rsid w:val="00EB6AB2"/>
    <w:rsid w:val="00EC369C"/>
    <w:rsid w:val="00EC5965"/>
    <w:rsid w:val="00EC5D4B"/>
    <w:rsid w:val="00EC5FED"/>
    <w:rsid w:val="00EC6F2F"/>
    <w:rsid w:val="00ED2669"/>
    <w:rsid w:val="00EE0C5A"/>
    <w:rsid w:val="00EE6F85"/>
    <w:rsid w:val="00EF02ED"/>
    <w:rsid w:val="00EF6C14"/>
    <w:rsid w:val="00F02D9C"/>
    <w:rsid w:val="00F0482C"/>
    <w:rsid w:val="00F1167E"/>
    <w:rsid w:val="00F12336"/>
    <w:rsid w:val="00F1459C"/>
    <w:rsid w:val="00F148F4"/>
    <w:rsid w:val="00F2124B"/>
    <w:rsid w:val="00F25B97"/>
    <w:rsid w:val="00F27B58"/>
    <w:rsid w:val="00F32714"/>
    <w:rsid w:val="00F32B3A"/>
    <w:rsid w:val="00F33198"/>
    <w:rsid w:val="00F358BF"/>
    <w:rsid w:val="00F43A68"/>
    <w:rsid w:val="00F47409"/>
    <w:rsid w:val="00F47EEB"/>
    <w:rsid w:val="00F53D30"/>
    <w:rsid w:val="00F6229C"/>
    <w:rsid w:val="00F64F80"/>
    <w:rsid w:val="00F67170"/>
    <w:rsid w:val="00F67862"/>
    <w:rsid w:val="00F70920"/>
    <w:rsid w:val="00F709E8"/>
    <w:rsid w:val="00F71B57"/>
    <w:rsid w:val="00F731FE"/>
    <w:rsid w:val="00F763AD"/>
    <w:rsid w:val="00F81C86"/>
    <w:rsid w:val="00F84D05"/>
    <w:rsid w:val="00F86B84"/>
    <w:rsid w:val="00F910F1"/>
    <w:rsid w:val="00F9286A"/>
    <w:rsid w:val="00FA106C"/>
    <w:rsid w:val="00FA1886"/>
    <w:rsid w:val="00FA1FC6"/>
    <w:rsid w:val="00FA28F2"/>
    <w:rsid w:val="00FA3AC4"/>
    <w:rsid w:val="00FA6820"/>
    <w:rsid w:val="00FB05C8"/>
    <w:rsid w:val="00FB0862"/>
    <w:rsid w:val="00FB111B"/>
    <w:rsid w:val="00FB1987"/>
    <w:rsid w:val="00FB3799"/>
    <w:rsid w:val="00FC09E9"/>
    <w:rsid w:val="00FC2FD8"/>
    <w:rsid w:val="00FC367C"/>
    <w:rsid w:val="00FC4D55"/>
    <w:rsid w:val="00FC6D31"/>
    <w:rsid w:val="00FD5BF8"/>
    <w:rsid w:val="00FE4167"/>
    <w:rsid w:val="00FF1A70"/>
    <w:rsid w:val="00FF5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F9E09B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6A72DF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1"/>
    <w:semiHidden/>
    <w:unhideWhenUsed/>
    <w:qFormat/>
    <w:rsid w:val="00116F56"/>
    <w:pPr>
      <w:keepNext/>
      <w:keepLines/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paragraph" w:styleId="Heading2">
    <w:name w:val="heading 2"/>
    <w:basedOn w:val="Normal"/>
    <w:next w:val="Normal"/>
    <w:link w:val="Heading2Char"/>
    <w:uiPriority w:val="1"/>
    <w:semiHidden/>
    <w:unhideWhenUsed/>
    <w:qFormat/>
    <w:rsid w:val="00116F56"/>
    <w:pPr>
      <w:spacing w:before="240" w:after="40" w:line="264" w:lineRule="auto"/>
      <w:outlineLvl w:val="1"/>
    </w:pPr>
    <w:rPr>
      <w:rFonts w:asciiTheme="minorHAnsi" w:hAnsiTheme="minorHAnsi" w:cstheme="minorBidi"/>
      <w:caps/>
      <w:color w:val="000000" w:themeColor="text1"/>
      <w:spacing w:val="10"/>
      <w:sz w:val="16"/>
      <w:szCs w:val="22"/>
    </w:rPr>
  </w:style>
  <w:style w:type="paragraph" w:styleId="Heading3">
    <w:name w:val="heading 3"/>
    <w:basedOn w:val="Normal"/>
    <w:next w:val="Normal"/>
    <w:link w:val="Heading3Char"/>
    <w:uiPriority w:val="1"/>
    <w:semiHidden/>
    <w:unhideWhenUsed/>
    <w:qFormat/>
    <w:rsid w:val="00116F56"/>
    <w:pPr>
      <w:spacing w:line="264" w:lineRule="auto"/>
      <w:ind w:left="288"/>
      <w:outlineLvl w:val="2"/>
    </w:pPr>
    <w:rPr>
      <w:rFonts w:asciiTheme="minorHAnsi" w:hAnsiTheme="minorHAnsi" w:cstheme="minorBidi"/>
      <w:i/>
      <w:sz w:val="16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semiHidden/>
    <w:rsid w:val="00116F56"/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116F56"/>
    <w:rPr>
      <w:caps/>
      <w:color w:val="000000" w:themeColor="text1"/>
      <w:spacing w:val="10"/>
      <w:sz w:val="16"/>
    </w:rPr>
  </w:style>
  <w:style w:type="character" w:customStyle="1" w:styleId="Heading3Char">
    <w:name w:val="Heading 3 Char"/>
    <w:basedOn w:val="DefaultParagraphFont"/>
    <w:link w:val="Heading3"/>
    <w:uiPriority w:val="1"/>
    <w:semiHidden/>
    <w:rsid w:val="00116F56"/>
    <w:rPr>
      <w:i/>
      <w:sz w:val="16"/>
    </w:rPr>
  </w:style>
  <w:style w:type="paragraph" w:customStyle="1" w:styleId="JobTitle">
    <w:name w:val="Job Title"/>
    <w:basedOn w:val="Normal"/>
    <w:link w:val="JobTitleChar"/>
    <w:qFormat/>
    <w:rsid w:val="00116F56"/>
    <w:pPr>
      <w:tabs>
        <w:tab w:val="left" w:pos="7560"/>
      </w:tabs>
      <w:spacing w:line="264" w:lineRule="auto"/>
      <w:ind w:left="288"/>
    </w:pPr>
    <w:rPr>
      <w:rFonts w:asciiTheme="minorHAnsi" w:hAnsiTheme="minorHAnsi" w:cstheme="minorBidi"/>
      <w:b/>
      <w:sz w:val="16"/>
      <w:szCs w:val="22"/>
    </w:rPr>
  </w:style>
  <w:style w:type="character" w:customStyle="1" w:styleId="JobTitleChar">
    <w:name w:val="Job Title Char"/>
    <w:basedOn w:val="DefaultParagraphFont"/>
    <w:link w:val="JobTitle"/>
    <w:rsid w:val="00116F56"/>
    <w:rPr>
      <w:b/>
      <w:sz w:val="16"/>
    </w:rPr>
  </w:style>
  <w:style w:type="paragraph" w:customStyle="1" w:styleId="ContactInformation">
    <w:name w:val="Contact Information"/>
    <w:basedOn w:val="Normal"/>
    <w:qFormat/>
    <w:rsid w:val="00116F56"/>
    <w:pPr>
      <w:spacing w:after="400" w:line="264" w:lineRule="auto"/>
      <w:ind w:left="288"/>
    </w:pPr>
    <w:rPr>
      <w:rFonts w:asciiTheme="minorHAnsi" w:hAnsiTheme="minorHAnsi" w:cstheme="minorBidi"/>
      <w:sz w:val="16"/>
      <w:szCs w:val="22"/>
    </w:rPr>
  </w:style>
  <w:style w:type="paragraph" w:customStyle="1" w:styleId="NormalBodyText">
    <w:name w:val="Normal Body Text"/>
    <w:basedOn w:val="Normal"/>
    <w:qFormat/>
    <w:rsid w:val="00116F56"/>
    <w:pPr>
      <w:tabs>
        <w:tab w:val="left" w:pos="7560"/>
      </w:tabs>
      <w:spacing w:line="264" w:lineRule="auto"/>
      <w:ind w:left="288"/>
    </w:pPr>
    <w:rPr>
      <w:rFonts w:asciiTheme="minorHAnsi" w:hAnsiTheme="minorHAnsi" w:cstheme="minorBidi"/>
      <w:sz w:val="16"/>
      <w:szCs w:val="22"/>
    </w:rPr>
  </w:style>
  <w:style w:type="paragraph" w:customStyle="1" w:styleId="AllCaps">
    <w:name w:val="All Caps"/>
    <w:basedOn w:val="Normal"/>
    <w:semiHidden/>
    <w:unhideWhenUsed/>
    <w:qFormat/>
    <w:rsid w:val="00116F56"/>
    <w:pPr>
      <w:spacing w:line="264" w:lineRule="auto"/>
    </w:pPr>
    <w:rPr>
      <w:rFonts w:asciiTheme="minorHAnsi" w:hAnsiTheme="minorHAnsi" w:cstheme="minorBidi"/>
      <w:caps/>
      <w:spacing w:val="20"/>
      <w:sz w:val="15"/>
      <w:szCs w:val="22"/>
    </w:rPr>
  </w:style>
  <w:style w:type="paragraph" w:customStyle="1" w:styleId="Location">
    <w:name w:val="Location"/>
    <w:basedOn w:val="Normal"/>
    <w:qFormat/>
    <w:rsid w:val="00116F56"/>
    <w:pPr>
      <w:spacing w:line="264" w:lineRule="auto"/>
      <w:ind w:left="288"/>
    </w:pPr>
    <w:rPr>
      <w:rFonts w:asciiTheme="minorHAnsi" w:hAnsiTheme="minorHAnsi" w:cstheme="minorBidi"/>
      <w:sz w:val="16"/>
      <w:szCs w:val="22"/>
    </w:rPr>
  </w:style>
  <w:style w:type="paragraph" w:customStyle="1" w:styleId="SpaceAfter">
    <w:name w:val="Space After"/>
    <w:basedOn w:val="Normal"/>
    <w:qFormat/>
    <w:rsid w:val="00116F56"/>
    <w:pPr>
      <w:tabs>
        <w:tab w:val="left" w:pos="7560"/>
      </w:tabs>
      <w:spacing w:after="160" w:line="264" w:lineRule="auto"/>
      <w:ind w:left="288" w:right="2880"/>
    </w:pPr>
    <w:rPr>
      <w:rFonts w:asciiTheme="minorHAnsi" w:hAnsiTheme="minorHAnsi" w:cstheme="minorBidi"/>
      <w:sz w:val="16"/>
      <w:szCs w:val="22"/>
    </w:rPr>
  </w:style>
  <w:style w:type="character" w:styleId="PlaceholderText">
    <w:name w:val="Placeholder Text"/>
    <w:basedOn w:val="DefaultParagraphFont"/>
    <w:uiPriority w:val="99"/>
    <w:semiHidden/>
    <w:rsid w:val="00116F5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F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F56"/>
    <w:rPr>
      <w:rFonts w:ascii="Tahoma" w:hAnsi="Tahoma" w:cs="Tahoma"/>
      <w:sz w:val="16"/>
      <w:szCs w:val="16"/>
    </w:rPr>
  </w:style>
  <w:style w:type="paragraph" w:customStyle="1" w:styleId="YourName">
    <w:name w:val="Your Name"/>
    <w:basedOn w:val="Normal"/>
    <w:qFormat/>
    <w:rsid w:val="00116F56"/>
    <w:pPr>
      <w:keepNext/>
      <w:keepLines/>
      <w:tabs>
        <w:tab w:val="left" w:pos="8640"/>
      </w:tabs>
      <w:spacing w:after="40" w:line="264" w:lineRule="auto"/>
      <w:outlineLvl w:val="0"/>
    </w:pPr>
    <w:rPr>
      <w:rFonts w:asciiTheme="majorHAnsi" w:eastAsiaTheme="majorEastAsia" w:hAnsiTheme="majorHAnsi" w:cstheme="majorBidi"/>
      <w:b/>
      <w:bCs/>
      <w:caps/>
      <w:color w:val="000000" w:themeColor="text1"/>
      <w:spacing w:val="10"/>
      <w:sz w:val="16"/>
      <w:szCs w:val="28"/>
    </w:rPr>
  </w:style>
  <w:style w:type="paragraph" w:customStyle="1" w:styleId="SpaceAfter1NoRightIndent">
    <w:name w:val="Space After 1 (No Right Indent)"/>
    <w:basedOn w:val="Normal"/>
    <w:qFormat/>
    <w:rsid w:val="00116F56"/>
    <w:pPr>
      <w:tabs>
        <w:tab w:val="left" w:pos="7560"/>
      </w:tabs>
      <w:spacing w:after="160" w:line="264" w:lineRule="auto"/>
      <w:ind w:left="288"/>
    </w:pPr>
    <w:rPr>
      <w:rFonts w:asciiTheme="minorHAnsi" w:hAnsiTheme="minorHAnsi" w:cstheme="minorBidi"/>
      <w:sz w:val="16"/>
      <w:szCs w:val="22"/>
    </w:rPr>
  </w:style>
  <w:style w:type="paragraph" w:customStyle="1" w:styleId="SectionHeading">
    <w:name w:val="Section Heading"/>
    <w:basedOn w:val="Normal"/>
    <w:qFormat/>
    <w:rsid w:val="00116F56"/>
    <w:pPr>
      <w:spacing w:before="240" w:after="40" w:line="264" w:lineRule="auto"/>
      <w:outlineLvl w:val="1"/>
    </w:pPr>
    <w:rPr>
      <w:rFonts w:asciiTheme="minorHAnsi" w:hAnsiTheme="minorHAnsi" w:cstheme="minorBidi"/>
      <w:caps/>
      <w:color w:val="000000" w:themeColor="text1"/>
      <w:spacing w:val="10"/>
      <w:sz w:val="16"/>
      <w:szCs w:val="22"/>
    </w:rPr>
  </w:style>
  <w:style w:type="paragraph" w:customStyle="1" w:styleId="ItalicHeading">
    <w:name w:val="Italic Heading"/>
    <w:basedOn w:val="Normal"/>
    <w:qFormat/>
    <w:rsid w:val="00116F56"/>
    <w:pPr>
      <w:spacing w:line="264" w:lineRule="auto"/>
      <w:ind w:left="288"/>
      <w:outlineLvl w:val="2"/>
    </w:pPr>
    <w:rPr>
      <w:rFonts w:asciiTheme="minorHAnsi" w:hAnsiTheme="minorHAnsi" w:cstheme="minorBidi"/>
      <w:i/>
      <w:sz w:val="16"/>
      <w:szCs w:val="22"/>
    </w:rPr>
  </w:style>
  <w:style w:type="paragraph" w:styleId="Header">
    <w:name w:val="header"/>
    <w:basedOn w:val="Normal"/>
    <w:link w:val="HeaderChar"/>
    <w:uiPriority w:val="99"/>
    <w:unhideWhenUsed/>
    <w:rsid w:val="00116F56"/>
    <w:pPr>
      <w:tabs>
        <w:tab w:val="center" w:pos="4680"/>
        <w:tab w:val="right" w:pos="9360"/>
      </w:tabs>
    </w:pPr>
    <w:rPr>
      <w:rFonts w:asciiTheme="minorHAnsi" w:hAnsiTheme="minorHAnsi" w:cstheme="minorBidi"/>
      <w:sz w:val="16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116F56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116F56"/>
    <w:pPr>
      <w:tabs>
        <w:tab w:val="center" w:pos="4680"/>
        <w:tab w:val="right" w:pos="9360"/>
      </w:tabs>
    </w:pPr>
    <w:rPr>
      <w:rFonts w:asciiTheme="minorHAnsi" w:hAnsiTheme="minorHAnsi" w:cstheme="minorBidi"/>
      <w:sz w:val="16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116F56"/>
    <w:rPr>
      <w:sz w:val="16"/>
    </w:rPr>
  </w:style>
  <w:style w:type="paragraph" w:styleId="ListParagraph">
    <w:name w:val="List Paragraph"/>
    <w:basedOn w:val="Normal"/>
    <w:rsid w:val="00AA248A"/>
    <w:pPr>
      <w:ind w:left="720"/>
      <w:contextualSpacing/>
    </w:pPr>
  </w:style>
  <w:style w:type="character" w:styleId="Hyperlink">
    <w:name w:val="Hyperlink"/>
    <w:basedOn w:val="DefaultParagraphFont"/>
    <w:rsid w:val="00D97381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rsid w:val="00D973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7E0849"/>
    <w:rPr>
      <w:color w:val="96A9A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7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s.berkeley.edu/sites/default/files/h13691_biological_science_newsletter_v9.pdf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nna\AppData\Roaming\Microsoft\Templates\Curriculum%20vita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97ACE123D66475384FC39C635719E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1EACD-2CC6-4EEC-BE39-60552F2D31CB}"/>
      </w:docPartPr>
      <w:docPartBody>
        <w:p w:rsidR="00E64E1B" w:rsidRDefault="00515B19">
          <w:pPr>
            <w:pStyle w:val="697ACE123D66475384FC39C635719E77"/>
          </w:pPr>
          <w:r>
            <w:rPr>
              <w:rStyle w:val="PlaceholderText"/>
            </w:rPr>
            <w:t>[Your Name]</w:t>
          </w:r>
        </w:p>
      </w:docPartBody>
    </w:docPart>
    <w:docPart>
      <w:docPartPr>
        <w:name w:val="CB9D4253B25877479A8ADF9442B604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7963C-7848-3D4B-B5F5-EC1DA451C080}"/>
      </w:docPartPr>
      <w:docPartBody>
        <w:p w:rsidR="00287660" w:rsidRDefault="002850B0" w:rsidP="002850B0">
          <w:pPr>
            <w:pStyle w:val="CB9D4253B25877479A8ADF9442B60451"/>
          </w:pPr>
          <w:r>
            <w:t>[Start Date]</w:t>
          </w:r>
        </w:p>
      </w:docPartBody>
    </w:docPart>
    <w:docPart>
      <w:docPartPr>
        <w:name w:val="1371AF001452C2418F6B24850E5C0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DA838-452F-9640-8FFD-C17A3DF41E42}"/>
      </w:docPartPr>
      <w:docPartBody>
        <w:p w:rsidR="008777A5" w:rsidRDefault="007B1862" w:rsidP="007B1862">
          <w:pPr>
            <w:pStyle w:val="1371AF001452C2418F6B24850E5C024E"/>
          </w:pPr>
          <w:r>
            <w:t>[Pick the Year]</w:t>
          </w:r>
        </w:p>
      </w:docPartBody>
    </w:docPart>
    <w:docPart>
      <w:docPartPr>
        <w:name w:val="019775E24690A7459656DF6FE56AA5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55F1AA-42F8-EC40-AB0C-F019BC999164}"/>
      </w:docPartPr>
      <w:docPartBody>
        <w:p w:rsidR="0072638C" w:rsidRDefault="00F919FD" w:rsidP="00F919FD">
          <w:pPr>
            <w:pStyle w:val="019775E24690A7459656DF6FE56AA5A5"/>
          </w:pPr>
          <w:r>
            <w:t>[Pick the Year]</w:t>
          </w:r>
        </w:p>
      </w:docPartBody>
    </w:docPart>
    <w:docPart>
      <w:docPartPr>
        <w:name w:val="2816C1344CB4794F8E07807CA604B5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57FF0B-4AE8-D245-885A-5266149D6C3D}"/>
      </w:docPartPr>
      <w:docPartBody>
        <w:p w:rsidR="0072638C" w:rsidRDefault="00F919FD" w:rsidP="00F919FD">
          <w:pPr>
            <w:pStyle w:val="2816C1344CB4794F8E07807CA604B5E2"/>
          </w:pPr>
          <w:r>
            <w:t>[Pick the Year]</w:t>
          </w:r>
        </w:p>
      </w:docPartBody>
    </w:docPart>
    <w:docPart>
      <w:docPartPr>
        <w:name w:val="A6CD7FC2901B8A429A06742913C8C0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C1260-2913-954D-B51A-B44959231423}"/>
      </w:docPartPr>
      <w:docPartBody>
        <w:p w:rsidR="00C74508" w:rsidRDefault="007B79B2" w:rsidP="007B79B2">
          <w:pPr>
            <w:pStyle w:val="A6CD7FC2901B8A429A06742913C8C000"/>
          </w:pPr>
          <w:r>
            <w:t>[Start Date]</w:t>
          </w:r>
        </w:p>
      </w:docPartBody>
    </w:docPart>
    <w:docPart>
      <w:docPartPr>
        <w:name w:val="426CD51268152748AFC88EB2C3C979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30BF91-10D8-364B-9C1A-1A98C21CD5E4}"/>
      </w:docPartPr>
      <w:docPartBody>
        <w:p w:rsidR="00D2065F" w:rsidRDefault="006F53EB" w:rsidP="006F53EB">
          <w:pPr>
            <w:pStyle w:val="426CD51268152748AFC88EB2C3C97958"/>
          </w:pPr>
          <w:r>
            <w:t>[Start Date]</w:t>
          </w:r>
        </w:p>
      </w:docPartBody>
    </w:docPart>
    <w:docPart>
      <w:docPartPr>
        <w:name w:val="F3DC2D392746784099EDFF75C32BA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C495EE-5EE8-7F41-B64C-1B43B24C6E73}"/>
      </w:docPartPr>
      <w:docPartBody>
        <w:p w:rsidR="003F4032" w:rsidRDefault="00E53EFC" w:rsidP="00E53EFC">
          <w:pPr>
            <w:pStyle w:val="F3DC2D392746784099EDFF75C32BA26B"/>
          </w:pPr>
          <w:r>
            <w:t>[Pick the Year]</w:t>
          </w:r>
        </w:p>
      </w:docPartBody>
    </w:docPart>
    <w:docPart>
      <w:docPartPr>
        <w:name w:val="9B4F952E67DA8143B64B03AF3571C7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F598AA-60C3-2C4C-AD08-7665DB5C4DAA}"/>
      </w:docPartPr>
      <w:docPartBody>
        <w:p w:rsidR="003F4032" w:rsidRDefault="00E53EFC" w:rsidP="00E53EFC">
          <w:pPr>
            <w:pStyle w:val="9B4F952E67DA8143B64B03AF3571C71D"/>
          </w:pPr>
          <w:r>
            <w:t>[Pick the Year]</w:t>
          </w:r>
        </w:p>
      </w:docPartBody>
    </w:docPart>
    <w:docPart>
      <w:docPartPr>
        <w:name w:val="0D9E9A8FB3B4BA4D81CEE47A6C48B8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05BCB1-BA67-EF49-BA39-84BCA89373B6}"/>
      </w:docPartPr>
      <w:docPartBody>
        <w:p w:rsidR="003F4032" w:rsidRDefault="00E53EFC" w:rsidP="00E53EFC">
          <w:pPr>
            <w:pStyle w:val="0D9E9A8FB3B4BA4D81CEE47A6C48B869"/>
          </w:pPr>
          <w:r>
            <w:t>[Pick the Year]</w:t>
          </w:r>
        </w:p>
      </w:docPartBody>
    </w:docPart>
    <w:docPart>
      <w:docPartPr>
        <w:name w:val="8FC70B82FF807C4CA9931DB786E7E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5D014A-C1F5-7444-89B3-DBD49C83A178}"/>
      </w:docPartPr>
      <w:docPartBody>
        <w:p w:rsidR="003F4032" w:rsidRDefault="00E53EFC" w:rsidP="00E53EFC">
          <w:pPr>
            <w:pStyle w:val="8FC70B82FF807C4CA9931DB786E7EB73"/>
          </w:pPr>
          <w:r>
            <w:t>[Pick the Year]</w:t>
          </w:r>
        </w:p>
      </w:docPartBody>
    </w:docPart>
    <w:docPart>
      <w:docPartPr>
        <w:name w:val="A84FEE23AC33A54CA156DB73FD348D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B4935-A4C6-4A4D-BD45-A03572A187AA}"/>
      </w:docPartPr>
      <w:docPartBody>
        <w:p w:rsidR="003F4032" w:rsidRDefault="00E53EFC" w:rsidP="00E53EFC">
          <w:pPr>
            <w:pStyle w:val="A84FEE23AC33A54CA156DB73FD348DB7"/>
          </w:pPr>
          <w:r>
            <w:t>[Pick the Year]</w:t>
          </w:r>
        </w:p>
      </w:docPartBody>
    </w:docPart>
    <w:docPart>
      <w:docPartPr>
        <w:name w:val="3860EFB10C552D488A4BA6AB673462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17EAA5-DADB-274E-9427-DA6BE539D1C6}"/>
      </w:docPartPr>
      <w:docPartBody>
        <w:p w:rsidR="003F4032" w:rsidRDefault="00E53EFC" w:rsidP="00E53EFC">
          <w:pPr>
            <w:pStyle w:val="3860EFB10C552D488A4BA6AB673462DF"/>
          </w:pPr>
          <w:r>
            <w:t>[Pick the Year]</w:t>
          </w:r>
        </w:p>
      </w:docPartBody>
    </w:docPart>
    <w:docPart>
      <w:docPartPr>
        <w:name w:val="6A2A209691845B4BAFB8BE85151514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3CF841-1C7B-074B-88AB-CBC195CC0D15}"/>
      </w:docPartPr>
      <w:docPartBody>
        <w:p w:rsidR="003F4032" w:rsidRDefault="00E53EFC" w:rsidP="00E53EFC">
          <w:pPr>
            <w:pStyle w:val="6A2A209691845B4BAFB8BE851515147F"/>
          </w:pPr>
          <w:r>
            <w:t>[Pick the Year]</w:t>
          </w:r>
        </w:p>
      </w:docPartBody>
    </w:docPart>
    <w:docPart>
      <w:docPartPr>
        <w:name w:val="A436D084E9382847909C29A3E4B29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42C665-5017-5A40-A5C2-049A77536C22}"/>
      </w:docPartPr>
      <w:docPartBody>
        <w:p w:rsidR="003F4032" w:rsidRDefault="00E53EFC" w:rsidP="00E53EFC">
          <w:pPr>
            <w:pStyle w:val="A436D084E9382847909C29A3E4B29A69"/>
          </w:pPr>
          <w:r>
            <w:t>[Pick the Year]</w:t>
          </w:r>
        </w:p>
      </w:docPartBody>
    </w:docPart>
    <w:docPart>
      <w:docPartPr>
        <w:name w:val="4FB50E2B468D694FB7A32F76A49FE6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AD908-4E9D-1141-AAA9-09F3911087C1}"/>
      </w:docPartPr>
      <w:docPartBody>
        <w:p w:rsidR="003F4032" w:rsidRDefault="00E53EFC" w:rsidP="00E53EFC">
          <w:pPr>
            <w:pStyle w:val="4FB50E2B468D694FB7A32F76A49FE659"/>
          </w:pPr>
          <w:r>
            <w:t>[Pick the Year]</w:t>
          </w:r>
        </w:p>
      </w:docPartBody>
    </w:docPart>
    <w:docPart>
      <w:docPartPr>
        <w:name w:val="D7FD8525E5642A4BAB882D981DDDF1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30318-DD80-7A47-8EBA-4D394ED67527}"/>
      </w:docPartPr>
      <w:docPartBody>
        <w:p w:rsidR="003F4032" w:rsidRDefault="00E53EFC" w:rsidP="00E53EFC">
          <w:pPr>
            <w:pStyle w:val="D7FD8525E5642A4BAB882D981DDDF13E"/>
          </w:pPr>
          <w:r>
            <w:t>[Pick the Year]</w:t>
          </w:r>
        </w:p>
      </w:docPartBody>
    </w:docPart>
    <w:docPart>
      <w:docPartPr>
        <w:name w:val="B1F0272D96982C43A832D08A55221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61D316-4776-3149-BE3B-D7628A884135}"/>
      </w:docPartPr>
      <w:docPartBody>
        <w:p w:rsidR="003F4032" w:rsidRDefault="00E53EFC" w:rsidP="00E53EFC">
          <w:pPr>
            <w:pStyle w:val="B1F0272D96982C43A832D08A552217B9"/>
          </w:pPr>
          <w:r>
            <w:t>[Pick the Year]</w:t>
          </w:r>
        </w:p>
      </w:docPartBody>
    </w:docPart>
    <w:docPart>
      <w:docPartPr>
        <w:name w:val="53308E118DEAAF418F0140A69A5A8E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54417-7351-6343-AD34-A3EA13CF0E38}"/>
      </w:docPartPr>
      <w:docPartBody>
        <w:p w:rsidR="003F4032" w:rsidRDefault="00E53EFC" w:rsidP="00E53EFC">
          <w:pPr>
            <w:pStyle w:val="53308E118DEAAF418F0140A69A5A8E5F"/>
          </w:pPr>
          <w:r>
            <w:t>[Pick the Year]</w:t>
          </w:r>
        </w:p>
      </w:docPartBody>
    </w:docPart>
    <w:docPart>
      <w:docPartPr>
        <w:name w:val="188A446AB47C9B45A654B7E5686245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0243B-EA1B-C545-B45D-684978FE69C4}"/>
      </w:docPartPr>
      <w:docPartBody>
        <w:p w:rsidR="003F4032" w:rsidRDefault="00E53EFC" w:rsidP="00E53EFC">
          <w:pPr>
            <w:pStyle w:val="188A446AB47C9B45A654B7E5686245D4"/>
          </w:pPr>
          <w:r>
            <w:t>[Pick the Year]</w:t>
          </w:r>
        </w:p>
      </w:docPartBody>
    </w:docPart>
    <w:docPart>
      <w:docPartPr>
        <w:name w:val="2B7D9F6C63145745A0591694DBB4F1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E69BE-3FFA-0141-BBAA-9B8DA1C189A0}"/>
      </w:docPartPr>
      <w:docPartBody>
        <w:p w:rsidR="003F4032" w:rsidRDefault="00E53EFC" w:rsidP="00E53EFC">
          <w:pPr>
            <w:pStyle w:val="2B7D9F6C63145745A0591694DBB4F177"/>
          </w:pPr>
          <w:r>
            <w:t>[Pick the Year]</w:t>
          </w:r>
        </w:p>
      </w:docPartBody>
    </w:docPart>
    <w:docPart>
      <w:docPartPr>
        <w:name w:val="49159A5D52128E48AC968F6459D616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8EA1B-5257-E747-8AB8-93C118EE2513}"/>
      </w:docPartPr>
      <w:docPartBody>
        <w:p w:rsidR="003F4032" w:rsidRDefault="00E53EFC" w:rsidP="00E53EFC">
          <w:pPr>
            <w:pStyle w:val="49159A5D52128E48AC968F6459D616C0"/>
          </w:pPr>
          <w:r>
            <w:t>[Pick the Year]</w:t>
          </w:r>
        </w:p>
      </w:docPartBody>
    </w:docPart>
    <w:docPart>
      <w:docPartPr>
        <w:name w:val="63E450ED42B41E429DF0EA78902D4B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47E6C-6B7A-A44D-A833-80A837D70A0C}"/>
      </w:docPartPr>
      <w:docPartBody>
        <w:p w:rsidR="003F4032" w:rsidRDefault="00E53EFC" w:rsidP="00E53EFC">
          <w:pPr>
            <w:pStyle w:val="63E450ED42B41E429DF0EA78902D4B19"/>
          </w:pPr>
          <w:r>
            <w:t>[Pick the Year]</w:t>
          </w:r>
        </w:p>
      </w:docPartBody>
    </w:docPart>
    <w:docPart>
      <w:docPartPr>
        <w:name w:val="3CC990E69F84A04D983C8FB33DFBB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4776EA-C0E0-E641-9514-51BD0C9C9E14}"/>
      </w:docPartPr>
      <w:docPartBody>
        <w:p w:rsidR="00DA7F8D" w:rsidRDefault="008A5982" w:rsidP="008A5982">
          <w:pPr>
            <w:pStyle w:val="3CC990E69F84A04D983C8FB33DFBB5CB"/>
          </w:pPr>
          <w:r>
            <w:t>[Pick the Year]</w:t>
          </w:r>
        </w:p>
      </w:docPartBody>
    </w:docPart>
    <w:docPart>
      <w:docPartPr>
        <w:name w:val="68EE6457F9CBB849BC579556427705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6C75B5-45A3-4C45-9FDC-C59C82166485}"/>
      </w:docPartPr>
      <w:docPartBody>
        <w:p w:rsidR="00DA7F8D" w:rsidRDefault="008A5982" w:rsidP="008A5982">
          <w:pPr>
            <w:pStyle w:val="68EE6457F9CBB849BC579556427705C7"/>
          </w:pPr>
          <w:r>
            <w:t>[Start Date]</w:t>
          </w:r>
        </w:p>
      </w:docPartBody>
    </w:docPart>
    <w:docPart>
      <w:docPartPr>
        <w:name w:val="A705AC0D43F5424B80CD9A9A1BD8F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341AF8-E152-E243-A0F4-D6FB9229F3FA}"/>
      </w:docPartPr>
      <w:docPartBody>
        <w:p w:rsidR="00DA7F8D" w:rsidRDefault="008A5982" w:rsidP="008A5982">
          <w:pPr>
            <w:pStyle w:val="A705AC0D43F5424B80CD9A9A1BD8F03B"/>
          </w:pPr>
          <w:r>
            <w:t>[Start Date]</w:t>
          </w:r>
        </w:p>
      </w:docPartBody>
    </w:docPart>
    <w:docPart>
      <w:docPartPr>
        <w:name w:val="816BB23C5E3C184EBE03D312B2EEDD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4514DB-57BC-F644-8CD7-CE3761FA5CB0}"/>
      </w:docPartPr>
      <w:docPartBody>
        <w:p w:rsidR="00C2623C" w:rsidRDefault="00B81FC5" w:rsidP="00B81FC5">
          <w:pPr>
            <w:pStyle w:val="816BB23C5E3C184EBE03D312B2EEDDC0"/>
          </w:pPr>
          <w:r>
            <w:t>[Start Date]</w:t>
          </w:r>
        </w:p>
      </w:docPartBody>
    </w:docPart>
    <w:docPart>
      <w:docPartPr>
        <w:name w:val="C5F8EF73D74F674F9B79633C2F2AEA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E979A-9D5C-A249-B746-D1D15D8217E4}"/>
      </w:docPartPr>
      <w:docPartBody>
        <w:p w:rsidR="00C2623C" w:rsidRDefault="00B81FC5" w:rsidP="00B81FC5">
          <w:pPr>
            <w:pStyle w:val="C5F8EF73D74F674F9B79633C2F2AEAEF"/>
          </w:pPr>
          <w:r>
            <w:t>[Start Date]</w:t>
          </w:r>
        </w:p>
      </w:docPartBody>
    </w:docPart>
    <w:docPart>
      <w:docPartPr>
        <w:name w:val="F15467E01315444EA00DA7CC74F43B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05447B-DFDA-904A-9A12-354EF5D2B6CF}"/>
      </w:docPartPr>
      <w:docPartBody>
        <w:p w:rsidR="00C2623C" w:rsidRDefault="00B81FC5" w:rsidP="00B81FC5">
          <w:pPr>
            <w:pStyle w:val="F15467E01315444EA00DA7CC74F43B55"/>
          </w:pPr>
          <w:r>
            <w:t>[Start Date]</w:t>
          </w:r>
        </w:p>
      </w:docPartBody>
    </w:docPart>
    <w:docPart>
      <w:docPartPr>
        <w:name w:val="078298F1D67DAA43BC0B8B58DDAAC5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84EE4-3949-A949-A3C5-CA2A6CFE752C}"/>
      </w:docPartPr>
      <w:docPartBody>
        <w:p w:rsidR="00C2623C" w:rsidRDefault="00B81FC5" w:rsidP="00B81FC5">
          <w:pPr>
            <w:pStyle w:val="078298F1D67DAA43BC0B8B58DDAAC518"/>
          </w:pPr>
          <w:r>
            <w:t>[Start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ｺﾞｼｯｸM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HGSoeiPresenceEB">
    <w:altName w:val="HG創英ﾌﾟﾚｾﾞﾝｽEB"/>
    <w:panose1 w:val="020B060402020202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notTrueType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5B19"/>
    <w:rsid w:val="000F1739"/>
    <w:rsid w:val="00140F3F"/>
    <w:rsid w:val="001519A2"/>
    <w:rsid w:val="001D6887"/>
    <w:rsid w:val="0021130F"/>
    <w:rsid w:val="00212A63"/>
    <w:rsid w:val="00224EA0"/>
    <w:rsid w:val="0024315F"/>
    <w:rsid w:val="00267BD3"/>
    <w:rsid w:val="002850B0"/>
    <w:rsid w:val="00287660"/>
    <w:rsid w:val="00294EFA"/>
    <w:rsid w:val="002D3A25"/>
    <w:rsid w:val="002F328E"/>
    <w:rsid w:val="002F33E6"/>
    <w:rsid w:val="0030233A"/>
    <w:rsid w:val="00365E84"/>
    <w:rsid w:val="0039550B"/>
    <w:rsid w:val="003B5499"/>
    <w:rsid w:val="003F4032"/>
    <w:rsid w:val="00420515"/>
    <w:rsid w:val="00434C3B"/>
    <w:rsid w:val="00485AE5"/>
    <w:rsid w:val="00515B19"/>
    <w:rsid w:val="00580FCD"/>
    <w:rsid w:val="005A32F0"/>
    <w:rsid w:val="005B62CF"/>
    <w:rsid w:val="00624272"/>
    <w:rsid w:val="00650C64"/>
    <w:rsid w:val="00660543"/>
    <w:rsid w:val="006F53EB"/>
    <w:rsid w:val="0072638C"/>
    <w:rsid w:val="00742523"/>
    <w:rsid w:val="007B1862"/>
    <w:rsid w:val="007B79B2"/>
    <w:rsid w:val="007E2AD6"/>
    <w:rsid w:val="00820DA3"/>
    <w:rsid w:val="00823FF7"/>
    <w:rsid w:val="00834F56"/>
    <w:rsid w:val="00873BE0"/>
    <w:rsid w:val="008777A5"/>
    <w:rsid w:val="008814A6"/>
    <w:rsid w:val="008A5982"/>
    <w:rsid w:val="008A65E1"/>
    <w:rsid w:val="008A7D3E"/>
    <w:rsid w:val="008B6ED9"/>
    <w:rsid w:val="008C361C"/>
    <w:rsid w:val="008C3B64"/>
    <w:rsid w:val="008D0BB6"/>
    <w:rsid w:val="008F04AC"/>
    <w:rsid w:val="00916FAB"/>
    <w:rsid w:val="009B3ED6"/>
    <w:rsid w:val="00A06266"/>
    <w:rsid w:val="00A936FB"/>
    <w:rsid w:val="00B26FED"/>
    <w:rsid w:val="00B81FC5"/>
    <w:rsid w:val="00B84462"/>
    <w:rsid w:val="00BA7390"/>
    <w:rsid w:val="00BC2C56"/>
    <w:rsid w:val="00BD3BA6"/>
    <w:rsid w:val="00BF6C9C"/>
    <w:rsid w:val="00C228EC"/>
    <w:rsid w:val="00C2623C"/>
    <w:rsid w:val="00C31E8B"/>
    <w:rsid w:val="00C41BD1"/>
    <w:rsid w:val="00C74508"/>
    <w:rsid w:val="00C96C67"/>
    <w:rsid w:val="00CE1CDF"/>
    <w:rsid w:val="00CE3712"/>
    <w:rsid w:val="00CF20D2"/>
    <w:rsid w:val="00D2065F"/>
    <w:rsid w:val="00D63044"/>
    <w:rsid w:val="00D83F06"/>
    <w:rsid w:val="00DA7F8D"/>
    <w:rsid w:val="00DB1CC7"/>
    <w:rsid w:val="00DE36E5"/>
    <w:rsid w:val="00DF7D27"/>
    <w:rsid w:val="00E53EFC"/>
    <w:rsid w:val="00E64E1B"/>
    <w:rsid w:val="00EB7001"/>
    <w:rsid w:val="00F7544A"/>
    <w:rsid w:val="00F919FD"/>
    <w:rsid w:val="00FC395B"/>
    <w:rsid w:val="00FE6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64E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48E930D783F436F84F161B85A5621B9">
    <w:name w:val="348E930D783F436F84F161B85A5621B9"/>
    <w:rsid w:val="00E64E1B"/>
  </w:style>
  <w:style w:type="paragraph" w:customStyle="1" w:styleId="B874E8CCB81742499D8F88A4CD9094B7">
    <w:name w:val="B874E8CCB81742499D8F88A4CD9094B7"/>
    <w:rsid w:val="00E64E1B"/>
  </w:style>
  <w:style w:type="paragraph" w:customStyle="1" w:styleId="898CD3082F1D4614888518E23A16450D">
    <w:name w:val="898CD3082F1D4614888518E23A16450D"/>
    <w:rsid w:val="00E64E1B"/>
  </w:style>
  <w:style w:type="paragraph" w:customStyle="1" w:styleId="E471E206917E4A49854848BC82AEE809">
    <w:name w:val="E471E206917E4A49854848BC82AEE809"/>
    <w:rsid w:val="00E64E1B"/>
  </w:style>
  <w:style w:type="paragraph" w:customStyle="1" w:styleId="70831BEE3C7A4E24B9D2BAEBDDE918AA">
    <w:name w:val="70831BEE3C7A4E24B9D2BAEBDDE918AA"/>
    <w:rsid w:val="00E64E1B"/>
  </w:style>
  <w:style w:type="paragraph" w:customStyle="1" w:styleId="86CABC2DEE654ABB8CD58B92D53379DD">
    <w:name w:val="86CABC2DEE654ABB8CD58B92D53379DD"/>
    <w:rsid w:val="00E64E1B"/>
  </w:style>
  <w:style w:type="paragraph" w:customStyle="1" w:styleId="6E512EEA924840958B21D6C236B24AF4">
    <w:name w:val="6E512EEA924840958B21D6C236B24AF4"/>
    <w:rsid w:val="00E64E1B"/>
  </w:style>
  <w:style w:type="paragraph" w:customStyle="1" w:styleId="5061D64A60884D34B5425BCF073DB2D8">
    <w:name w:val="5061D64A60884D34B5425BCF073DB2D8"/>
    <w:rsid w:val="00E64E1B"/>
  </w:style>
  <w:style w:type="paragraph" w:customStyle="1" w:styleId="F5D09A29A6354DEC8B9FD50B77A4E634">
    <w:name w:val="F5D09A29A6354DEC8B9FD50B77A4E634"/>
    <w:rsid w:val="00E64E1B"/>
  </w:style>
  <w:style w:type="paragraph" w:customStyle="1" w:styleId="B075BFC3294B490288C8CB521EF92DCB">
    <w:name w:val="B075BFC3294B490288C8CB521EF92DCB"/>
    <w:rsid w:val="00E64E1B"/>
  </w:style>
  <w:style w:type="paragraph" w:customStyle="1" w:styleId="533E4CA35C67440F8C2B4D47B5876C70">
    <w:name w:val="533E4CA35C67440F8C2B4D47B5876C70"/>
    <w:rsid w:val="00E64E1B"/>
  </w:style>
  <w:style w:type="paragraph" w:customStyle="1" w:styleId="186A166C155E434783CA6B06192A6FDC">
    <w:name w:val="186A166C155E434783CA6B06192A6FDC"/>
    <w:rsid w:val="00E64E1B"/>
  </w:style>
  <w:style w:type="paragraph" w:customStyle="1" w:styleId="E8F49F4AA1244A6D90C932F6917A5862">
    <w:name w:val="E8F49F4AA1244A6D90C932F6917A5862"/>
    <w:rsid w:val="00E64E1B"/>
  </w:style>
  <w:style w:type="paragraph" w:customStyle="1" w:styleId="1EE5A9193C3F48F2B055CD4018AC219A">
    <w:name w:val="1EE5A9193C3F48F2B055CD4018AC219A"/>
    <w:rsid w:val="00E64E1B"/>
  </w:style>
  <w:style w:type="paragraph" w:customStyle="1" w:styleId="F4B1AD509DBE4C248B721C004B05A55E">
    <w:name w:val="F4B1AD509DBE4C248B721C004B05A55E"/>
    <w:rsid w:val="00E64E1B"/>
  </w:style>
  <w:style w:type="paragraph" w:customStyle="1" w:styleId="58B6B4F4B83A43F594E994C55B8E82DF">
    <w:name w:val="58B6B4F4B83A43F594E994C55B8E82DF"/>
    <w:rsid w:val="00E64E1B"/>
  </w:style>
  <w:style w:type="paragraph" w:customStyle="1" w:styleId="1DAF35BBC98F4E68BD5A5F67146A2056">
    <w:name w:val="1DAF35BBC98F4E68BD5A5F67146A2056"/>
    <w:rsid w:val="00E64E1B"/>
  </w:style>
  <w:style w:type="paragraph" w:customStyle="1" w:styleId="761D473A565F41AF846BB9ABF0CD75A3">
    <w:name w:val="761D473A565F41AF846BB9ABF0CD75A3"/>
    <w:rsid w:val="00E64E1B"/>
  </w:style>
  <w:style w:type="paragraph" w:customStyle="1" w:styleId="06C35A56CAA64ECAA614D4675E3A6B95">
    <w:name w:val="06C35A56CAA64ECAA614D4675E3A6B95"/>
    <w:rsid w:val="00E64E1B"/>
  </w:style>
  <w:style w:type="paragraph" w:customStyle="1" w:styleId="791C42D3BE2E4074AE4999875BD59508">
    <w:name w:val="791C42D3BE2E4074AE4999875BD59508"/>
    <w:rsid w:val="00E64E1B"/>
  </w:style>
  <w:style w:type="paragraph" w:customStyle="1" w:styleId="02024F65FA304A8F8E0B72CE8526201D">
    <w:name w:val="02024F65FA304A8F8E0B72CE8526201D"/>
    <w:rsid w:val="00E64E1B"/>
  </w:style>
  <w:style w:type="paragraph" w:customStyle="1" w:styleId="533D6DDB2E50415AAB39044AEE32A8C7">
    <w:name w:val="533D6DDB2E50415AAB39044AEE32A8C7"/>
    <w:rsid w:val="00E64E1B"/>
  </w:style>
  <w:style w:type="paragraph" w:customStyle="1" w:styleId="239217A72721454393B4792AE23257E4">
    <w:name w:val="239217A72721454393B4792AE23257E4"/>
    <w:rsid w:val="00E64E1B"/>
  </w:style>
  <w:style w:type="paragraph" w:customStyle="1" w:styleId="A37E8306A02F4788BC7225E5A1A5F319">
    <w:name w:val="A37E8306A02F4788BC7225E5A1A5F319"/>
    <w:rsid w:val="00E64E1B"/>
  </w:style>
  <w:style w:type="paragraph" w:customStyle="1" w:styleId="AA3E475F3C324DA2ADD6309BC1819BBB">
    <w:name w:val="AA3E475F3C324DA2ADD6309BC1819BBB"/>
    <w:rsid w:val="00E64E1B"/>
  </w:style>
  <w:style w:type="paragraph" w:customStyle="1" w:styleId="EBDBF07BF7C640DBAA77581D40DCF7B0">
    <w:name w:val="EBDBF07BF7C640DBAA77581D40DCF7B0"/>
    <w:rsid w:val="00E64E1B"/>
  </w:style>
  <w:style w:type="paragraph" w:customStyle="1" w:styleId="F70356ED84A640548D52C4757870DCB4">
    <w:name w:val="F70356ED84A640548D52C4757870DCB4"/>
    <w:rsid w:val="00E64E1B"/>
  </w:style>
  <w:style w:type="paragraph" w:customStyle="1" w:styleId="9FDDE92534CA4CD3B02D63E7B0C779DE">
    <w:name w:val="9FDDE92534CA4CD3B02D63E7B0C779DE"/>
    <w:rsid w:val="00E64E1B"/>
  </w:style>
  <w:style w:type="paragraph" w:customStyle="1" w:styleId="0215E74CFEFA4CE6918AACAD0BECF63C">
    <w:name w:val="0215E74CFEFA4CE6918AACAD0BECF63C"/>
    <w:rsid w:val="00E64E1B"/>
  </w:style>
  <w:style w:type="paragraph" w:customStyle="1" w:styleId="618C080C0178421F95D913187E1DB21A">
    <w:name w:val="618C080C0178421F95D913187E1DB21A"/>
    <w:rsid w:val="00E64E1B"/>
  </w:style>
  <w:style w:type="paragraph" w:customStyle="1" w:styleId="3638B26AF82A46A39728422D912C70FC">
    <w:name w:val="3638B26AF82A46A39728422D912C70FC"/>
    <w:rsid w:val="00E64E1B"/>
  </w:style>
  <w:style w:type="paragraph" w:customStyle="1" w:styleId="5DB6A4B008D745D684A59303016FA732">
    <w:name w:val="5DB6A4B008D745D684A59303016FA732"/>
    <w:rsid w:val="00E64E1B"/>
  </w:style>
  <w:style w:type="paragraph" w:customStyle="1" w:styleId="2C6B830B568A417193ABFED875A3946A">
    <w:name w:val="2C6B830B568A417193ABFED875A3946A"/>
    <w:rsid w:val="00E64E1B"/>
  </w:style>
  <w:style w:type="paragraph" w:customStyle="1" w:styleId="8EA1570C13554159B2CDAF36B9E79D35">
    <w:name w:val="8EA1570C13554159B2CDAF36B9E79D35"/>
    <w:rsid w:val="00E64E1B"/>
  </w:style>
  <w:style w:type="paragraph" w:customStyle="1" w:styleId="DD32CF14836F44D8B40F976A9D3527E5">
    <w:name w:val="DD32CF14836F44D8B40F976A9D3527E5"/>
    <w:rsid w:val="00E64E1B"/>
  </w:style>
  <w:style w:type="paragraph" w:customStyle="1" w:styleId="C66B218534DE4DFEBDC3D7DC7670FCCE">
    <w:name w:val="C66B218534DE4DFEBDC3D7DC7670FCCE"/>
    <w:rsid w:val="00E64E1B"/>
  </w:style>
  <w:style w:type="paragraph" w:customStyle="1" w:styleId="E02FB9E6D8D341DCA8F30A55FEFBD607">
    <w:name w:val="E02FB9E6D8D341DCA8F30A55FEFBD607"/>
    <w:rsid w:val="00E64E1B"/>
  </w:style>
  <w:style w:type="paragraph" w:customStyle="1" w:styleId="AA6E0D7E3EFD469CA30BC072EDB7CD7A">
    <w:name w:val="AA6E0D7E3EFD469CA30BC072EDB7CD7A"/>
    <w:rsid w:val="00E64E1B"/>
  </w:style>
  <w:style w:type="paragraph" w:customStyle="1" w:styleId="871ADEFBEA15492082E1F57953F094B0">
    <w:name w:val="871ADEFBEA15492082E1F57953F094B0"/>
    <w:rsid w:val="00E64E1B"/>
  </w:style>
  <w:style w:type="paragraph" w:customStyle="1" w:styleId="C61A9EE114964588AD6D11CD037077AB">
    <w:name w:val="C61A9EE114964588AD6D11CD037077AB"/>
    <w:rsid w:val="00E64E1B"/>
  </w:style>
  <w:style w:type="paragraph" w:customStyle="1" w:styleId="CDA239A1EA654EA8AFB3E27BA1DAFF79">
    <w:name w:val="CDA239A1EA654EA8AFB3E27BA1DAFF79"/>
    <w:rsid w:val="00E64E1B"/>
  </w:style>
  <w:style w:type="paragraph" w:customStyle="1" w:styleId="57B9C3AA946247CB93DF02107F89D455">
    <w:name w:val="57B9C3AA946247CB93DF02107F89D455"/>
    <w:rsid w:val="00E64E1B"/>
  </w:style>
  <w:style w:type="paragraph" w:customStyle="1" w:styleId="4895A7AF242E49F8B4D1CB1224893E32">
    <w:name w:val="4895A7AF242E49F8B4D1CB1224893E32"/>
    <w:rsid w:val="00E64E1B"/>
  </w:style>
  <w:style w:type="paragraph" w:customStyle="1" w:styleId="5D0705BE58C24A9FAA6D67228246BF1D">
    <w:name w:val="5D0705BE58C24A9FAA6D67228246BF1D"/>
    <w:rsid w:val="00E64E1B"/>
  </w:style>
  <w:style w:type="paragraph" w:customStyle="1" w:styleId="E4FA4A31230C45A685F31F249BCE76BD">
    <w:name w:val="E4FA4A31230C45A685F31F249BCE76BD"/>
    <w:rsid w:val="00E64E1B"/>
  </w:style>
  <w:style w:type="paragraph" w:customStyle="1" w:styleId="07AC6AE062674B5FBA0402A8F660B72B">
    <w:name w:val="07AC6AE062674B5FBA0402A8F660B72B"/>
    <w:rsid w:val="00E64E1B"/>
  </w:style>
  <w:style w:type="paragraph" w:customStyle="1" w:styleId="B576442FD1944CAA8336D3E6F9EA613F">
    <w:name w:val="B576442FD1944CAA8336D3E6F9EA613F"/>
    <w:rsid w:val="00E64E1B"/>
  </w:style>
  <w:style w:type="paragraph" w:customStyle="1" w:styleId="832DAC408FCF49E086C2623DF9B86789">
    <w:name w:val="832DAC408FCF49E086C2623DF9B86789"/>
    <w:rsid w:val="00E64E1B"/>
  </w:style>
  <w:style w:type="paragraph" w:customStyle="1" w:styleId="AB641FF227E24D5AA7FE7F2D6C28226F">
    <w:name w:val="AB641FF227E24D5AA7FE7F2D6C28226F"/>
    <w:rsid w:val="00E64E1B"/>
  </w:style>
  <w:style w:type="paragraph" w:customStyle="1" w:styleId="19AEB77C5E444D7F96B84357FBE29125">
    <w:name w:val="19AEB77C5E444D7F96B84357FBE29125"/>
    <w:rsid w:val="00E64E1B"/>
  </w:style>
  <w:style w:type="paragraph" w:customStyle="1" w:styleId="2B67BC247EA148E2935F46AB3213147F">
    <w:name w:val="2B67BC247EA148E2935F46AB3213147F"/>
    <w:rsid w:val="00E64E1B"/>
  </w:style>
  <w:style w:type="paragraph" w:customStyle="1" w:styleId="AACACED910C340FFBC50735CDC04DEBD">
    <w:name w:val="AACACED910C340FFBC50735CDC04DEBD"/>
    <w:rsid w:val="00E64E1B"/>
  </w:style>
  <w:style w:type="paragraph" w:customStyle="1" w:styleId="3366411D4B2843318967B47B8EC1A582">
    <w:name w:val="3366411D4B2843318967B47B8EC1A582"/>
    <w:rsid w:val="00E64E1B"/>
  </w:style>
  <w:style w:type="paragraph" w:customStyle="1" w:styleId="3FB6B1AE743D4B2CA575FE982D9A9909">
    <w:name w:val="3FB6B1AE743D4B2CA575FE982D9A9909"/>
    <w:rsid w:val="00E64E1B"/>
  </w:style>
  <w:style w:type="paragraph" w:customStyle="1" w:styleId="3418DC910A464E2198CC483196FBF180">
    <w:name w:val="3418DC910A464E2198CC483196FBF180"/>
    <w:rsid w:val="00E64E1B"/>
  </w:style>
  <w:style w:type="paragraph" w:customStyle="1" w:styleId="D321088B21534040BCA5B520DEA098AC">
    <w:name w:val="D321088B21534040BCA5B520DEA098AC"/>
    <w:rsid w:val="00E64E1B"/>
  </w:style>
  <w:style w:type="paragraph" w:customStyle="1" w:styleId="2AD5998A69694592B53955920740CD54">
    <w:name w:val="2AD5998A69694592B53955920740CD54"/>
    <w:rsid w:val="00E64E1B"/>
  </w:style>
  <w:style w:type="paragraph" w:customStyle="1" w:styleId="4C8982D2314540D38F315A7831CEA4E2">
    <w:name w:val="4C8982D2314540D38F315A7831CEA4E2"/>
    <w:rsid w:val="00E64E1B"/>
  </w:style>
  <w:style w:type="paragraph" w:customStyle="1" w:styleId="ED949AEA730B49EAB8ECE692EB0CDDFD">
    <w:name w:val="ED949AEA730B49EAB8ECE692EB0CDDFD"/>
    <w:rsid w:val="00E64E1B"/>
  </w:style>
  <w:style w:type="paragraph" w:customStyle="1" w:styleId="60C04EBED7CA40C9B37A40CC71F577D3">
    <w:name w:val="60C04EBED7CA40C9B37A40CC71F577D3"/>
    <w:rsid w:val="00E64E1B"/>
  </w:style>
  <w:style w:type="paragraph" w:customStyle="1" w:styleId="92647B6062804D1794507FF403595DC0">
    <w:name w:val="92647B6062804D1794507FF403595DC0"/>
    <w:rsid w:val="00E64E1B"/>
  </w:style>
  <w:style w:type="paragraph" w:customStyle="1" w:styleId="7DEAAFAC69184B0A84057400811BDCBF">
    <w:name w:val="7DEAAFAC69184B0A84057400811BDCBF"/>
    <w:rsid w:val="00E64E1B"/>
  </w:style>
  <w:style w:type="paragraph" w:customStyle="1" w:styleId="4F588BE2CE5D4A8F9B179E0D4F512E91">
    <w:name w:val="4F588BE2CE5D4A8F9B179E0D4F512E91"/>
    <w:rsid w:val="00E64E1B"/>
  </w:style>
  <w:style w:type="paragraph" w:customStyle="1" w:styleId="5EEFA2E1AC3C40468192DBC630B7B3DB">
    <w:name w:val="5EEFA2E1AC3C40468192DBC630B7B3DB"/>
    <w:rsid w:val="00E64E1B"/>
  </w:style>
  <w:style w:type="paragraph" w:customStyle="1" w:styleId="238433F246E549B8ADC6716617A2769F">
    <w:name w:val="238433F246E549B8ADC6716617A2769F"/>
    <w:rsid w:val="00E64E1B"/>
  </w:style>
  <w:style w:type="paragraph" w:customStyle="1" w:styleId="8CC5CDABECBA4D1285338A1D5838512E">
    <w:name w:val="8CC5CDABECBA4D1285338A1D5838512E"/>
    <w:rsid w:val="00E64E1B"/>
  </w:style>
  <w:style w:type="paragraph" w:customStyle="1" w:styleId="B84E81E42A8F49E4A2960AEE3CE53BFC">
    <w:name w:val="B84E81E42A8F49E4A2960AEE3CE53BFC"/>
    <w:rsid w:val="00E64E1B"/>
  </w:style>
  <w:style w:type="paragraph" w:customStyle="1" w:styleId="3E6F0AC3BE134921BD4439DCF915891C">
    <w:name w:val="3E6F0AC3BE134921BD4439DCF915891C"/>
    <w:rsid w:val="00E64E1B"/>
  </w:style>
  <w:style w:type="paragraph" w:customStyle="1" w:styleId="D3404E07E1984391AB26CDCC38A0A99C">
    <w:name w:val="D3404E07E1984391AB26CDCC38A0A99C"/>
    <w:rsid w:val="00E64E1B"/>
  </w:style>
  <w:style w:type="paragraph" w:customStyle="1" w:styleId="FCC885DB9A84483DA81AA216B515BEF7">
    <w:name w:val="FCC885DB9A84483DA81AA216B515BEF7"/>
    <w:rsid w:val="00E64E1B"/>
  </w:style>
  <w:style w:type="paragraph" w:customStyle="1" w:styleId="33E60999EE7A4096A943D38BA374560E">
    <w:name w:val="33E60999EE7A4096A943D38BA374560E"/>
    <w:rsid w:val="00E64E1B"/>
  </w:style>
  <w:style w:type="paragraph" w:customStyle="1" w:styleId="5C96F082019741248892A7A4B2D98739">
    <w:name w:val="5C96F082019741248892A7A4B2D98739"/>
    <w:rsid w:val="00E64E1B"/>
  </w:style>
  <w:style w:type="paragraph" w:customStyle="1" w:styleId="5A8AE304EED843BDAA2FA8047F649C24">
    <w:name w:val="5A8AE304EED843BDAA2FA8047F649C24"/>
    <w:rsid w:val="00E64E1B"/>
  </w:style>
  <w:style w:type="paragraph" w:customStyle="1" w:styleId="6446044489414E329D29A80EABF89FCF">
    <w:name w:val="6446044489414E329D29A80EABF89FCF"/>
    <w:rsid w:val="00E64E1B"/>
  </w:style>
  <w:style w:type="paragraph" w:customStyle="1" w:styleId="4509D1C6AB084374AA15CCC39560D89E">
    <w:name w:val="4509D1C6AB084374AA15CCC39560D89E"/>
    <w:rsid w:val="00E64E1B"/>
  </w:style>
  <w:style w:type="character" w:styleId="PlaceholderText">
    <w:name w:val="Placeholder Text"/>
    <w:basedOn w:val="DefaultParagraphFont"/>
    <w:uiPriority w:val="99"/>
    <w:semiHidden/>
    <w:rsid w:val="00E64E1B"/>
    <w:rPr>
      <w:color w:val="808080"/>
    </w:rPr>
  </w:style>
  <w:style w:type="paragraph" w:customStyle="1" w:styleId="697ACE123D66475384FC39C635719E77">
    <w:name w:val="697ACE123D66475384FC39C635719E77"/>
    <w:rsid w:val="00E64E1B"/>
  </w:style>
  <w:style w:type="paragraph" w:customStyle="1" w:styleId="CE95AC71B84E4ADCBD1A72950C618D98">
    <w:name w:val="CE95AC71B84E4ADCBD1A72950C618D98"/>
    <w:rsid w:val="00E64E1B"/>
  </w:style>
  <w:style w:type="paragraph" w:customStyle="1" w:styleId="C58A26DFBFC0445D877439FF35821D25">
    <w:name w:val="C58A26DFBFC0445D877439FF35821D25"/>
    <w:rsid w:val="00E64E1B"/>
  </w:style>
  <w:style w:type="paragraph" w:customStyle="1" w:styleId="D8B78C3A08AF49FFB4FEF51A7FD1027C">
    <w:name w:val="D8B78C3A08AF49FFB4FEF51A7FD1027C"/>
    <w:rsid w:val="00E64E1B"/>
  </w:style>
  <w:style w:type="paragraph" w:customStyle="1" w:styleId="00430A573BA34F5EBFBE4C06BD7BB74B">
    <w:name w:val="00430A573BA34F5EBFBE4C06BD7BB74B"/>
    <w:rsid w:val="00E64E1B"/>
  </w:style>
  <w:style w:type="paragraph" w:customStyle="1" w:styleId="5BFC38FAD98742989FFCD44CB487047A">
    <w:name w:val="5BFC38FAD98742989FFCD44CB487047A"/>
    <w:rsid w:val="00E64E1B"/>
  </w:style>
  <w:style w:type="paragraph" w:customStyle="1" w:styleId="23EEAE5AE1E7B54DB8A5119228ACF792">
    <w:name w:val="23EEAE5AE1E7B54DB8A5119228ACF792"/>
    <w:rsid w:val="00BA7390"/>
    <w:pPr>
      <w:spacing w:line="240" w:lineRule="auto"/>
    </w:pPr>
    <w:rPr>
      <w:sz w:val="24"/>
      <w:szCs w:val="24"/>
    </w:rPr>
  </w:style>
  <w:style w:type="paragraph" w:customStyle="1" w:styleId="C557647A28BE1A44A6E85844FA4B7E4D">
    <w:name w:val="C557647A28BE1A44A6E85844FA4B7E4D"/>
    <w:rsid w:val="00BA7390"/>
    <w:pPr>
      <w:spacing w:line="240" w:lineRule="auto"/>
    </w:pPr>
    <w:rPr>
      <w:sz w:val="24"/>
      <w:szCs w:val="24"/>
    </w:rPr>
  </w:style>
  <w:style w:type="paragraph" w:customStyle="1" w:styleId="9801EC7BF540B944B450683C8FDAEEBF">
    <w:name w:val="9801EC7BF540B944B450683C8FDAEEBF"/>
    <w:rsid w:val="00BA7390"/>
    <w:pPr>
      <w:spacing w:line="240" w:lineRule="auto"/>
    </w:pPr>
    <w:rPr>
      <w:sz w:val="24"/>
      <w:szCs w:val="24"/>
    </w:rPr>
  </w:style>
  <w:style w:type="paragraph" w:customStyle="1" w:styleId="FEFB3B4C2632D04FB31D0D9D1B9DA76E">
    <w:name w:val="FEFB3B4C2632D04FB31D0D9D1B9DA76E"/>
    <w:rsid w:val="00BA7390"/>
    <w:pPr>
      <w:spacing w:line="240" w:lineRule="auto"/>
    </w:pPr>
    <w:rPr>
      <w:sz w:val="24"/>
      <w:szCs w:val="24"/>
    </w:rPr>
  </w:style>
  <w:style w:type="paragraph" w:customStyle="1" w:styleId="F2EC794DB8FE8848BCAD627AC015EFE5">
    <w:name w:val="F2EC794DB8FE8848BCAD627AC015EFE5"/>
    <w:rsid w:val="00BA7390"/>
    <w:pPr>
      <w:spacing w:line="240" w:lineRule="auto"/>
    </w:pPr>
    <w:rPr>
      <w:sz w:val="24"/>
      <w:szCs w:val="24"/>
    </w:rPr>
  </w:style>
  <w:style w:type="paragraph" w:customStyle="1" w:styleId="2F02DF2A7327124DBE8ECE791EDE38CF">
    <w:name w:val="2F02DF2A7327124DBE8ECE791EDE38CF"/>
    <w:rsid w:val="00BA7390"/>
    <w:pPr>
      <w:spacing w:line="240" w:lineRule="auto"/>
    </w:pPr>
    <w:rPr>
      <w:sz w:val="24"/>
      <w:szCs w:val="24"/>
    </w:rPr>
  </w:style>
  <w:style w:type="paragraph" w:customStyle="1" w:styleId="D4B9C2BF93B7A04894C5E2A851259233">
    <w:name w:val="D4B9C2BF93B7A04894C5E2A851259233"/>
    <w:rsid w:val="00BA7390"/>
    <w:pPr>
      <w:spacing w:line="240" w:lineRule="auto"/>
    </w:pPr>
    <w:rPr>
      <w:sz w:val="24"/>
      <w:szCs w:val="24"/>
    </w:rPr>
  </w:style>
  <w:style w:type="paragraph" w:customStyle="1" w:styleId="037043F414FDE4418796E63C8329F92A">
    <w:name w:val="037043F414FDE4418796E63C8329F92A"/>
    <w:rsid w:val="00BA7390"/>
    <w:pPr>
      <w:spacing w:line="240" w:lineRule="auto"/>
    </w:pPr>
    <w:rPr>
      <w:sz w:val="24"/>
      <w:szCs w:val="24"/>
    </w:rPr>
  </w:style>
  <w:style w:type="paragraph" w:customStyle="1" w:styleId="457C9DBA0F15C045BAD6C00002FF4210">
    <w:name w:val="457C9DBA0F15C045BAD6C00002FF4210"/>
    <w:rsid w:val="00BA7390"/>
    <w:pPr>
      <w:spacing w:line="240" w:lineRule="auto"/>
    </w:pPr>
    <w:rPr>
      <w:sz w:val="24"/>
      <w:szCs w:val="24"/>
    </w:rPr>
  </w:style>
  <w:style w:type="paragraph" w:customStyle="1" w:styleId="4F20737B3AB2F343ACE1F9CA8811F631">
    <w:name w:val="4F20737B3AB2F343ACE1F9CA8811F631"/>
    <w:rsid w:val="00BA7390"/>
    <w:pPr>
      <w:spacing w:line="240" w:lineRule="auto"/>
    </w:pPr>
    <w:rPr>
      <w:sz w:val="24"/>
      <w:szCs w:val="24"/>
    </w:rPr>
  </w:style>
  <w:style w:type="paragraph" w:customStyle="1" w:styleId="0B64218FA93A8F4992FB0BE87050B4FE">
    <w:name w:val="0B64218FA93A8F4992FB0BE87050B4FE"/>
    <w:rsid w:val="00BA7390"/>
    <w:pPr>
      <w:spacing w:line="240" w:lineRule="auto"/>
    </w:pPr>
    <w:rPr>
      <w:sz w:val="24"/>
      <w:szCs w:val="24"/>
    </w:rPr>
  </w:style>
  <w:style w:type="paragraph" w:customStyle="1" w:styleId="32397DFA8B8D044ABA3230D90D83C162">
    <w:name w:val="32397DFA8B8D044ABA3230D90D83C162"/>
    <w:rsid w:val="00BA7390"/>
    <w:pPr>
      <w:spacing w:line="240" w:lineRule="auto"/>
    </w:pPr>
    <w:rPr>
      <w:sz w:val="24"/>
      <w:szCs w:val="24"/>
    </w:rPr>
  </w:style>
  <w:style w:type="paragraph" w:customStyle="1" w:styleId="17CD37DCBE4AF94BA1A51D8992718299">
    <w:name w:val="17CD37DCBE4AF94BA1A51D8992718299"/>
    <w:rsid w:val="00BA7390"/>
    <w:pPr>
      <w:spacing w:line="240" w:lineRule="auto"/>
    </w:pPr>
    <w:rPr>
      <w:sz w:val="24"/>
      <w:szCs w:val="24"/>
    </w:rPr>
  </w:style>
  <w:style w:type="paragraph" w:customStyle="1" w:styleId="68CF664A746D2A4A8BA94E7C3A6F0C9F">
    <w:name w:val="68CF664A746D2A4A8BA94E7C3A6F0C9F"/>
    <w:rsid w:val="00BA7390"/>
    <w:pPr>
      <w:spacing w:line="240" w:lineRule="auto"/>
    </w:pPr>
    <w:rPr>
      <w:sz w:val="24"/>
      <w:szCs w:val="24"/>
    </w:rPr>
  </w:style>
  <w:style w:type="paragraph" w:customStyle="1" w:styleId="5B21A5CA91861E4D8F4BCD9755765879">
    <w:name w:val="5B21A5CA91861E4D8F4BCD9755765879"/>
    <w:rsid w:val="00BA7390"/>
    <w:pPr>
      <w:spacing w:line="240" w:lineRule="auto"/>
    </w:pPr>
    <w:rPr>
      <w:sz w:val="24"/>
      <w:szCs w:val="24"/>
    </w:rPr>
  </w:style>
  <w:style w:type="paragraph" w:customStyle="1" w:styleId="A5D9E992B4FC614FB05789C17BC2E477">
    <w:name w:val="A5D9E992B4FC614FB05789C17BC2E477"/>
    <w:rsid w:val="00BA7390"/>
    <w:pPr>
      <w:spacing w:line="240" w:lineRule="auto"/>
    </w:pPr>
    <w:rPr>
      <w:sz w:val="24"/>
      <w:szCs w:val="24"/>
    </w:rPr>
  </w:style>
  <w:style w:type="paragraph" w:customStyle="1" w:styleId="5AFE64C95A2297449B6F6EA18FDA8709">
    <w:name w:val="5AFE64C95A2297449B6F6EA18FDA8709"/>
    <w:rsid w:val="00BA7390"/>
    <w:pPr>
      <w:spacing w:line="240" w:lineRule="auto"/>
    </w:pPr>
    <w:rPr>
      <w:sz w:val="24"/>
      <w:szCs w:val="24"/>
    </w:rPr>
  </w:style>
  <w:style w:type="paragraph" w:customStyle="1" w:styleId="B1E0A6C7A84ADC40B4E521D3B3BA152A">
    <w:name w:val="B1E0A6C7A84ADC40B4E521D3B3BA152A"/>
    <w:rsid w:val="00BA7390"/>
    <w:pPr>
      <w:spacing w:line="240" w:lineRule="auto"/>
    </w:pPr>
    <w:rPr>
      <w:sz w:val="24"/>
      <w:szCs w:val="24"/>
    </w:rPr>
  </w:style>
  <w:style w:type="paragraph" w:customStyle="1" w:styleId="89FF59D7DCC2DE4BBC0355128B368B59">
    <w:name w:val="89FF59D7DCC2DE4BBC0355128B368B59"/>
    <w:rsid w:val="00BA7390"/>
    <w:pPr>
      <w:spacing w:line="240" w:lineRule="auto"/>
    </w:pPr>
    <w:rPr>
      <w:sz w:val="24"/>
      <w:szCs w:val="24"/>
    </w:rPr>
  </w:style>
  <w:style w:type="paragraph" w:customStyle="1" w:styleId="71BB292C00A39F479444CEE8CE3D0C4F">
    <w:name w:val="71BB292C00A39F479444CEE8CE3D0C4F"/>
    <w:rsid w:val="00BA7390"/>
    <w:pPr>
      <w:spacing w:line="240" w:lineRule="auto"/>
    </w:pPr>
    <w:rPr>
      <w:sz w:val="24"/>
      <w:szCs w:val="24"/>
    </w:rPr>
  </w:style>
  <w:style w:type="paragraph" w:customStyle="1" w:styleId="4A5270A7853DEF4CB6AC7C45E8905E92">
    <w:name w:val="4A5270A7853DEF4CB6AC7C45E8905E92"/>
    <w:rsid w:val="00BA7390"/>
    <w:pPr>
      <w:spacing w:line="240" w:lineRule="auto"/>
    </w:pPr>
    <w:rPr>
      <w:sz w:val="24"/>
      <w:szCs w:val="24"/>
    </w:rPr>
  </w:style>
  <w:style w:type="paragraph" w:customStyle="1" w:styleId="5066D7E84A988143B5CDB21260F7DABB">
    <w:name w:val="5066D7E84A988143B5CDB21260F7DABB"/>
    <w:rsid w:val="00BA7390"/>
    <w:pPr>
      <w:spacing w:line="240" w:lineRule="auto"/>
    </w:pPr>
    <w:rPr>
      <w:sz w:val="24"/>
      <w:szCs w:val="24"/>
    </w:rPr>
  </w:style>
  <w:style w:type="paragraph" w:customStyle="1" w:styleId="ADE20F253B63DB4A82B75C5826887040">
    <w:name w:val="ADE20F253B63DB4A82B75C5826887040"/>
    <w:rsid w:val="00BA7390"/>
    <w:pPr>
      <w:spacing w:line="240" w:lineRule="auto"/>
    </w:pPr>
    <w:rPr>
      <w:sz w:val="24"/>
      <w:szCs w:val="24"/>
    </w:rPr>
  </w:style>
  <w:style w:type="paragraph" w:customStyle="1" w:styleId="7334B8E1CE47C649ABCCCF5FE7591FA6">
    <w:name w:val="7334B8E1CE47C649ABCCCF5FE7591FA6"/>
    <w:rsid w:val="00BA7390"/>
    <w:pPr>
      <w:spacing w:line="240" w:lineRule="auto"/>
    </w:pPr>
    <w:rPr>
      <w:sz w:val="24"/>
      <w:szCs w:val="24"/>
    </w:rPr>
  </w:style>
  <w:style w:type="paragraph" w:customStyle="1" w:styleId="7248DA6476E01747835C18DAB49C0B10">
    <w:name w:val="7248DA6476E01747835C18DAB49C0B10"/>
    <w:rsid w:val="00BA7390"/>
    <w:pPr>
      <w:spacing w:line="240" w:lineRule="auto"/>
    </w:pPr>
    <w:rPr>
      <w:sz w:val="24"/>
      <w:szCs w:val="24"/>
    </w:rPr>
  </w:style>
  <w:style w:type="paragraph" w:customStyle="1" w:styleId="71970A7DF18EF94F87817F227118D51B">
    <w:name w:val="71970A7DF18EF94F87817F227118D51B"/>
    <w:rsid w:val="00BA7390"/>
    <w:pPr>
      <w:spacing w:line="240" w:lineRule="auto"/>
    </w:pPr>
    <w:rPr>
      <w:sz w:val="24"/>
      <w:szCs w:val="24"/>
    </w:rPr>
  </w:style>
  <w:style w:type="paragraph" w:customStyle="1" w:styleId="33EB25A919334928ACC972CF76495786">
    <w:name w:val="33EB25A919334928ACC972CF76495786"/>
    <w:rsid w:val="005A32F0"/>
  </w:style>
  <w:style w:type="paragraph" w:customStyle="1" w:styleId="42683EBE041E40E8888500FD31E90ACC">
    <w:name w:val="42683EBE041E40E8888500FD31E90ACC"/>
    <w:rsid w:val="005A32F0"/>
  </w:style>
  <w:style w:type="paragraph" w:customStyle="1" w:styleId="F5F5E87366E945DE966876F4C68020AB">
    <w:name w:val="F5F5E87366E945DE966876F4C68020AB"/>
    <w:rsid w:val="005A32F0"/>
  </w:style>
  <w:style w:type="paragraph" w:customStyle="1" w:styleId="2E7346BD3F8D44A68D3C990D22FCDCA5">
    <w:name w:val="2E7346BD3F8D44A68D3C990D22FCDCA5"/>
    <w:rsid w:val="005A32F0"/>
  </w:style>
  <w:style w:type="paragraph" w:customStyle="1" w:styleId="27F60DB82DE04097A093D9B040E6CE36">
    <w:name w:val="27F60DB82DE04097A093D9B040E6CE36"/>
    <w:rsid w:val="005A32F0"/>
  </w:style>
  <w:style w:type="paragraph" w:customStyle="1" w:styleId="0EA59DE6C40B45F884E19264C456E699">
    <w:name w:val="0EA59DE6C40B45F884E19264C456E699"/>
    <w:rsid w:val="005A32F0"/>
  </w:style>
  <w:style w:type="paragraph" w:customStyle="1" w:styleId="D2614242411F44D3A950F3A1CD19A1C5">
    <w:name w:val="D2614242411F44D3A950F3A1CD19A1C5"/>
    <w:rsid w:val="005A32F0"/>
  </w:style>
  <w:style w:type="paragraph" w:customStyle="1" w:styleId="46987017E4A24D839DC3FDA4F23DC2FE">
    <w:name w:val="46987017E4A24D839DC3FDA4F23DC2FE"/>
    <w:rsid w:val="005A32F0"/>
  </w:style>
  <w:style w:type="paragraph" w:customStyle="1" w:styleId="9F5663A699604108834837F69446C414">
    <w:name w:val="9F5663A699604108834837F69446C414"/>
    <w:rsid w:val="005A32F0"/>
  </w:style>
  <w:style w:type="paragraph" w:customStyle="1" w:styleId="86AC99DFE0FD402E9A8000C59AFC97FD">
    <w:name w:val="86AC99DFE0FD402E9A8000C59AFC97FD"/>
    <w:rsid w:val="005A32F0"/>
  </w:style>
  <w:style w:type="paragraph" w:customStyle="1" w:styleId="146368756FEE42FAA5BC5393CF2E0B5D">
    <w:name w:val="146368756FEE42FAA5BC5393CF2E0B5D"/>
    <w:rsid w:val="005A32F0"/>
  </w:style>
  <w:style w:type="paragraph" w:customStyle="1" w:styleId="162DEC30988241CE8CAA252A6FED152A">
    <w:name w:val="162DEC30988241CE8CAA252A6FED152A"/>
    <w:rsid w:val="005A32F0"/>
  </w:style>
  <w:style w:type="paragraph" w:customStyle="1" w:styleId="C7890BA7444F4F1B95BEF744D58DF53D">
    <w:name w:val="C7890BA7444F4F1B95BEF744D58DF53D"/>
    <w:rsid w:val="005A32F0"/>
  </w:style>
  <w:style w:type="paragraph" w:customStyle="1" w:styleId="8DF5BC83E98444F19F15162C3A57FC70">
    <w:name w:val="8DF5BC83E98444F19F15162C3A57FC70"/>
    <w:rsid w:val="005A32F0"/>
  </w:style>
  <w:style w:type="paragraph" w:customStyle="1" w:styleId="27BFB9F292ED4CE78B805F8392E6563A">
    <w:name w:val="27BFB9F292ED4CE78B805F8392E6563A"/>
    <w:rsid w:val="005A32F0"/>
  </w:style>
  <w:style w:type="paragraph" w:customStyle="1" w:styleId="E51A6DAA968E48D998B1EAADAD9C1842">
    <w:name w:val="E51A6DAA968E48D998B1EAADAD9C1842"/>
    <w:rsid w:val="005A32F0"/>
  </w:style>
  <w:style w:type="paragraph" w:customStyle="1" w:styleId="EC8E7ECFF39E43F68821C872ABB26179">
    <w:name w:val="EC8E7ECFF39E43F68821C872ABB26179"/>
    <w:rsid w:val="005A32F0"/>
  </w:style>
  <w:style w:type="paragraph" w:customStyle="1" w:styleId="87E34CBB730C4851B8D5B904AF10D981">
    <w:name w:val="87E34CBB730C4851B8D5B904AF10D981"/>
    <w:rsid w:val="005A32F0"/>
  </w:style>
  <w:style w:type="paragraph" w:customStyle="1" w:styleId="1F59B71CA5414448B47CECACB7E2A5DE">
    <w:name w:val="1F59B71CA5414448B47CECACB7E2A5DE"/>
    <w:rsid w:val="005A32F0"/>
  </w:style>
  <w:style w:type="paragraph" w:customStyle="1" w:styleId="6654CCBD56EE4C578A741D1CF2BA8A90">
    <w:name w:val="6654CCBD56EE4C578A741D1CF2BA8A90"/>
    <w:rsid w:val="005A32F0"/>
  </w:style>
  <w:style w:type="paragraph" w:customStyle="1" w:styleId="78CD4D7E834B4A49BA63F8B5BA3A1C63">
    <w:name w:val="78CD4D7E834B4A49BA63F8B5BA3A1C63"/>
    <w:rsid w:val="005A32F0"/>
  </w:style>
  <w:style w:type="paragraph" w:customStyle="1" w:styleId="61CBD38BF16C43FF99C19BCA35290811">
    <w:name w:val="61CBD38BF16C43FF99C19BCA35290811"/>
    <w:rsid w:val="005A32F0"/>
  </w:style>
  <w:style w:type="paragraph" w:customStyle="1" w:styleId="2896ACB2F3A942B4BBB7D36CA270554C">
    <w:name w:val="2896ACB2F3A942B4BBB7D36CA270554C"/>
    <w:rsid w:val="005A32F0"/>
  </w:style>
  <w:style w:type="paragraph" w:customStyle="1" w:styleId="54D24A20658A4DC297C36D96E3BA4159">
    <w:name w:val="54D24A20658A4DC297C36D96E3BA4159"/>
    <w:rsid w:val="005A32F0"/>
  </w:style>
  <w:style w:type="paragraph" w:customStyle="1" w:styleId="413DDE3936D44C64AD23130FEF0DD80B">
    <w:name w:val="413DDE3936D44C64AD23130FEF0DD80B"/>
    <w:rsid w:val="00BD3BA6"/>
  </w:style>
  <w:style w:type="paragraph" w:customStyle="1" w:styleId="925D95CB2487425FB1928BD4B6E3BEBD">
    <w:name w:val="925D95CB2487425FB1928BD4B6E3BEBD"/>
    <w:rsid w:val="00BD3BA6"/>
  </w:style>
  <w:style w:type="paragraph" w:customStyle="1" w:styleId="CC68FAE41F33411BA67C52F9B95D0B48">
    <w:name w:val="CC68FAE41F33411BA67C52F9B95D0B48"/>
    <w:rsid w:val="00BD3BA6"/>
  </w:style>
  <w:style w:type="paragraph" w:customStyle="1" w:styleId="91646C7AE59B4E5F8A9E7E288D5DC753">
    <w:name w:val="91646C7AE59B4E5F8A9E7E288D5DC753"/>
    <w:rsid w:val="00BD3BA6"/>
  </w:style>
  <w:style w:type="paragraph" w:customStyle="1" w:styleId="52A4FC53C2A04CDD9D64F1FF70699C26">
    <w:name w:val="52A4FC53C2A04CDD9D64F1FF70699C26"/>
    <w:rsid w:val="00BD3BA6"/>
  </w:style>
  <w:style w:type="paragraph" w:customStyle="1" w:styleId="6E574ADB29104C17ADE1EB643CF99460">
    <w:name w:val="6E574ADB29104C17ADE1EB643CF99460"/>
    <w:rsid w:val="00BD3BA6"/>
  </w:style>
  <w:style w:type="paragraph" w:customStyle="1" w:styleId="ECAAFC62155449E985D68D2F60D52C6C">
    <w:name w:val="ECAAFC62155449E985D68D2F60D52C6C"/>
    <w:rsid w:val="00BD3BA6"/>
  </w:style>
  <w:style w:type="paragraph" w:customStyle="1" w:styleId="5E8E72D8852D44D18C349D4DFCDC983C">
    <w:name w:val="5E8E72D8852D44D18C349D4DFCDC983C"/>
    <w:rsid w:val="00BD3BA6"/>
  </w:style>
  <w:style w:type="paragraph" w:customStyle="1" w:styleId="F5D3B47E18734532AD6770D1492E48AD">
    <w:name w:val="F5D3B47E18734532AD6770D1492E48AD"/>
    <w:rsid w:val="00BD3BA6"/>
  </w:style>
  <w:style w:type="paragraph" w:customStyle="1" w:styleId="6E06AEBD6DDA4CB68521F8918CCA8CF3">
    <w:name w:val="6E06AEBD6DDA4CB68521F8918CCA8CF3"/>
    <w:rsid w:val="00BD3BA6"/>
  </w:style>
  <w:style w:type="paragraph" w:customStyle="1" w:styleId="71429F751F5042EF8D3D88F74ACFBF2C">
    <w:name w:val="71429F751F5042EF8D3D88F74ACFBF2C"/>
    <w:rsid w:val="00BD3BA6"/>
  </w:style>
  <w:style w:type="paragraph" w:customStyle="1" w:styleId="2A525408F8FC492CBC36484B4CF1BBEA">
    <w:name w:val="2A525408F8FC492CBC36484B4CF1BBEA"/>
    <w:rsid w:val="00BD3BA6"/>
  </w:style>
  <w:style w:type="paragraph" w:customStyle="1" w:styleId="FA49A77F9F4B457699AD015CC0613E90">
    <w:name w:val="FA49A77F9F4B457699AD015CC0613E90"/>
    <w:rsid w:val="00BD3BA6"/>
  </w:style>
  <w:style w:type="paragraph" w:customStyle="1" w:styleId="41D474D7C4514583B66AFB03EB8115AC">
    <w:name w:val="41D474D7C4514583B66AFB03EB8115AC"/>
    <w:rsid w:val="00BD3BA6"/>
  </w:style>
  <w:style w:type="paragraph" w:customStyle="1" w:styleId="67C681F70C164440B634CCFB7E08F440">
    <w:name w:val="67C681F70C164440B634CCFB7E08F440"/>
    <w:rsid w:val="00BD3BA6"/>
  </w:style>
  <w:style w:type="paragraph" w:customStyle="1" w:styleId="BE452E4CF6B64FBDA3ED2DDEA4706883">
    <w:name w:val="BE452E4CF6B64FBDA3ED2DDEA4706883"/>
    <w:rsid w:val="00BD3BA6"/>
  </w:style>
  <w:style w:type="paragraph" w:customStyle="1" w:styleId="104732052895D34AA8DBAB767B31264B">
    <w:name w:val="104732052895D34AA8DBAB767B31264B"/>
    <w:rsid w:val="008A65E1"/>
    <w:pPr>
      <w:spacing w:after="0" w:line="240" w:lineRule="auto"/>
    </w:pPr>
    <w:rPr>
      <w:sz w:val="24"/>
      <w:szCs w:val="24"/>
      <w:lang w:eastAsia="ja-JP"/>
    </w:rPr>
  </w:style>
  <w:style w:type="paragraph" w:customStyle="1" w:styleId="4879C154DB3CC74DB86B105C30F44FA7">
    <w:name w:val="4879C154DB3CC74DB86B105C30F44FA7"/>
    <w:rsid w:val="008A65E1"/>
    <w:pPr>
      <w:spacing w:after="0" w:line="240" w:lineRule="auto"/>
    </w:pPr>
    <w:rPr>
      <w:sz w:val="24"/>
      <w:szCs w:val="24"/>
      <w:lang w:eastAsia="ja-JP"/>
    </w:rPr>
  </w:style>
  <w:style w:type="paragraph" w:customStyle="1" w:styleId="7A66DD06ABBA314FB4702C4EBC7EB44A">
    <w:name w:val="7A66DD06ABBA314FB4702C4EBC7EB44A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2C20E2BE23111B4BA635503465C6E602">
    <w:name w:val="2C20E2BE23111B4BA635503465C6E602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9EE35655BFD73649AC6D9C987E69CA8B">
    <w:name w:val="9EE35655BFD73649AC6D9C987E69CA8B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D42DF3471C6ED249A7FA1886960533B1">
    <w:name w:val="D42DF3471C6ED249A7FA1886960533B1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707B1980D9480B4C8F24A95645E479D6">
    <w:name w:val="707B1980D9480B4C8F24A95645E479D6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5F899A725CDF364EBFE8D9219450C232">
    <w:name w:val="5F899A725CDF364EBFE8D9219450C232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8A13F7E8F1044D44BFFFBB5A8535508A">
    <w:name w:val="8A13F7E8F1044D44BFFFBB5A8535508A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1FE771BAD6AD084FB13DFD2E71B37B17">
    <w:name w:val="1FE771BAD6AD084FB13DFD2E71B37B17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E592FAF07C74DF4CAEDEFB67B3EF3BF8">
    <w:name w:val="E592FAF07C74DF4CAEDEFB67B3EF3BF8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3F721F81C890E740BA92CC27F0E873A9">
    <w:name w:val="3F721F81C890E740BA92CC27F0E873A9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1EDF80E35EF6A9478D967D36170A2376">
    <w:name w:val="1EDF80E35EF6A9478D967D36170A2376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5BF25B7024081D47B5FB5E806B922A05">
    <w:name w:val="5BF25B7024081D47B5FB5E806B922A05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9811AB995FC5D243A1A0A3D678974C67">
    <w:name w:val="9811AB995FC5D243A1A0A3D678974C67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69157DC196F3A94B9C0A1EF5C0045BCE">
    <w:name w:val="69157DC196F3A94B9C0A1EF5C0045BCE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FD83C47D2E2EAB45A8C4F229E4D3BEC1">
    <w:name w:val="FD83C47D2E2EAB45A8C4F229E4D3BEC1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841F41727B2CE04F96D2E812A9AFA7DE">
    <w:name w:val="841F41727B2CE04F96D2E812A9AFA7DE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D7BD69A932792345B833FF95A890371A">
    <w:name w:val="D7BD69A932792345B833FF95A890371A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86842E41E6DF184AA4F458619DF10AA0">
    <w:name w:val="86842E41E6DF184AA4F458619DF10AA0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2C19DA2EEFF40F468B855F687B1E4AE8">
    <w:name w:val="2C19DA2EEFF40F468B855F687B1E4AE8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BAD27251B4C0B8479C41C41B1CDF8F90">
    <w:name w:val="BAD27251B4C0B8479C41C41B1CDF8F90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98B8A642B620EC468E20C118FC22D9F8">
    <w:name w:val="98B8A642B620EC468E20C118FC22D9F8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F5569FA9C382F14985BA3B3D5FFCA4EA">
    <w:name w:val="F5569FA9C382F14985BA3B3D5FFCA4EA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EADF8E99A41AE84B8A143C64CD8C9804">
    <w:name w:val="EADF8E99A41AE84B8A143C64CD8C9804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A064C5D9D397AA4D95007F2168ADCA0C">
    <w:name w:val="A064C5D9D397AA4D95007F2168ADCA0C"/>
    <w:rsid w:val="00212A63"/>
    <w:pPr>
      <w:spacing w:after="0" w:line="240" w:lineRule="auto"/>
    </w:pPr>
    <w:rPr>
      <w:sz w:val="24"/>
      <w:szCs w:val="24"/>
      <w:lang w:eastAsia="ja-JP"/>
    </w:rPr>
  </w:style>
  <w:style w:type="paragraph" w:customStyle="1" w:styleId="6CCCC9898AAD7A418352F912AB939481">
    <w:name w:val="6CCCC9898AAD7A418352F912AB939481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25BE3925DCE77B4B8EE3554F0DB07EB8">
    <w:name w:val="25BE3925DCE77B4B8EE3554F0DB07EB8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72036A2A400E2A4FB7F4E07BC8AE1233">
    <w:name w:val="72036A2A400E2A4FB7F4E07BC8AE1233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23838746B68E8E43AA4EC6326D30468D">
    <w:name w:val="23838746B68E8E43AA4EC6326D30468D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54A151A16811554795A07D14979A2CD5">
    <w:name w:val="54A151A16811554795A07D14979A2CD5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9513B2D7B31742409580D649EF81FB0C">
    <w:name w:val="9513B2D7B31742409580D649EF81FB0C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EE2312AB6B9B8B4091862ED493CE2326">
    <w:name w:val="EE2312AB6B9B8B4091862ED493CE2326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EFD0B52CF63E0746BD66B2E308E64C53">
    <w:name w:val="EFD0B52CF63E0746BD66B2E308E64C53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5F7553580588744DAFD8C0723764767C">
    <w:name w:val="5F7553580588744DAFD8C0723764767C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17C81391DF74624FA6E22DD1E5959296">
    <w:name w:val="17C81391DF74624FA6E22DD1E5959296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54C023ADD2B31E4CB7FB17225649B776">
    <w:name w:val="54C023ADD2B31E4CB7FB17225649B776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79AD0C6A8D0CDC4ABACB9E0F68FDABF7">
    <w:name w:val="79AD0C6A8D0CDC4ABACB9E0F68FDABF7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ABE0176F846D4D4FB71D2D99E39ED119">
    <w:name w:val="ABE0176F846D4D4FB71D2D99E39ED119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DED21D630AFDCE4F89C7747C0740D2B6">
    <w:name w:val="DED21D630AFDCE4F89C7747C0740D2B6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9F84C1A17D0B6649A1DD83597BF9E653">
    <w:name w:val="9F84C1A17D0B6649A1DD83597BF9E653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4B78E5FD6DFCE348875B4E59E47A6F12">
    <w:name w:val="4B78E5FD6DFCE348875B4E59E47A6F12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010B12677024A74B8B546DA151D63AD5">
    <w:name w:val="010B12677024A74B8B546DA151D63AD5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E8DC7EC5C3DA9542AC8CD8F19122C02C">
    <w:name w:val="E8DC7EC5C3DA9542AC8CD8F19122C02C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1BA98372AEBE844BB7FA055CA1EEFD71">
    <w:name w:val="1BA98372AEBE844BB7FA055CA1EEFD71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4A3BF95F7DA88B4396EDAF794EB1EBC2">
    <w:name w:val="4A3BF95F7DA88B4396EDAF794EB1EBC2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F39D5B069CC6DB41B5EAD15D8EEAB7F0">
    <w:name w:val="F39D5B069CC6DB41B5EAD15D8EEAB7F0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A649C6A92DD05541AEA8CD434BE3BD28">
    <w:name w:val="A649C6A92DD05541AEA8CD434BE3BD28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1D44FFA395F30F4B90A58F90644DB757">
    <w:name w:val="1D44FFA395F30F4B90A58F90644DB757"/>
    <w:rsid w:val="008814A6"/>
    <w:pPr>
      <w:spacing w:after="0" w:line="240" w:lineRule="auto"/>
    </w:pPr>
    <w:rPr>
      <w:sz w:val="24"/>
      <w:szCs w:val="24"/>
      <w:lang w:eastAsia="ja-JP"/>
    </w:rPr>
  </w:style>
  <w:style w:type="paragraph" w:customStyle="1" w:styleId="7FA7057416BE8C4DA6738DB3C4F26A55">
    <w:name w:val="7FA7057416BE8C4DA6738DB3C4F26A55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BCF9513040D98A47B388BAC4A57D8EC6">
    <w:name w:val="BCF9513040D98A47B388BAC4A57D8EC6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6117A5B5A30615449352BBD3069E1137">
    <w:name w:val="6117A5B5A30615449352BBD3069E1137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64554DA701DE9441A0548F170E639283">
    <w:name w:val="64554DA701DE9441A0548F170E639283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9F7301F199A57340B2CE31ECB603DD04">
    <w:name w:val="9F7301F199A57340B2CE31ECB603DD04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36B284CEE0DD3F42AF981A5817CD2E11">
    <w:name w:val="36B284CEE0DD3F42AF981A5817CD2E11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5F9AB8A764CF914299CD354BEA58446F">
    <w:name w:val="5F9AB8A764CF914299CD354BEA58446F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D512DAB25D8D8645B13C21DDCCE44E03">
    <w:name w:val="D512DAB25D8D8645B13C21DDCCE44E03"/>
    <w:rsid w:val="00C31E8B"/>
    <w:pPr>
      <w:spacing w:after="0" w:line="240" w:lineRule="auto"/>
    </w:pPr>
    <w:rPr>
      <w:sz w:val="24"/>
      <w:szCs w:val="24"/>
      <w:lang w:eastAsia="ja-JP"/>
    </w:rPr>
  </w:style>
  <w:style w:type="paragraph" w:customStyle="1" w:styleId="A03A240EF2DAEA4E9BF0688955B45B89">
    <w:name w:val="A03A240EF2DAEA4E9BF0688955B45B89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98D47719E5870346985BE2DF7A74B6F4">
    <w:name w:val="98D47719E5870346985BE2DF7A74B6F4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E8652EE8A1639A4ABA027991D948EDE2">
    <w:name w:val="E8652EE8A1639A4ABA027991D948EDE2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0400FC4BEE776140B0F8453FCDA6F86E">
    <w:name w:val="0400FC4BEE776140B0F8453FCDA6F86E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C08F95C7011DFB4A892507C709A1D1F2">
    <w:name w:val="C08F95C7011DFB4A892507C709A1D1F2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8F93F0D6D0B2EC48BE60F2892CCDFD78">
    <w:name w:val="8F93F0D6D0B2EC48BE60F2892CCDFD78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BB05474F7A3F7F4C8B2C0C98C5643C1B">
    <w:name w:val="BB05474F7A3F7F4C8B2C0C98C5643C1B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916BBBA58DA7FC4599708A38114A68E5">
    <w:name w:val="916BBBA58DA7FC4599708A38114A68E5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7C34208D4274484C8BB89614B73E98CD">
    <w:name w:val="7C34208D4274484C8BB89614B73E98CD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0BD63D0AC6B99A4ABE778380210C96D2">
    <w:name w:val="0BD63D0AC6B99A4ABE778380210C96D2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6EBF6E3AE440D14393ED93A22DAB954B">
    <w:name w:val="6EBF6E3AE440D14393ED93A22DAB954B"/>
    <w:rsid w:val="00434C3B"/>
    <w:pPr>
      <w:spacing w:after="0" w:line="240" w:lineRule="auto"/>
    </w:pPr>
    <w:rPr>
      <w:sz w:val="24"/>
      <w:szCs w:val="24"/>
      <w:lang w:eastAsia="ja-JP"/>
    </w:rPr>
  </w:style>
  <w:style w:type="paragraph" w:customStyle="1" w:styleId="B49D67B266A0A741A669AF973958AEF5">
    <w:name w:val="B49D67B266A0A741A669AF973958AEF5"/>
    <w:rsid w:val="002F33E6"/>
    <w:pPr>
      <w:spacing w:after="0" w:line="240" w:lineRule="auto"/>
    </w:pPr>
    <w:rPr>
      <w:sz w:val="24"/>
      <w:szCs w:val="24"/>
      <w:lang w:eastAsia="ja-JP"/>
    </w:rPr>
  </w:style>
  <w:style w:type="paragraph" w:customStyle="1" w:styleId="1D600865ACBA0B468B83430A3E75E2D7">
    <w:name w:val="1D600865ACBA0B468B83430A3E75E2D7"/>
    <w:rsid w:val="002F33E6"/>
    <w:pPr>
      <w:spacing w:after="0" w:line="240" w:lineRule="auto"/>
    </w:pPr>
    <w:rPr>
      <w:sz w:val="24"/>
      <w:szCs w:val="24"/>
      <w:lang w:eastAsia="ja-JP"/>
    </w:rPr>
  </w:style>
  <w:style w:type="paragraph" w:customStyle="1" w:styleId="285D7244845738449F76AF3DAB073706">
    <w:name w:val="285D7244845738449F76AF3DAB073706"/>
    <w:rsid w:val="00F7544A"/>
    <w:pPr>
      <w:spacing w:after="0" w:line="240" w:lineRule="auto"/>
    </w:pPr>
    <w:rPr>
      <w:sz w:val="24"/>
      <w:szCs w:val="24"/>
      <w:lang w:eastAsia="ja-JP"/>
    </w:rPr>
  </w:style>
  <w:style w:type="paragraph" w:customStyle="1" w:styleId="D9F631563EB384429805507BB00F3305">
    <w:name w:val="D9F631563EB384429805507BB00F3305"/>
    <w:rsid w:val="00F7544A"/>
    <w:pPr>
      <w:spacing w:after="0" w:line="240" w:lineRule="auto"/>
    </w:pPr>
    <w:rPr>
      <w:sz w:val="24"/>
      <w:szCs w:val="24"/>
      <w:lang w:eastAsia="ja-JP"/>
    </w:rPr>
  </w:style>
  <w:style w:type="paragraph" w:customStyle="1" w:styleId="1DD8D80D4A729149A9A5F84483EDFF2E">
    <w:name w:val="1DD8D80D4A729149A9A5F84483EDFF2E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5B60503F4DAAE64FB0513F514E99711D">
    <w:name w:val="5B60503F4DAAE64FB0513F514E99711D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847846BE5859454CA15BD8179A384138">
    <w:name w:val="847846BE5859454CA15BD8179A384138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2226A96EA78CB3498FA905EF5E1612FB">
    <w:name w:val="2226A96EA78CB3498FA905EF5E1612FB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34298D8ABE6E8A44AA2714531038AEE1">
    <w:name w:val="34298D8ABE6E8A44AA2714531038AEE1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E88BA4E9F4961640872AC20E35618569">
    <w:name w:val="E88BA4E9F4961640872AC20E35618569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1C202E47A5D65547A927DAF34CF674AE">
    <w:name w:val="1C202E47A5D65547A927DAF34CF674AE"/>
    <w:rsid w:val="00CE3712"/>
    <w:pPr>
      <w:spacing w:after="0" w:line="240" w:lineRule="auto"/>
    </w:pPr>
    <w:rPr>
      <w:sz w:val="24"/>
      <w:szCs w:val="24"/>
      <w:lang w:eastAsia="ja-JP"/>
    </w:rPr>
  </w:style>
  <w:style w:type="paragraph" w:customStyle="1" w:styleId="68E9C0188F1A2047A2DDEA6E3E56710D">
    <w:name w:val="68E9C0188F1A2047A2DDEA6E3E56710D"/>
    <w:rsid w:val="009B3ED6"/>
    <w:pPr>
      <w:spacing w:after="0" w:line="240" w:lineRule="auto"/>
    </w:pPr>
    <w:rPr>
      <w:sz w:val="24"/>
      <w:szCs w:val="24"/>
    </w:rPr>
  </w:style>
  <w:style w:type="paragraph" w:customStyle="1" w:styleId="EB6B2FFCE0AA864296B6C56BEC4F1E40">
    <w:name w:val="EB6B2FFCE0AA864296B6C56BEC4F1E40"/>
    <w:rsid w:val="009B3ED6"/>
    <w:pPr>
      <w:spacing w:after="0" w:line="240" w:lineRule="auto"/>
    </w:pPr>
    <w:rPr>
      <w:sz w:val="24"/>
      <w:szCs w:val="24"/>
    </w:rPr>
  </w:style>
  <w:style w:type="paragraph" w:customStyle="1" w:styleId="3873F359619C65498B9D0E8EE5B60B08">
    <w:name w:val="3873F359619C65498B9D0E8EE5B60B08"/>
    <w:rsid w:val="009B3ED6"/>
    <w:pPr>
      <w:spacing w:after="0" w:line="240" w:lineRule="auto"/>
    </w:pPr>
    <w:rPr>
      <w:sz w:val="24"/>
      <w:szCs w:val="24"/>
    </w:rPr>
  </w:style>
  <w:style w:type="paragraph" w:customStyle="1" w:styleId="BFCEDECE82F22049A17C6893C4C1DED3">
    <w:name w:val="BFCEDECE82F22049A17C6893C4C1DED3"/>
    <w:rsid w:val="009B3ED6"/>
    <w:pPr>
      <w:spacing w:after="0" w:line="240" w:lineRule="auto"/>
    </w:pPr>
    <w:rPr>
      <w:sz w:val="24"/>
      <w:szCs w:val="24"/>
    </w:rPr>
  </w:style>
  <w:style w:type="paragraph" w:customStyle="1" w:styleId="FF862C4D9D259345A393C705DF323360">
    <w:name w:val="FF862C4D9D259345A393C705DF323360"/>
    <w:rsid w:val="009B3ED6"/>
    <w:pPr>
      <w:spacing w:after="0" w:line="240" w:lineRule="auto"/>
    </w:pPr>
    <w:rPr>
      <w:sz w:val="24"/>
      <w:szCs w:val="24"/>
    </w:rPr>
  </w:style>
  <w:style w:type="paragraph" w:customStyle="1" w:styleId="0BBE09FF271EFB45A9CBCCC53EAC875C">
    <w:name w:val="0BBE09FF271EFB45A9CBCCC53EAC875C"/>
    <w:rsid w:val="009B3ED6"/>
    <w:pPr>
      <w:spacing w:after="0" w:line="240" w:lineRule="auto"/>
    </w:pPr>
    <w:rPr>
      <w:sz w:val="24"/>
      <w:szCs w:val="24"/>
    </w:rPr>
  </w:style>
  <w:style w:type="paragraph" w:customStyle="1" w:styleId="2AF4E4E797AB8D49A863C53F503E361B">
    <w:name w:val="2AF4E4E797AB8D49A863C53F503E361B"/>
    <w:rsid w:val="009B3ED6"/>
    <w:pPr>
      <w:spacing w:after="0" w:line="240" w:lineRule="auto"/>
    </w:pPr>
    <w:rPr>
      <w:sz w:val="24"/>
      <w:szCs w:val="24"/>
    </w:rPr>
  </w:style>
  <w:style w:type="paragraph" w:customStyle="1" w:styleId="0A16E236AE6CF5428644607E688BD78A">
    <w:name w:val="0A16E236AE6CF5428644607E688BD78A"/>
    <w:rsid w:val="009B3ED6"/>
    <w:pPr>
      <w:spacing w:after="0" w:line="240" w:lineRule="auto"/>
    </w:pPr>
    <w:rPr>
      <w:sz w:val="24"/>
      <w:szCs w:val="24"/>
    </w:rPr>
  </w:style>
  <w:style w:type="paragraph" w:customStyle="1" w:styleId="1BCED29211FDC646B719D7AD56D5884A">
    <w:name w:val="1BCED29211FDC646B719D7AD56D5884A"/>
    <w:rsid w:val="009B3ED6"/>
    <w:pPr>
      <w:spacing w:after="0" w:line="240" w:lineRule="auto"/>
    </w:pPr>
    <w:rPr>
      <w:sz w:val="24"/>
      <w:szCs w:val="24"/>
    </w:rPr>
  </w:style>
  <w:style w:type="paragraph" w:customStyle="1" w:styleId="BDD24044B323744682EC79BE4D68E507">
    <w:name w:val="BDD24044B323744682EC79BE4D68E507"/>
    <w:rsid w:val="009B3ED6"/>
    <w:pPr>
      <w:spacing w:after="0" w:line="240" w:lineRule="auto"/>
    </w:pPr>
    <w:rPr>
      <w:sz w:val="24"/>
      <w:szCs w:val="24"/>
    </w:rPr>
  </w:style>
  <w:style w:type="paragraph" w:customStyle="1" w:styleId="68E806ADDA603848A0A134466FA5745E">
    <w:name w:val="68E806ADDA603848A0A134466FA5745E"/>
    <w:rsid w:val="009B3ED6"/>
    <w:pPr>
      <w:spacing w:after="0" w:line="240" w:lineRule="auto"/>
    </w:pPr>
    <w:rPr>
      <w:sz w:val="24"/>
      <w:szCs w:val="24"/>
    </w:rPr>
  </w:style>
  <w:style w:type="paragraph" w:customStyle="1" w:styleId="283B96B48CF49348B9C8D8B18A8AFC2D">
    <w:name w:val="283B96B48CF49348B9C8D8B18A8AFC2D"/>
    <w:rsid w:val="009B3ED6"/>
    <w:pPr>
      <w:spacing w:after="0" w:line="240" w:lineRule="auto"/>
    </w:pPr>
    <w:rPr>
      <w:sz w:val="24"/>
      <w:szCs w:val="24"/>
    </w:rPr>
  </w:style>
  <w:style w:type="paragraph" w:customStyle="1" w:styleId="C2A814A56C56D2478293CCFD37156013">
    <w:name w:val="C2A814A56C56D2478293CCFD37156013"/>
    <w:rsid w:val="009B3ED6"/>
    <w:pPr>
      <w:spacing w:after="0" w:line="240" w:lineRule="auto"/>
    </w:pPr>
    <w:rPr>
      <w:sz w:val="24"/>
      <w:szCs w:val="24"/>
    </w:rPr>
  </w:style>
  <w:style w:type="paragraph" w:customStyle="1" w:styleId="0CF078AA803C0C468A716C1BA5FFF134">
    <w:name w:val="0CF078AA803C0C468A716C1BA5FFF134"/>
    <w:rsid w:val="009B3ED6"/>
    <w:pPr>
      <w:spacing w:after="0" w:line="240" w:lineRule="auto"/>
    </w:pPr>
    <w:rPr>
      <w:sz w:val="24"/>
      <w:szCs w:val="24"/>
    </w:rPr>
  </w:style>
  <w:style w:type="paragraph" w:customStyle="1" w:styleId="C978CC130E711345B5CFC6331541ED72">
    <w:name w:val="C978CC130E711345B5CFC6331541ED72"/>
    <w:rsid w:val="009B3ED6"/>
    <w:pPr>
      <w:spacing w:after="0" w:line="240" w:lineRule="auto"/>
    </w:pPr>
    <w:rPr>
      <w:sz w:val="24"/>
      <w:szCs w:val="24"/>
    </w:rPr>
  </w:style>
  <w:style w:type="paragraph" w:customStyle="1" w:styleId="87F2A118A01F074B8783A94EBDCACE72">
    <w:name w:val="87F2A118A01F074B8783A94EBDCACE72"/>
    <w:rsid w:val="009B3ED6"/>
    <w:pPr>
      <w:spacing w:after="0" w:line="240" w:lineRule="auto"/>
    </w:pPr>
    <w:rPr>
      <w:sz w:val="24"/>
      <w:szCs w:val="24"/>
    </w:rPr>
  </w:style>
  <w:style w:type="paragraph" w:customStyle="1" w:styleId="1076E96D489BD644907262BD6D63125B">
    <w:name w:val="1076E96D489BD644907262BD6D63125B"/>
    <w:rsid w:val="00C96C67"/>
    <w:pPr>
      <w:spacing w:after="0" w:line="240" w:lineRule="auto"/>
    </w:pPr>
    <w:rPr>
      <w:sz w:val="24"/>
      <w:szCs w:val="24"/>
    </w:rPr>
  </w:style>
  <w:style w:type="paragraph" w:customStyle="1" w:styleId="9FBC7C8892836D48A216F3C4F536E55E">
    <w:name w:val="9FBC7C8892836D48A216F3C4F536E55E"/>
    <w:rsid w:val="00C96C67"/>
    <w:pPr>
      <w:spacing w:after="0" w:line="240" w:lineRule="auto"/>
    </w:pPr>
    <w:rPr>
      <w:sz w:val="24"/>
      <w:szCs w:val="24"/>
    </w:rPr>
  </w:style>
  <w:style w:type="paragraph" w:customStyle="1" w:styleId="5BE58BBBA7D26148B44BDD83755B1C5A">
    <w:name w:val="5BE58BBBA7D26148B44BDD83755B1C5A"/>
    <w:rsid w:val="00C96C67"/>
    <w:pPr>
      <w:spacing w:after="0" w:line="240" w:lineRule="auto"/>
    </w:pPr>
    <w:rPr>
      <w:sz w:val="24"/>
      <w:szCs w:val="24"/>
    </w:rPr>
  </w:style>
  <w:style w:type="paragraph" w:customStyle="1" w:styleId="CC0441C6CC3BEA42AFFCB63767EC7D12">
    <w:name w:val="CC0441C6CC3BEA42AFFCB63767EC7D12"/>
    <w:rsid w:val="00C96C67"/>
    <w:pPr>
      <w:spacing w:after="0" w:line="240" w:lineRule="auto"/>
    </w:pPr>
    <w:rPr>
      <w:sz w:val="24"/>
      <w:szCs w:val="24"/>
    </w:rPr>
  </w:style>
  <w:style w:type="paragraph" w:customStyle="1" w:styleId="E076DE0ACB4476419B995F0CF7C75078">
    <w:name w:val="E076DE0ACB4476419B995F0CF7C75078"/>
    <w:rsid w:val="00C96C67"/>
    <w:pPr>
      <w:spacing w:after="0" w:line="240" w:lineRule="auto"/>
    </w:pPr>
    <w:rPr>
      <w:sz w:val="24"/>
      <w:szCs w:val="24"/>
    </w:rPr>
  </w:style>
  <w:style w:type="paragraph" w:customStyle="1" w:styleId="27DD6CE3C76EA34D85B1DC293A8E830F">
    <w:name w:val="27DD6CE3C76EA34D85B1DC293A8E830F"/>
    <w:rsid w:val="00C96C67"/>
    <w:pPr>
      <w:spacing w:after="0" w:line="240" w:lineRule="auto"/>
    </w:pPr>
    <w:rPr>
      <w:sz w:val="24"/>
      <w:szCs w:val="24"/>
    </w:rPr>
  </w:style>
  <w:style w:type="paragraph" w:customStyle="1" w:styleId="15B83CCFC6DF71418988E390B4D1189D">
    <w:name w:val="15B83CCFC6DF71418988E390B4D1189D"/>
    <w:rsid w:val="00660543"/>
    <w:pPr>
      <w:spacing w:after="0" w:line="240" w:lineRule="auto"/>
    </w:pPr>
    <w:rPr>
      <w:sz w:val="24"/>
      <w:szCs w:val="24"/>
    </w:rPr>
  </w:style>
  <w:style w:type="paragraph" w:customStyle="1" w:styleId="7E83F88C85127D43A2B3F974DB15DB3F">
    <w:name w:val="7E83F88C85127D43A2B3F974DB15DB3F"/>
    <w:rsid w:val="00660543"/>
    <w:pPr>
      <w:spacing w:after="0" w:line="240" w:lineRule="auto"/>
    </w:pPr>
    <w:rPr>
      <w:sz w:val="24"/>
      <w:szCs w:val="24"/>
    </w:rPr>
  </w:style>
  <w:style w:type="paragraph" w:customStyle="1" w:styleId="B2BEDAED7B1A6C4F8312B8731B08FB86">
    <w:name w:val="B2BEDAED7B1A6C4F8312B8731B08FB86"/>
    <w:rsid w:val="00660543"/>
    <w:pPr>
      <w:spacing w:after="0" w:line="240" w:lineRule="auto"/>
    </w:pPr>
    <w:rPr>
      <w:sz w:val="24"/>
      <w:szCs w:val="24"/>
    </w:rPr>
  </w:style>
  <w:style w:type="paragraph" w:customStyle="1" w:styleId="A52ECDB4B6F1F34ABE5641096E8C2287">
    <w:name w:val="A52ECDB4B6F1F34ABE5641096E8C2287"/>
    <w:rsid w:val="00660543"/>
    <w:pPr>
      <w:spacing w:after="0" w:line="240" w:lineRule="auto"/>
    </w:pPr>
    <w:rPr>
      <w:sz w:val="24"/>
      <w:szCs w:val="24"/>
    </w:rPr>
  </w:style>
  <w:style w:type="paragraph" w:customStyle="1" w:styleId="A7686BB781A1964C9D0F84CBE5B4B16E">
    <w:name w:val="A7686BB781A1964C9D0F84CBE5B4B16E"/>
    <w:rsid w:val="00660543"/>
    <w:pPr>
      <w:spacing w:after="0" w:line="240" w:lineRule="auto"/>
    </w:pPr>
    <w:rPr>
      <w:sz w:val="24"/>
      <w:szCs w:val="24"/>
    </w:rPr>
  </w:style>
  <w:style w:type="paragraph" w:customStyle="1" w:styleId="BE189179595A5E4EAC6A5019FE904C59">
    <w:name w:val="BE189179595A5E4EAC6A5019FE904C59"/>
    <w:rsid w:val="00660543"/>
    <w:pPr>
      <w:spacing w:after="0" w:line="240" w:lineRule="auto"/>
    </w:pPr>
    <w:rPr>
      <w:sz w:val="24"/>
      <w:szCs w:val="24"/>
    </w:rPr>
  </w:style>
  <w:style w:type="paragraph" w:customStyle="1" w:styleId="71C7FCF0286F1D46989ECBAB95630399">
    <w:name w:val="71C7FCF0286F1D46989ECBAB95630399"/>
    <w:rsid w:val="00660543"/>
    <w:pPr>
      <w:spacing w:after="0" w:line="240" w:lineRule="auto"/>
    </w:pPr>
    <w:rPr>
      <w:sz w:val="24"/>
      <w:szCs w:val="24"/>
    </w:rPr>
  </w:style>
  <w:style w:type="paragraph" w:customStyle="1" w:styleId="35CC2B821142E0458EFCA2117A868DF4">
    <w:name w:val="35CC2B821142E0458EFCA2117A868DF4"/>
    <w:rsid w:val="00660543"/>
    <w:pPr>
      <w:spacing w:after="0" w:line="240" w:lineRule="auto"/>
    </w:pPr>
    <w:rPr>
      <w:sz w:val="24"/>
      <w:szCs w:val="24"/>
    </w:rPr>
  </w:style>
  <w:style w:type="paragraph" w:customStyle="1" w:styleId="006587B1D89B934EA3A4781C57EF3B34">
    <w:name w:val="006587B1D89B934EA3A4781C57EF3B34"/>
    <w:rsid w:val="00660543"/>
    <w:pPr>
      <w:spacing w:after="0" w:line="240" w:lineRule="auto"/>
    </w:pPr>
    <w:rPr>
      <w:sz w:val="24"/>
      <w:szCs w:val="24"/>
    </w:rPr>
  </w:style>
  <w:style w:type="paragraph" w:customStyle="1" w:styleId="52FD1B4D348A5546ADB15ABC8EDD7993">
    <w:name w:val="52FD1B4D348A5546ADB15ABC8EDD7993"/>
    <w:rsid w:val="00660543"/>
    <w:pPr>
      <w:spacing w:after="0" w:line="240" w:lineRule="auto"/>
    </w:pPr>
    <w:rPr>
      <w:sz w:val="24"/>
      <w:szCs w:val="24"/>
    </w:rPr>
  </w:style>
  <w:style w:type="paragraph" w:customStyle="1" w:styleId="4566009DCFD2224386B37FAF9905A48E">
    <w:name w:val="4566009DCFD2224386B37FAF9905A48E"/>
    <w:rsid w:val="00820DA3"/>
    <w:pPr>
      <w:spacing w:after="0" w:line="240" w:lineRule="auto"/>
    </w:pPr>
    <w:rPr>
      <w:sz w:val="24"/>
      <w:szCs w:val="24"/>
    </w:rPr>
  </w:style>
  <w:style w:type="paragraph" w:customStyle="1" w:styleId="B1C3E4385F50B24EA5794E18F62EF578">
    <w:name w:val="B1C3E4385F50B24EA5794E18F62EF578"/>
    <w:rsid w:val="00485AE5"/>
    <w:pPr>
      <w:spacing w:after="0" w:line="240" w:lineRule="auto"/>
    </w:pPr>
    <w:rPr>
      <w:sz w:val="24"/>
      <w:szCs w:val="24"/>
    </w:rPr>
  </w:style>
  <w:style w:type="paragraph" w:customStyle="1" w:styleId="EC7B6575BD332F40A93CFC8A5774768C">
    <w:name w:val="EC7B6575BD332F40A93CFC8A5774768C"/>
    <w:rsid w:val="00485AE5"/>
    <w:pPr>
      <w:spacing w:after="0" w:line="240" w:lineRule="auto"/>
    </w:pPr>
    <w:rPr>
      <w:sz w:val="24"/>
      <w:szCs w:val="24"/>
    </w:rPr>
  </w:style>
  <w:style w:type="paragraph" w:customStyle="1" w:styleId="24DEA0E1EA213D4F89A9121050D27ED0">
    <w:name w:val="24DEA0E1EA213D4F89A9121050D27ED0"/>
    <w:rsid w:val="00B84462"/>
    <w:pPr>
      <w:spacing w:after="0" w:line="240" w:lineRule="auto"/>
    </w:pPr>
    <w:rPr>
      <w:sz w:val="24"/>
      <w:szCs w:val="24"/>
    </w:rPr>
  </w:style>
  <w:style w:type="paragraph" w:customStyle="1" w:styleId="A780BE6F4A9A9C43B64793F65593891A">
    <w:name w:val="A780BE6F4A9A9C43B64793F65593891A"/>
    <w:rsid w:val="00B84462"/>
    <w:pPr>
      <w:spacing w:after="0" w:line="240" w:lineRule="auto"/>
    </w:pPr>
    <w:rPr>
      <w:sz w:val="24"/>
      <w:szCs w:val="24"/>
    </w:rPr>
  </w:style>
  <w:style w:type="paragraph" w:customStyle="1" w:styleId="19784A78F5D03C4B8F9675BE85F7839F">
    <w:name w:val="19784A78F5D03C4B8F9675BE85F7839F"/>
    <w:rsid w:val="00B84462"/>
    <w:pPr>
      <w:spacing w:after="0" w:line="240" w:lineRule="auto"/>
    </w:pPr>
    <w:rPr>
      <w:sz w:val="24"/>
      <w:szCs w:val="24"/>
    </w:rPr>
  </w:style>
  <w:style w:type="paragraph" w:customStyle="1" w:styleId="E89E804773E59441AD472602A17253C3">
    <w:name w:val="E89E804773E59441AD472602A17253C3"/>
    <w:rsid w:val="00B84462"/>
    <w:pPr>
      <w:spacing w:after="0" w:line="240" w:lineRule="auto"/>
    </w:pPr>
    <w:rPr>
      <w:sz w:val="24"/>
      <w:szCs w:val="24"/>
    </w:rPr>
  </w:style>
  <w:style w:type="paragraph" w:customStyle="1" w:styleId="EDE6B78CCA479A49A72C96A556092B18">
    <w:name w:val="EDE6B78CCA479A49A72C96A556092B18"/>
    <w:rsid w:val="00B84462"/>
    <w:pPr>
      <w:spacing w:after="0" w:line="240" w:lineRule="auto"/>
    </w:pPr>
    <w:rPr>
      <w:sz w:val="24"/>
      <w:szCs w:val="24"/>
    </w:rPr>
  </w:style>
  <w:style w:type="paragraph" w:customStyle="1" w:styleId="88D8A227DDE05E40BD971E7AB2AFE0DE">
    <w:name w:val="88D8A227DDE05E40BD971E7AB2AFE0DE"/>
    <w:rsid w:val="00B84462"/>
    <w:pPr>
      <w:spacing w:after="0" w:line="240" w:lineRule="auto"/>
    </w:pPr>
    <w:rPr>
      <w:sz w:val="24"/>
      <w:szCs w:val="24"/>
    </w:rPr>
  </w:style>
  <w:style w:type="paragraph" w:customStyle="1" w:styleId="18633F2E2C420F46A260AD8599263492">
    <w:name w:val="18633F2E2C420F46A260AD8599263492"/>
    <w:rsid w:val="00B84462"/>
    <w:pPr>
      <w:spacing w:after="0" w:line="240" w:lineRule="auto"/>
    </w:pPr>
    <w:rPr>
      <w:sz w:val="24"/>
      <w:szCs w:val="24"/>
    </w:rPr>
  </w:style>
  <w:style w:type="paragraph" w:customStyle="1" w:styleId="89B8BA23A38E174FA51C9272765D1A34">
    <w:name w:val="89B8BA23A38E174FA51C9272765D1A34"/>
    <w:rsid w:val="00B84462"/>
    <w:pPr>
      <w:spacing w:after="0" w:line="240" w:lineRule="auto"/>
    </w:pPr>
    <w:rPr>
      <w:sz w:val="24"/>
      <w:szCs w:val="24"/>
    </w:rPr>
  </w:style>
  <w:style w:type="paragraph" w:customStyle="1" w:styleId="A173C16AEB74DA42AC4D08D282B7CE26">
    <w:name w:val="A173C16AEB74DA42AC4D08D282B7CE26"/>
    <w:rsid w:val="00B84462"/>
    <w:pPr>
      <w:spacing w:after="0" w:line="240" w:lineRule="auto"/>
    </w:pPr>
    <w:rPr>
      <w:sz w:val="24"/>
      <w:szCs w:val="24"/>
    </w:rPr>
  </w:style>
  <w:style w:type="paragraph" w:customStyle="1" w:styleId="98F2F3887D634B45BC6FF74992CC8DF2">
    <w:name w:val="98F2F3887D634B45BC6FF74992CC8DF2"/>
    <w:rsid w:val="00B84462"/>
    <w:pPr>
      <w:spacing w:after="0" w:line="240" w:lineRule="auto"/>
    </w:pPr>
    <w:rPr>
      <w:sz w:val="24"/>
      <w:szCs w:val="24"/>
    </w:rPr>
  </w:style>
  <w:style w:type="paragraph" w:customStyle="1" w:styleId="DE68A8EC4439F340B145D65AD5611035">
    <w:name w:val="DE68A8EC4439F340B145D65AD5611035"/>
    <w:rsid w:val="00B84462"/>
    <w:pPr>
      <w:spacing w:after="0" w:line="240" w:lineRule="auto"/>
    </w:pPr>
    <w:rPr>
      <w:sz w:val="24"/>
      <w:szCs w:val="24"/>
    </w:rPr>
  </w:style>
  <w:style w:type="paragraph" w:customStyle="1" w:styleId="7D0883F301CC2F48AFF084DD94FDF90E">
    <w:name w:val="7D0883F301CC2F48AFF084DD94FDF90E"/>
    <w:rsid w:val="00B84462"/>
    <w:pPr>
      <w:spacing w:after="0" w:line="240" w:lineRule="auto"/>
    </w:pPr>
    <w:rPr>
      <w:sz w:val="24"/>
      <w:szCs w:val="24"/>
    </w:rPr>
  </w:style>
  <w:style w:type="paragraph" w:customStyle="1" w:styleId="D7F4A652C7867B4CB15032322633439D">
    <w:name w:val="D7F4A652C7867B4CB15032322633439D"/>
    <w:rsid w:val="00B84462"/>
    <w:pPr>
      <w:spacing w:after="0" w:line="240" w:lineRule="auto"/>
    </w:pPr>
    <w:rPr>
      <w:sz w:val="24"/>
      <w:szCs w:val="24"/>
    </w:rPr>
  </w:style>
  <w:style w:type="paragraph" w:customStyle="1" w:styleId="1AF798B0FB91F0439D9781D014092A3A">
    <w:name w:val="1AF798B0FB91F0439D9781D014092A3A"/>
    <w:rsid w:val="00B84462"/>
    <w:pPr>
      <w:spacing w:after="0" w:line="240" w:lineRule="auto"/>
    </w:pPr>
    <w:rPr>
      <w:sz w:val="24"/>
      <w:szCs w:val="24"/>
    </w:rPr>
  </w:style>
  <w:style w:type="paragraph" w:customStyle="1" w:styleId="413A626951496C4CBCCA8B7D6716BAD6">
    <w:name w:val="413A626951496C4CBCCA8B7D6716BAD6"/>
    <w:rsid w:val="00B84462"/>
    <w:pPr>
      <w:spacing w:after="0" w:line="240" w:lineRule="auto"/>
    </w:pPr>
    <w:rPr>
      <w:sz w:val="24"/>
      <w:szCs w:val="24"/>
    </w:rPr>
  </w:style>
  <w:style w:type="paragraph" w:customStyle="1" w:styleId="EC1E7DBE57B01E4CBE092ACD1E1CD3A6">
    <w:name w:val="EC1E7DBE57B01E4CBE092ACD1E1CD3A6"/>
    <w:rsid w:val="00B84462"/>
    <w:pPr>
      <w:spacing w:after="0" w:line="240" w:lineRule="auto"/>
    </w:pPr>
    <w:rPr>
      <w:sz w:val="24"/>
      <w:szCs w:val="24"/>
    </w:rPr>
  </w:style>
  <w:style w:type="paragraph" w:customStyle="1" w:styleId="3C43AA41059F984A948B62386EDD9C47">
    <w:name w:val="3C43AA41059F984A948B62386EDD9C47"/>
    <w:rsid w:val="00B84462"/>
    <w:pPr>
      <w:spacing w:after="0" w:line="240" w:lineRule="auto"/>
    </w:pPr>
    <w:rPr>
      <w:sz w:val="24"/>
      <w:szCs w:val="24"/>
    </w:rPr>
  </w:style>
  <w:style w:type="paragraph" w:customStyle="1" w:styleId="546F2DFBDE309D4D908DE3EA405D1B45">
    <w:name w:val="546F2DFBDE309D4D908DE3EA405D1B45"/>
    <w:rsid w:val="00B84462"/>
    <w:pPr>
      <w:spacing w:after="0" w:line="240" w:lineRule="auto"/>
    </w:pPr>
    <w:rPr>
      <w:sz w:val="24"/>
      <w:szCs w:val="24"/>
    </w:rPr>
  </w:style>
  <w:style w:type="paragraph" w:customStyle="1" w:styleId="41073B3FE82640408177A7B50AF68137">
    <w:name w:val="41073B3FE82640408177A7B50AF68137"/>
    <w:rsid w:val="00B84462"/>
    <w:pPr>
      <w:spacing w:after="0" w:line="240" w:lineRule="auto"/>
    </w:pPr>
    <w:rPr>
      <w:sz w:val="24"/>
      <w:szCs w:val="24"/>
    </w:rPr>
  </w:style>
  <w:style w:type="paragraph" w:customStyle="1" w:styleId="346E6320B98528449553C198B6036CEE">
    <w:name w:val="346E6320B98528449553C198B6036CEE"/>
    <w:rsid w:val="00B84462"/>
    <w:pPr>
      <w:spacing w:after="0" w:line="240" w:lineRule="auto"/>
    </w:pPr>
    <w:rPr>
      <w:sz w:val="24"/>
      <w:szCs w:val="24"/>
    </w:rPr>
  </w:style>
  <w:style w:type="paragraph" w:customStyle="1" w:styleId="B59643A70AF60F4284B37E595909781E">
    <w:name w:val="B59643A70AF60F4284B37E595909781E"/>
    <w:rsid w:val="00B84462"/>
    <w:pPr>
      <w:spacing w:after="0" w:line="240" w:lineRule="auto"/>
    </w:pPr>
    <w:rPr>
      <w:sz w:val="24"/>
      <w:szCs w:val="24"/>
    </w:rPr>
  </w:style>
  <w:style w:type="paragraph" w:customStyle="1" w:styleId="016F37BD8466494F8EF60CDC9245E44C">
    <w:name w:val="016F37BD8466494F8EF60CDC9245E44C"/>
    <w:rsid w:val="00B84462"/>
    <w:pPr>
      <w:spacing w:after="0" w:line="240" w:lineRule="auto"/>
    </w:pPr>
    <w:rPr>
      <w:sz w:val="24"/>
      <w:szCs w:val="24"/>
    </w:rPr>
  </w:style>
  <w:style w:type="paragraph" w:customStyle="1" w:styleId="E0522955234D274C93C0B06D60335DF4">
    <w:name w:val="E0522955234D274C93C0B06D60335DF4"/>
    <w:rsid w:val="00B84462"/>
    <w:pPr>
      <w:spacing w:after="0" w:line="240" w:lineRule="auto"/>
    </w:pPr>
    <w:rPr>
      <w:sz w:val="24"/>
      <w:szCs w:val="24"/>
    </w:rPr>
  </w:style>
  <w:style w:type="paragraph" w:customStyle="1" w:styleId="E8D9661C59C3EF4390CAADED1A1F56FD">
    <w:name w:val="E8D9661C59C3EF4390CAADED1A1F56FD"/>
    <w:rsid w:val="00B84462"/>
    <w:pPr>
      <w:spacing w:after="0" w:line="240" w:lineRule="auto"/>
    </w:pPr>
    <w:rPr>
      <w:sz w:val="24"/>
      <w:szCs w:val="24"/>
    </w:rPr>
  </w:style>
  <w:style w:type="paragraph" w:customStyle="1" w:styleId="BD2916D4A98A4644836E660920F018A0">
    <w:name w:val="BD2916D4A98A4644836E660920F018A0"/>
    <w:rsid w:val="00B84462"/>
    <w:pPr>
      <w:spacing w:after="0" w:line="240" w:lineRule="auto"/>
    </w:pPr>
    <w:rPr>
      <w:sz w:val="24"/>
      <w:szCs w:val="24"/>
    </w:rPr>
  </w:style>
  <w:style w:type="paragraph" w:customStyle="1" w:styleId="B8F59743DB66CE41A8FDA445192CA7D7">
    <w:name w:val="B8F59743DB66CE41A8FDA445192CA7D7"/>
    <w:rsid w:val="00B84462"/>
    <w:pPr>
      <w:spacing w:after="0" w:line="240" w:lineRule="auto"/>
    </w:pPr>
    <w:rPr>
      <w:sz w:val="24"/>
      <w:szCs w:val="24"/>
    </w:rPr>
  </w:style>
  <w:style w:type="paragraph" w:customStyle="1" w:styleId="3D5221FB7568504E96644FC4C8960276">
    <w:name w:val="3D5221FB7568504E96644FC4C8960276"/>
    <w:rsid w:val="00B84462"/>
    <w:pPr>
      <w:spacing w:after="0" w:line="240" w:lineRule="auto"/>
    </w:pPr>
    <w:rPr>
      <w:sz w:val="24"/>
      <w:szCs w:val="24"/>
    </w:rPr>
  </w:style>
  <w:style w:type="paragraph" w:customStyle="1" w:styleId="A0440308D27DE046B11663221B48452A">
    <w:name w:val="A0440308D27DE046B11663221B48452A"/>
    <w:rsid w:val="00B84462"/>
    <w:pPr>
      <w:spacing w:after="0" w:line="240" w:lineRule="auto"/>
    </w:pPr>
    <w:rPr>
      <w:sz w:val="24"/>
      <w:szCs w:val="24"/>
    </w:rPr>
  </w:style>
  <w:style w:type="paragraph" w:customStyle="1" w:styleId="2A4F0B514D768741BF0BF56E7001B697">
    <w:name w:val="2A4F0B514D768741BF0BF56E7001B697"/>
    <w:rsid w:val="00B84462"/>
    <w:pPr>
      <w:spacing w:after="0" w:line="240" w:lineRule="auto"/>
    </w:pPr>
    <w:rPr>
      <w:sz w:val="24"/>
      <w:szCs w:val="24"/>
    </w:rPr>
  </w:style>
  <w:style w:type="paragraph" w:customStyle="1" w:styleId="8A79C0E43A6CDE44B3C9A3DECBFC5C7B">
    <w:name w:val="8A79C0E43A6CDE44B3C9A3DECBFC5C7B"/>
    <w:rsid w:val="00B84462"/>
    <w:pPr>
      <w:spacing w:after="0" w:line="240" w:lineRule="auto"/>
    </w:pPr>
    <w:rPr>
      <w:sz w:val="24"/>
      <w:szCs w:val="24"/>
    </w:rPr>
  </w:style>
  <w:style w:type="paragraph" w:customStyle="1" w:styleId="A1A11ED9C748A14688ACC219E97158C1">
    <w:name w:val="A1A11ED9C748A14688ACC219E97158C1"/>
    <w:rsid w:val="00B84462"/>
    <w:pPr>
      <w:spacing w:after="0" w:line="240" w:lineRule="auto"/>
    </w:pPr>
    <w:rPr>
      <w:sz w:val="24"/>
      <w:szCs w:val="24"/>
    </w:rPr>
  </w:style>
  <w:style w:type="paragraph" w:customStyle="1" w:styleId="7B01E91F527A054EA6D562B286F3CD4C">
    <w:name w:val="7B01E91F527A054EA6D562B286F3CD4C"/>
    <w:rsid w:val="00B84462"/>
    <w:pPr>
      <w:spacing w:after="0" w:line="240" w:lineRule="auto"/>
    </w:pPr>
    <w:rPr>
      <w:sz w:val="24"/>
      <w:szCs w:val="24"/>
    </w:rPr>
  </w:style>
  <w:style w:type="paragraph" w:customStyle="1" w:styleId="727CAE16F99A1F4AB8AE4A4F0E229056">
    <w:name w:val="727CAE16F99A1F4AB8AE4A4F0E229056"/>
    <w:rsid w:val="00B84462"/>
    <w:pPr>
      <w:spacing w:after="0" w:line="240" w:lineRule="auto"/>
    </w:pPr>
    <w:rPr>
      <w:sz w:val="24"/>
      <w:szCs w:val="24"/>
    </w:rPr>
  </w:style>
  <w:style w:type="paragraph" w:customStyle="1" w:styleId="F932CF8D750C6F4080433C817A996157">
    <w:name w:val="F932CF8D750C6F4080433C817A996157"/>
    <w:rsid w:val="00B84462"/>
    <w:pPr>
      <w:spacing w:after="0" w:line="240" w:lineRule="auto"/>
    </w:pPr>
    <w:rPr>
      <w:sz w:val="24"/>
      <w:szCs w:val="24"/>
    </w:rPr>
  </w:style>
  <w:style w:type="paragraph" w:customStyle="1" w:styleId="6B283564C1FB0641B06E5D63C6DA7F6E">
    <w:name w:val="6B283564C1FB0641B06E5D63C6DA7F6E"/>
    <w:rsid w:val="00B84462"/>
    <w:pPr>
      <w:spacing w:after="0" w:line="240" w:lineRule="auto"/>
    </w:pPr>
    <w:rPr>
      <w:sz w:val="24"/>
      <w:szCs w:val="24"/>
    </w:rPr>
  </w:style>
  <w:style w:type="paragraph" w:customStyle="1" w:styleId="A8A6B8B38C7E0242962D1EFF07D94F60">
    <w:name w:val="A8A6B8B38C7E0242962D1EFF07D94F60"/>
    <w:rsid w:val="00B84462"/>
    <w:pPr>
      <w:spacing w:after="0" w:line="240" w:lineRule="auto"/>
    </w:pPr>
    <w:rPr>
      <w:sz w:val="24"/>
      <w:szCs w:val="24"/>
    </w:rPr>
  </w:style>
  <w:style w:type="paragraph" w:customStyle="1" w:styleId="6DDB7FB3041E464BAE9C2C5EFA2EB2BB">
    <w:name w:val="6DDB7FB3041E464BAE9C2C5EFA2EB2BB"/>
    <w:rsid w:val="00B84462"/>
    <w:pPr>
      <w:spacing w:after="0" w:line="240" w:lineRule="auto"/>
    </w:pPr>
    <w:rPr>
      <w:sz w:val="24"/>
      <w:szCs w:val="24"/>
    </w:rPr>
  </w:style>
  <w:style w:type="paragraph" w:customStyle="1" w:styleId="40D8477032409044B7B00D3498846A3E">
    <w:name w:val="40D8477032409044B7B00D3498846A3E"/>
    <w:rsid w:val="00B84462"/>
    <w:pPr>
      <w:spacing w:after="0" w:line="240" w:lineRule="auto"/>
    </w:pPr>
    <w:rPr>
      <w:sz w:val="24"/>
      <w:szCs w:val="24"/>
    </w:rPr>
  </w:style>
  <w:style w:type="paragraph" w:customStyle="1" w:styleId="8892DFA2F307F744B55FAE612FE06C3B">
    <w:name w:val="8892DFA2F307F744B55FAE612FE06C3B"/>
    <w:rsid w:val="00B84462"/>
    <w:pPr>
      <w:spacing w:after="0" w:line="240" w:lineRule="auto"/>
    </w:pPr>
    <w:rPr>
      <w:sz w:val="24"/>
      <w:szCs w:val="24"/>
    </w:rPr>
  </w:style>
  <w:style w:type="paragraph" w:customStyle="1" w:styleId="CD7DF001EDB02F4FA42D4DD27438C109">
    <w:name w:val="CD7DF001EDB02F4FA42D4DD27438C109"/>
    <w:rsid w:val="00B84462"/>
    <w:pPr>
      <w:spacing w:after="0" w:line="240" w:lineRule="auto"/>
    </w:pPr>
    <w:rPr>
      <w:sz w:val="24"/>
      <w:szCs w:val="24"/>
    </w:rPr>
  </w:style>
  <w:style w:type="paragraph" w:customStyle="1" w:styleId="DBBF617369073A4087739AC3EAAB9802">
    <w:name w:val="DBBF617369073A4087739AC3EAAB9802"/>
    <w:rsid w:val="00B84462"/>
    <w:pPr>
      <w:spacing w:after="0" w:line="240" w:lineRule="auto"/>
    </w:pPr>
    <w:rPr>
      <w:sz w:val="24"/>
      <w:szCs w:val="24"/>
    </w:rPr>
  </w:style>
  <w:style w:type="paragraph" w:customStyle="1" w:styleId="EACDAAA92013A943B6FCDB1C0ADF13B0">
    <w:name w:val="EACDAAA92013A943B6FCDB1C0ADF13B0"/>
    <w:rsid w:val="00B84462"/>
    <w:pPr>
      <w:spacing w:after="0" w:line="240" w:lineRule="auto"/>
    </w:pPr>
    <w:rPr>
      <w:sz w:val="24"/>
      <w:szCs w:val="24"/>
    </w:rPr>
  </w:style>
  <w:style w:type="paragraph" w:customStyle="1" w:styleId="415A4F87F25A054C8D6E531E23A56D68">
    <w:name w:val="415A4F87F25A054C8D6E531E23A56D68"/>
    <w:rsid w:val="00B84462"/>
    <w:pPr>
      <w:spacing w:after="0" w:line="240" w:lineRule="auto"/>
    </w:pPr>
    <w:rPr>
      <w:sz w:val="24"/>
      <w:szCs w:val="24"/>
    </w:rPr>
  </w:style>
  <w:style w:type="paragraph" w:customStyle="1" w:styleId="9424A3A3D72550459EB67EA438563F90">
    <w:name w:val="9424A3A3D72550459EB67EA438563F90"/>
    <w:rsid w:val="00B84462"/>
    <w:pPr>
      <w:spacing w:after="0" w:line="240" w:lineRule="auto"/>
    </w:pPr>
    <w:rPr>
      <w:sz w:val="24"/>
      <w:szCs w:val="24"/>
    </w:rPr>
  </w:style>
  <w:style w:type="paragraph" w:customStyle="1" w:styleId="33182176F2A2514DB345C37989780F91">
    <w:name w:val="33182176F2A2514DB345C37989780F91"/>
    <w:rsid w:val="00B84462"/>
    <w:pPr>
      <w:spacing w:after="0" w:line="240" w:lineRule="auto"/>
    </w:pPr>
    <w:rPr>
      <w:sz w:val="24"/>
      <w:szCs w:val="24"/>
    </w:rPr>
  </w:style>
  <w:style w:type="paragraph" w:customStyle="1" w:styleId="CA18A9B98732744CB586A347E4B8F0AF">
    <w:name w:val="CA18A9B98732744CB586A347E4B8F0AF"/>
    <w:rsid w:val="00B84462"/>
    <w:pPr>
      <w:spacing w:after="0" w:line="240" w:lineRule="auto"/>
    </w:pPr>
    <w:rPr>
      <w:sz w:val="24"/>
      <w:szCs w:val="24"/>
    </w:rPr>
  </w:style>
  <w:style w:type="paragraph" w:customStyle="1" w:styleId="CB62261638657445827BE7682FF5E1C5">
    <w:name w:val="CB62261638657445827BE7682FF5E1C5"/>
    <w:rsid w:val="00B84462"/>
    <w:pPr>
      <w:spacing w:after="0" w:line="240" w:lineRule="auto"/>
    </w:pPr>
    <w:rPr>
      <w:sz w:val="24"/>
      <w:szCs w:val="24"/>
    </w:rPr>
  </w:style>
  <w:style w:type="paragraph" w:customStyle="1" w:styleId="3FDD46FA54D7B440B22545328FDBFAA6">
    <w:name w:val="3FDD46FA54D7B440B22545328FDBFAA6"/>
    <w:rsid w:val="00B84462"/>
    <w:pPr>
      <w:spacing w:after="0" w:line="240" w:lineRule="auto"/>
    </w:pPr>
    <w:rPr>
      <w:sz w:val="24"/>
      <w:szCs w:val="24"/>
    </w:rPr>
  </w:style>
  <w:style w:type="paragraph" w:customStyle="1" w:styleId="4C73204906B8764FBFF79046D22FF1A7">
    <w:name w:val="4C73204906B8764FBFF79046D22FF1A7"/>
    <w:rsid w:val="00B84462"/>
    <w:pPr>
      <w:spacing w:after="0" w:line="240" w:lineRule="auto"/>
    </w:pPr>
    <w:rPr>
      <w:sz w:val="24"/>
      <w:szCs w:val="24"/>
    </w:rPr>
  </w:style>
  <w:style w:type="paragraph" w:customStyle="1" w:styleId="CB4D2D20E2C46B40A6B9787E8E87F4FE">
    <w:name w:val="CB4D2D20E2C46B40A6B9787E8E87F4FE"/>
    <w:rsid w:val="00B84462"/>
    <w:pPr>
      <w:spacing w:after="0" w:line="240" w:lineRule="auto"/>
    </w:pPr>
    <w:rPr>
      <w:sz w:val="24"/>
      <w:szCs w:val="24"/>
    </w:rPr>
  </w:style>
  <w:style w:type="paragraph" w:customStyle="1" w:styleId="CBC1F79A36D6AE44AA928846E5C5E5C6">
    <w:name w:val="CBC1F79A36D6AE44AA928846E5C5E5C6"/>
    <w:rsid w:val="00B84462"/>
    <w:pPr>
      <w:spacing w:after="0" w:line="240" w:lineRule="auto"/>
    </w:pPr>
    <w:rPr>
      <w:sz w:val="24"/>
      <w:szCs w:val="24"/>
    </w:rPr>
  </w:style>
  <w:style w:type="paragraph" w:customStyle="1" w:styleId="B0773EDBD3C27F4C81C1F655E7C81F7F">
    <w:name w:val="B0773EDBD3C27F4C81C1F655E7C81F7F"/>
    <w:rsid w:val="00B84462"/>
    <w:pPr>
      <w:spacing w:after="0" w:line="240" w:lineRule="auto"/>
    </w:pPr>
    <w:rPr>
      <w:sz w:val="24"/>
      <w:szCs w:val="24"/>
    </w:rPr>
  </w:style>
  <w:style w:type="paragraph" w:customStyle="1" w:styleId="4928C1D93C4C5F4EBE74E9ACC1B9D5EB">
    <w:name w:val="4928C1D93C4C5F4EBE74E9ACC1B9D5EB"/>
    <w:rsid w:val="00B84462"/>
    <w:pPr>
      <w:spacing w:after="0" w:line="240" w:lineRule="auto"/>
    </w:pPr>
    <w:rPr>
      <w:sz w:val="24"/>
      <w:szCs w:val="24"/>
    </w:rPr>
  </w:style>
  <w:style w:type="paragraph" w:customStyle="1" w:styleId="32763D4730B2374BABAD459EE93C4E2C">
    <w:name w:val="32763D4730B2374BABAD459EE93C4E2C"/>
    <w:rsid w:val="00B84462"/>
    <w:pPr>
      <w:spacing w:after="0" w:line="240" w:lineRule="auto"/>
    </w:pPr>
    <w:rPr>
      <w:sz w:val="24"/>
      <w:szCs w:val="24"/>
    </w:rPr>
  </w:style>
  <w:style w:type="paragraph" w:customStyle="1" w:styleId="C892994F0C815442BD580391CCFDC89D">
    <w:name w:val="C892994F0C815442BD580391CCFDC89D"/>
    <w:rsid w:val="00B84462"/>
    <w:pPr>
      <w:spacing w:after="0" w:line="240" w:lineRule="auto"/>
    </w:pPr>
    <w:rPr>
      <w:sz w:val="24"/>
      <w:szCs w:val="24"/>
    </w:rPr>
  </w:style>
  <w:style w:type="paragraph" w:customStyle="1" w:styleId="122094F9F9226947856B35A423BB7260">
    <w:name w:val="122094F9F9226947856B35A423BB7260"/>
    <w:rsid w:val="00B84462"/>
    <w:pPr>
      <w:spacing w:after="0" w:line="240" w:lineRule="auto"/>
    </w:pPr>
    <w:rPr>
      <w:sz w:val="24"/>
      <w:szCs w:val="24"/>
    </w:rPr>
  </w:style>
  <w:style w:type="paragraph" w:customStyle="1" w:styleId="156DA5EE7BA29144AE058A16F5198BCB">
    <w:name w:val="156DA5EE7BA29144AE058A16F5198BCB"/>
    <w:rsid w:val="00B84462"/>
    <w:pPr>
      <w:spacing w:after="0" w:line="240" w:lineRule="auto"/>
    </w:pPr>
    <w:rPr>
      <w:sz w:val="24"/>
      <w:szCs w:val="24"/>
    </w:rPr>
  </w:style>
  <w:style w:type="paragraph" w:customStyle="1" w:styleId="9C11682C23E46143B175AD086978BEDC">
    <w:name w:val="9C11682C23E46143B175AD086978BEDC"/>
    <w:rsid w:val="00B84462"/>
    <w:pPr>
      <w:spacing w:after="0" w:line="240" w:lineRule="auto"/>
    </w:pPr>
    <w:rPr>
      <w:sz w:val="24"/>
      <w:szCs w:val="24"/>
    </w:rPr>
  </w:style>
  <w:style w:type="paragraph" w:customStyle="1" w:styleId="751C93EA727FDF43BBE720E9504034F9">
    <w:name w:val="751C93EA727FDF43BBE720E9504034F9"/>
    <w:rsid w:val="00B84462"/>
    <w:pPr>
      <w:spacing w:after="0" w:line="240" w:lineRule="auto"/>
    </w:pPr>
    <w:rPr>
      <w:sz w:val="24"/>
      <w:szCs w:val="24"/>
    </w:rPr>
  </w:style>
  <w:style w:type="paragraph" w:customStyle="1" w:styleId="01C3B53B1946A14C942E6568092B56DB">
    <w:name w:val="01C3B53B1946A14C942E6568092B56DB"/>
    <w:rsid w:val="00B84462"/>
    <w:pPr>
      <w:spacing w:after="0" w:line="240" w:lineRule="auto"/>
    </w:pPr>
    <w:rPr>
      <w:sz w:val="24"/>
      <w:szCs w:val="24"/>
    </w:rPr>
  </w:style>
  <w:style w:type="paragraph" w:customStyle="1" w:styleId="BB0C5BC0D079AD4DA5888806EA4CE596">
    <w:name w:val="BB0C5BC0D079AD4DA5888806EA4CE596"/>
    <w:rsid w:val="00B84462"/>
    <w:pPr>
      <w:spacing w:after="0" w:line="240" w:lineRule="auto"/>
    </w:pPr>
    <w:rPr>
      <w:sz w:val="24"/>
      <w:szCs w:val="24"/>
    </w:rPr>
  </w:style>
  <w:style w:type="paragraph" w:customStyle="1" w:styleId="82152E9ABC414E4EA75C476C66F404FC">
    <w:name w:val="82152E9ABC414E4EA75C476C66F404FC"/>
    <w:rsid w:val="00B84462"/>
    <w:pPr>
      <w:spacing w:after="0" w:line="240" w:lineRule="auto"/>
    </w:pPr>
    <w:rPr>
      <w:sz w:val="24"/>
      <w:szCs w:val="24"/>
    </w:rPr>
  </w:style>
  <w:style w:type="paragraph" w:customStyle="1" w:styleId="9752539089FF8C469A531158E60390AE">
    <w:name w:val="9752539089FF8C469A531158E60390AE"/>
    <w:rsid w:val="00B84462"/>
    <w:pPr>
      <w:spacing w:after="0" w:line="240" w:lineRule="auto"/>
    </w:pPr>
    <w:rPr>
      <w:sz w:val="24"/>
      <w:szCs w:val="24"/>
    </w:rPr>
  </w:style>
  <w:style w:type="paragraph" w:customStyle="1" w:styleId="901441E49CD7E44CBB61B75E03726217">
    <w:name w:val="901441E49CD7E44CBB61B75E03726217"/>
    <w:rsid w:val="00B84462"/>
    <w:pPr>
      <w:spacing w:after="0" w:line="240" w:lineRule="auto"/>
    </w:pPr>
    <w:rPr>
      <w:sz w:val="24"/>
      <w:szCs w:val="24"/>
    </w:rPr>
  </w:style>
  <w:style w:type="paragraph" w:customStyle="1" w:styleId="37C81B88C3474648B198829328616516">
    <w:name w:val="37C81B88C3474648B198829328616516"/>
    <w:rsid w:val="00B84462"/>
    <w:pPr>
      <w:spacing w:after="0" w:line="240" w:lineRule="auto"/>
    </w:pPr>
    <w:rPr>
      <w:sz w:val="24"/>
      <w:szCs w:val="24"/>
    </w:rPr>
  </w:style>
  <w:style w:type="paragraph" w:customStyle="1" w:styleId="D44376A9FB932340B28463BEE75B5A1B">
    <w:name w:val="D44376A9FB932340B28463BEE75B5A1B"/>
    <w:rsid w:val="00B84462"/>
    <w:pPr>
      <w:spacing w:after="0" w:line="240" w:lineRule="auto"/>
    </w:pPr>
    <w:rPr>
      <w:sz w:val="24"/>
      <w:szCs w:val="24"/>
    </w:rPr>
  </w:style>
  <w:style w:type="paragraph" w:customStyle="1" w:styleId="406EB7A3357F7D4BB9F884C963118241">
    <w:name w:val="406EB7A3357F7D4BB9F884C963118241"/>
    <w:rsid w:val="00B84462"/>
    <w:pPr>
      <w:spacing w:after="0" w:line="240" w:lineRule="auto"/>
    </w:pPr>
    <w:rPr>
      <w:sz w:val="24"/>
      <w:szCs w:val="24"/>
    </w:rPr>
  </w:style>
  <w:style w:type="paragraph" w:customStyle="1" w:styleId="C97468D9792617479B807D8CCC65A9A2">
    <w:name w:val="C97468D9792617479B807D8CCC65A9A2"/>
    <w:rsid w:val="00B84462"/>
    <w:pPr>
      <w:spacing w:after="0" w:line="240" w:lineRule="auto"/>
    </w:pPr>
    <w:rPr>
      <w:sz w:val="24"/>
      <w:szCs w:val="24"/>
    </w:rPr>
  </w:style>
  <w:style w:type="paragraph" w:customStyle="1" w:styleId="DE85306B94CA6942A6893D102BF23EC8">
    <w:name w:val="DE85306B94CA6942A6893D102BF23EC8"/>
    <w:rsid w:val="00B84462"/>
    <w:pPr>
      <w:spacing w:after="0" w:line="240" w:lineRule="auto"/>
    </w:pPr>
    <w:rPr>
      <w:sz w:val="24"/>
      <w:szCs w:val="24"/>
    </w:rPr>
  </w:style>
  <w:style w:type="paragraph" w:customStyle="1" w:styleId="E9D8CB5CA6734C4598AE12C88EB8D070">
    <w:name w:val="E9D8CB5CA6734C4598AE12C88EB8D070"/>
    <w:rsid w:val="00B84462"/>
    <w:pPr>
      <w:spacing w:after="0" w:line="240" w:lineRule="auto"/>
    </w:pPr>
    <w:rPr>
      <w:sz w:val="24"/>
      <w:szCs w:val="24"/>
    </w:rPr>
  </w:style>
  <w:style w:type="paragraph" w:customStyle="1" w:styleId="528711C8574F404180C7863B7FF445A6">
    <w:name w:val="528711C8574F404180C7863B7FF445A6"/>
    <w:rsid w:val="00B84462"/>
    <w:pPr>
      <w:spacing w:after="0" w:line="240" w:lineRule="auto"/>
    </w:pPr>
    <w:rPr>
      <w:sz w:val="24"/>
      <w:szCs w:val="24"/>
    </w:rPr>
  </w:style>
  <w:style w:type="paragraph" w:customStyle="1" w:styleId="1913B02F4306C740B8A0EA9DD398181D">
    <w:name w:val="1913B02F4306C740B8A0EA9DD398181D"/>
    <w:rsid w:val="00B84462"/>
    <w:pPr>
      <w:spacing w:after="0" w:line="240" w:lineRule="auto"/>
    </w:pPr>
    <w:rPr>
      <w:sz w:val="24"/>
      <w:szCs w:val="24"/>
    </w:rPr>
  </w:style>
  <w:style w:type="paragraph" w:customStyle="1" w:styleId="78CF84980584FF448B8C028042A52CD5">
    <w:name w:val="78CF84980584FF448B8C028042A52CD5"/>
    <w:rsid w:val="00B84462"/>
    <w:pPr>
      <w:spacing w:after="0" w:line="240" w:lineRule="auto"/>
    </w:pPr>
    <w:rPr>
      <w:sz w:val="24"/>
      <w:szCs w:val="24"/>
    </w:rPr>
  </w:style>
  <w:style w:type="paragraph" w:customStyle="1" w:styleId="9114CD6E560242468261A93DA5BF5F87">
    <w:name w:val="9114CD6E560242468261A93DA5BF5F87"/>
    <w:rsid w:val="00B84462"/>
    <w:pPr>
      <w:spacing w:after="0" w:line="240" w:lineRule="auto"/>
    </w:pPr>
    <w:rPr>
      <w:sz w:val="24"/>
      <w:szCs w:val="24"/>
    </w:rPr>
  </w:style>
  <w:style w:type="paragraph" w:customStyle="1" w:styleId="130076DF6B77D84C95477EDD9AFF31CA">
    <w:name w:val="130076DF6B77D84C95477EDD9AFF31CA"/>
    <w:rsid w:val="00B84462"/>
    <w:pPr>
      <w:spacing w:after="0" w:line="240" w:lineRule="auto"/>
    </w:pPr>
    <w:rPr>
      <w:sz w:val="24"/>
      <w:szCs w:val="24"/>
    </w:rPr>
  </w:style>
  <w:style w:type="paragraph" w:customStyle="1" w:styleId="BF4D65BBF76E9E4597B9F9DDA40A647B">
    <w:name w:val="BF4D65BBF76E9E4597B9F9DDA40A647B"/>
    <w:rsid w:val="00B84462"/>
    <w:pPr>
      <w:spacing w:after="0" w:line="240" w:lineRule="auto"/>
    </w:pPr>
    <w:rPr>
      <w:sz w:val="24"/>
      <w:szCs w:val="24"/>
    </w:rPr>
  </w:style>
  <w:style w:type="paragraph" w:customStyle="1" w:styleId="166C941CB9C1CE49987A2EF36245577A">
    <w:name w:val="166C941CB9C1CE49987A2EF36245577A"/>
    <w:rsid w:val="00B84462"/>
    <w:pPr>
      <w:spacing w:after="0" w:line="240" w:lineRule="auto"/>
    </w:pPr>
    <w:rPr>
      <w:sz w:val="24"/>
      <w:szCs w:val="24"/>
    </w:rPr>
  </w:style>
  <w:style w:type="paragraph" w:customStyle="1" w:styleId="6E0A02A83C6087468BF333E2612E7782">
    <w:name w:val="6E0A02A83C6087468BF333E2612E7782"/>
    <w:rsid w:val="00B84462"/>
    <w:pPr>
      <w:spacing w:after="0" w:line="240" w:lineRule="auto"/>
    </w:pPr>
    <w:rPr>
      <w:sz w:val="24"/>
      <w:szCs w:val="24"/>
    </w:rPr>
  </w:style>
  <w:style w:type="paragraph" w:customStyle="1" w:styleId="82D94D1ADB13114EA621FDE4D4EB0102">
    <w:name w:val="82D94D1ADB13114EA621FDE4D4EB0102"/>
    <w:rsid w:val="00B84462"/>
    <w:pPr>
      <w:spacing w:after="0" w:line="240" w:lineRule="auto"/>
    </w:pPr>
    <w:rPr>
      <w:sz w:val="24"/>
      <w:szCs w:val="24"/>
    </w:rPr>
  </w:style>
  <w:style w:type="paragraph" w:customStyle="1" w:styleId="D2D1CBBF697C394F8984AC57D3B12F70">
    <w:name w:val="D2D1CBBF697C394F8984AC57D3B12F70"/>
    <w:rsid w:val="00B84462"/>
    <w:pPr>
      <w:spacing w:after="0" w:line="240" w:lineRule="auto"/>
    </w:pPr>
    <w:rPr>
      <w:sz w:val="24"/>
      <w:szCs w:val="24"/>
    </w:rPr>
  </w:style>
  <w:style w:type="paragraph" w:customStyle="1" w:styleId="D1B5CE94C9AF964D91E96975B45B5BB5">
    <w:name w:val="D1B5CE94C9AF964D91E96975B45B5BB5"/>
    <w:rsid w:val="00B84462"/>
    <w:pPr>
      <w:spacing w:after="0" w:line="240" w:lineRule="auto"/>
    </w:pPr>
    <w:rPr>
      <w:sz w:val="24"/>
      <w:szCs w:val="24"/>
    </w:rPr>
  </w:style>
  <w:style w:type="paragraph" w:customStyle="1" w:styleId="5031F48900609B4695DAFB5906B6C248">
    <w:name w:val="5031F48900609B4695DAFB5906B6C248"/>
    <w:rsid w:val="00B84462"/>
    <w:pPr>
      <w:spacing w:after="0" w:line="240" w:lineRule="auto"/>
    </w:pPr>
    <w:rPr>
      <w:sz w:val="24"/>
      <w:szCs w:val="24"/>
    </w:rPr>
  </w:style>
  <w:style w:type="paragraph" w:customStyle="1" w:styleId="563DA748BA0BFE44A44E07D8752BC448">
    <w:name w:val="563DA748BA0BFE44A44E07D8752BC448"/>
    <w:rsid w:val="00B84462"/>
    <w:pPr>
      <w:spacing w:after="0" w:line="240" w:lineRule="auto"/>
    </w:pPr>
    <w:rPr>
      <w:sz w:val="24"/>
      <w:szCs w:val="24"/>
    </w:rPr>
  </w:style>
  <w:style w:type="paragraph" w:customStyle="1" w:styleId="B9196D917602B84EA23FEABF6EA684AF">
    <w:name w:val="B9196D917602B84EA23FEABF6EA684AF"/>
    <w:rsid w:val="00B84462"/>
    <w:pPr>
      <w:spacing w:after="0" w:line="240" w:lineRule="auto"/>
    </w:pPr>
    <w:rPr>
      <w:sz w:val="24"/>
      <w:szCs w:val="24"/>
    </w:rPr>
  </w:style>
  <w:style w:type="paragraph" w:customStyle="1" w:styleId="A2DEE7F0448E64458990008423B6102A">
    <w:name w:val="A2DEE7F0448E64458990008423B6102A"/>
    <w:rsid w:val="00B84462"/>
    <w:pPr>
      <w:spacing w:after="0" w:line="240" w:lineRule="auto"/>
    </w:pPr>
    <w:rPr>
      <w:sz w:val="24"/>
      <w:szCs w:val="24"/>
    </w:rPr>
  </w:style>
  <w:style w:type="paragraph" w:customStyle="1" w:styleId="988018F72CE3A54DB5EBB4161EAC5DCC">
    <w:name w:val="988018F72CE3A54DB5EBB4161EAC5DCC"/>
    <w:rsid w:val="00B84462"/>
    <w:pPr>
      <w:spacing w:after="0" w:line="240" w:lineRule="auto"/>
    </w:pPr>
    <w:rPr>
      <w:sz w:val="24"/>
      <w:szCs w:val="24"/>
    </w:rPr>
  </w:style>
  <w:style w:type="paragraph" w:customStyle="1" w:styleId="46CC1C240E40B842B580DBA25EFB9C7D">
    <w:name w:val="46CC1C240E40B842B580DBA25EFB9C7D"/>
    <w:rsid w:val="00B84462"/>
    <w:pPr>
      <w:spacing w:after="0" w:line="240" w:lineRule="auto"/>
    </w:pPr>
    <w:rPr>
      <w:sz w:val="24"/>
      <w:szCs w:val="24"/>
    </w:rPr>
  </w:style>
  <w:style w:type="paragraph" w:customStyle="1" w:styleId="408777A3AD665948B76C4F1A9093718E">
    <w:name w:val="408777A3AD665948B76C4F1A9093718E"/>
    <w:rsid w:val="00B84462"/>
    <w:pPr>
      <w:spacing w:after="0" w:line="240" w:lineRule="auto"/>
    </w:pPr>
    <w:rPr>
      <w:sz w:val="24"/>
      <w:szCs w:val="24"/>
    </w:rPr>
  </w:style>
  <w:style w:type="paragraph" w:customStyle="1" w:styleId="E273302EF5030B4AB750B05CE6EEBE6E">
    <w:name w:val="E273302EF5030B4AB750B05CE6EEBE6E"/>
    <w:rsid w:val="00B84462"/>
    <w:pPr>
      <w:spacing w:after="0" w:line="240" w:lineRule="auto"/>
    </w:pPr>
    <w:rPr>
      <w:sz w:val="24"/>
      <w:szCs w:val="24"/>
    </w:rPr>
  </w:style>
  <w:style w:type="paragraph" w:customStyle="1" w:styleId="736389FADF3CF2418FD412EDE729FFEE">
    <w:name w:val="736389FADF3CF2418FD412EDE729FFEE"/>
    <w:rsid w:val="00B84462"/>
    <w:pPr>
      <w:spacing w:after="0" w:line="240" w:lineRule="auto"/>
    </w:pPr>
    <w:rPr>
      <w:sz w:val="24"/>
      <w:szCs w:val="24"/>
    </w:rPr>
  </w:style>
  <w:style w:type="paragraph" w:customStyle="1" w:styleId="693841FF6FA7644E875EEA6B15F4414A">
    <w:name w:val="693841FF6FA7644E875EEA6B15F4414A"/>
    <w:rsid w:val="00B84462"/>
    <w:pPr>
      <w:spacing w:after="0" w:line="240" w:lineRule="auto"/>
    </w:pPr>
    <w:rPr>
      <w:sz w:val="24"/>
      <w:szCs w:val="24"/>
    </w:rPr>
  </w:style>
  <w:style w:type="paragraph" w:customStyle="1" w:styleId="932029F2B1934D4395C1EBA903FBB151">
    <w:name w:val="932029F2B1934D4395C1EBA903FBB151"/>
    <w:rsid w:val="00B84462"/>
    <w:pPr>
      <w:spacing w:after="0" w:line="240" w:lineRule="auto"/>
    </w:pPr>
    <w:rPr>
      <w:sz w:val="24"/>
      <w:szCs w:val="24"/>
    </w:rPr>
  </w:style>
  <w:style w:type="paragraph" w:customStyle="1" w:styleId="6B1554987E9CA745A61DED38A0F87B39">
    <w:name w:val="6B1554987E9CA745A61DED38A0F87B39"/>
    <w:rsid w:val="00B84462"/>
    <w:pPr>
      <w:spacing w:after="0" w:line="240" w:lineRule="auto"/>
    </w:pPr>
    <w:rPr>
      <w:sz w:val="24"/>
      <w:szCs w:val="24"/>
    </w:rPr>
  </w:style>
  <w:style w:type="paragraph" w:customStyle="1" w:styleId="2634364A57B5AA468420F9F9715117AF">
    <w:name w:val="2634364A57B5AA468420F9F9715117AF"/>
    <w:rsid w:val="00B84462"/>
    <w:pPr>
      <w:spacing w:after="0" w:line="240" w:lineRule="auto"/>
    </w:pPr>
    <w:rPr>
      <w:sz w:val="24"/>
      <w:szCs w:val="24"/>
    </w:rPr>
  </w:style>
  <w:style w:type="paragraph" w:customStyle="1" w:styleId="ADF670A80F1FFA4898025E832839BC2A">
    <w:name w:val="ADF670A80F1FFA4898025E832839BC2A"/>
    <w:rsid w:val="00B84462"/>
    <w:pPr>
      <w:spacing w:after="0" w:line="240" w:lineRule="auto"/>
    </w:pPr>
    <w:rPr>
      <w:sz w:val="24"/>
      <w:szCs w:val="24"/>
    </w:rPr>
  </w:style>
  <w:style w:type="paragraph" w:customStyle="1" w:styleId="A4AC2C82AB6CD047B44973436E705A0D">
    <w:name w:val="A4AC2C82AB6CD047B44973436E705A0D"/>
    <w:rsid w:val="00B84462"/>
    <w:pPr>
      <w:spacing w:after="0" w:line="240" w:lineRule="auto"/>
    </w:pPr>
    <w:rPr>
      <w:sz w:val="24"/>
      <w:szCs w:val="24"/>
    </w:rPr>
  </w:style>
  <w:style w:type="paragraph" w:customStyle="1" w:styleId="E54FD9061E50EF4C81A6C31BDB5C312C">
    <w:name w:val="E54FD9061E50EF4C81A6C31BDB5C312C"/>
    <w:rsid w:val="00B84462"/>
    <w:pPr>
      <w:spacing w:after="0" w:line="240" w:lineRule="auto"/>
    </w:pPr>
    <w:rPr>
      <w:sz w:val="24"/>
      <w:szCs w:val="24"/>
    </w:rPr>
  </w:style>
  <w:style w:type="paragraph" w:customStyle="1" w:styleId="5168CD40B7236440B94B82668EBBE965">
    <w:name w:val="5168CD40B7236440B94B82668EBBE965"/>
    <w:rsid w:val="00B84462"/>
    <w:pPr>
      <w:spacing w:after="0" w:line="240" w:lineRule="auto"/>
    </w:pPr>
    <w:rPr>
      <w:sz w:val="24"/>
      <w:szCs w:val="24"/>
    </w:rPr>
  </w:style>
  <w:style w:type="paragraph" w:customStyle="1" w:styleId="57CBA5A45A980C43B6EB29E4442D5964">
    <w:name w:val="57CBA5A45A980C43B6EB29E4442D5964"/>
    <w:rsid w:val="00B84462"/>
    <w:pPr>
      <w:spacing w:after="0" w:line="240" w:lineRule="auto"/>
    </w:pPr>
    <w:rPr>
      <w:sz w:val="24"/>
      <w:szCs w:val="24"/>
    </w:rPr>
  </w:style>
  <w:style w:type="paragraph" w:customStyle="1" w:styleId="A82F8D0877DB3E4FA09789FBBCD6E585">
    <w:name w:val="A82F8D0877DB3E4FA09789FBBCD6E585"/>
    <w:rsid w:val="00B84462"/>
    <w:pPr>
      <w:spacing w:after="0" w:line="240" w:lineRule="auto"/>
    </w:pPr>
    <w:rPr>
      <w:sz w:val="24"/>
      <w:szCs w:val="24"/>
    </w:rPr>
  </w:style>
  <w:style w:type="paragraph" w:customStyle="1" w:styleId="90DA74A7F8FECF4090EBC123C027AEF9">
    <w:name w:val="90DA74A7F8FECF4090EBC123C027AEF9"/>
    <w:rsid w:val="00B84462"/>
    <w:pPr>
      <w:spacing w:after="0" w:line="240" w:lineRule="auto"/>
    </w:pPr>
    <w:rPr>
      <w:sz w:val="24"/>
      <w:szCs w:val="24"/>
    </w:rPr>
  </w:style>
  <w:style w:type="paragraph" w:customStyle="1" w:styleId="8010D2D6DD44EF438121D9A6A883A90A">
    <w:name w:val="8010D2D6DD44EF438121D9A6A883A90A"/>
    <w:rsid w:val="00B84462"/>
    <w:pPr>
      <w:spacing w:after="0" w:line="240" w:lineRule="auto"/>
    </w:pPr>
    <w:rPr>
      <w:sz w:val="24"/>
      <w:szCs w:val="24"/>
    </w:rPr>
  </w:style>
  <w:style w:type="paragraph" w:customStyle="1" w:styleId="2076CA7C56DBF945AFB34D76DE46D0E2">
    <w:name w:val="2076CA7C56DBF945AFB34D76DE46D0E2"/>
    <w:rsid w:val="00B84462"/>
    <w:pPr>
      <w:spacing w:after="0" w:line="240" w:lineRule="auto"/>
    </w:pPr>
    <w:rPr>
      <w:sz w:val="24"/>
      <w:szCs w:val="24"/>
    </w:rPr>
  </w:style>
  <w:style w:type="paragraph" w:customStyle="1" w:styleId="921AC9A8510B6D4E8E18878B20D84359">
    <w:name w:val="921AC9A8510B6D4E8E18878B20D84359"/>
    <w:rsid w:val="00B84462"/>
    <w:pPr>
      <w:spacing w:after="0" w:line="240" w:lineRule="auto"/>
    </w:pPr>
    <w:rPr>
      <w:sz w:val="24"/>
      <w:szCs w:val="24"/>
    </w:rPr>
  </w:style>
  <w:style w:type="paragraph" w:customStyle="1" w:styleId="E54FB53C33E33A4A9884D9B7817966B3">
    <w:name w:val="E54FB53C33E33A4A9884D9B7817966B3"/>
    <w:rsid w:val="00B84462"/>
    <w:pPr>
      <w:spacing w:after="0" w:line="240" w:lineRule="auto"/>
    </w:pPr>
    <w:rPr>
      <w:sz w:val="24"/>
      <w:szCs w:val="24"/>
    </w:rPr>
  </w:style>
  <w:style w:type="paragraph" w:customStyle="1" w:styleId="9B672B65FAFF204EB3FE159B9CA993A9">
    <w:name w:val="9B672B65FAFF204EB3FE159B9CA993A9"/>
    <w:rsid w:val="00B84462"/>
    <w:pPr>
      <w:spacing w:after="0" w:line="240" w:lineRule="auto"/>
    </w:pPr>
    <w:rPr>
      <w:sz w:val="24"/>
      <w:szCs w:val="24"/>
    </w:rPr>
  </w:style>
  <w:style w:type="paragraph" w:customStyle="1" w:styleId="2124E6A7FB11414CBE125E7B68353C2B">
    <w:name w:val="2124E6A7FB11414CBE125E7B68353C2B"/>
    <w:rsid w:val="00B84462"/>
    <w:pPr>
      <w:spacing w:after="0" w:line="240" w:lineRule="auto"/>
    </w:pPr>
    <w:rPr>
      <w:sz w:val="24"/>
      <w:szCs w:val="24"/>
    </w:rPr>
  </w:style>
  <w:style w:type="paragraph" w:customStyle="1" w:styleId="A08AC35396E9ED4087D961BFB18E80E8">
    <w:name w:val="A08AC35396E9ED4087D961BFB18E80E8"/>
    <w:rsid w:val="008B6ED9"/>
    <w:pPr>
      <w:spacing w:after="0" w:line="240" w:lineRule="auto"/>
    </w:pPr>
    <w:rPr>
      <w:sz w:val="24"/>
      <w:szCs w:val="24"/>
    </w:rPr>
  </w:style>
  <w:style w:type="paragraph" w:customStyle="1" w:styleId="1810D6FDD98EC449A8E73CFA3EECFA62">
    <w:name w:val="1810D6FDD98EC449A8E73CFA3EECFA62"/>
    <w:rsid w:val="002850B0"/>
    <w:pPr>
      <w:spacing w:after="0" w:line="240" w:lineRule="auto"/>
    </w:pPr>
    <w:rPr>
      <w:sz w:val="24"/>
      <w:szCs w:val="24"/>
    </w:rPr>
  </w:style>
  <w:style w:type="paragraph" w:customStyle="1" w:styleId="B2A009BDB5532F44866B3DAA4437378A">
    <w:name w:val="B2A009BDB5532F44866B3DAA4437378A"/>
    <w:rsid w:val="002850B0"/>
    <w:pPr>
      <w:spacing w:after="0" w:line="240" w:lineRule="auto"/>
    </w:pPr>
    <w:rPr>
      <w:sz w:val="24"/>
      <w:szCs w:val="24"/>
    </w:rPr>
  </w:style>
  <w:style w:type="paragraph" w:customStyle="1" w:styleId="120CE1B188500A4395E917225BDD4555">
    <w:name w:val="120CE1B188500A4395E917225BDD4555"/>
    <w:rsid w:val="002850B0"/>
    <w:pPr>
      <w:spacing w:after="0" w:line="240" w:lineRule="auto"/>
    </w:pPr>
    <w:rPr>
      <w:sz w:val="24"/>
      <w:szCs w:val="24"/>
    </w:rPr>
  </w:style>
  <w:style w:type="paragraph" w:customStyle="1" w:styleId="CB9D4253B25877479A8ADF9442B60451">
    <w:name w:val="CB9D4253B25877479A8ADF9442B60451"/>
    <w:rsid w:val="002850B0"/>
    <w:pPr>
      <w:spacing w:after="0" w:line="240" w:lineRule="auto"/>
    </w:pPr>
    <w:rPr>
      <w:sz w:val="24"/>
      <w:szCs w:val="24"/>
    </w:rPr>
  </w:style>
  <w:style w:type="paragraph" w:customStyle="1" w:styleId="82328F3B81B4DE48A4C138158B4B1FAA">
    <w:name w:val="82328F3B81B4DE48A4C138158B4B1FAA"/>
    <w:rsid w:val="00287660"/>
    <w:pPr>
      <w:spacing w:after="0" w:line="240" w:lineRule="auto"/>
    </w:pPr>
    <w:rPr>
      <w:sz w:val="24"/>
      <w:szCs w:val="24"/>
    </w:rPr>
  </w:style>
  <w:style w:type="paragraph" w:customStyle="1" w:styleId="9E082C9E9935704F913C53E3D0D4FF39">
    <w:name w:val="9E082C9E9935704F913C53E3D0D4FF39"/>
    <w:rsid w:val="007B1862"/>
    <w:pPr>
      <w:spacing w:after="0" w:line="240" w:lineRule="auto"/>
    </w:pPr>
    <w:rPr>
      <w:sz w:val="24"/>
      <w:szCs w:val="24"/>
    </w:rPr>
  </w:style>
  <w:style w:type="paragraph" w:customStyle="1" w:styleId="1371AF001452C2418F6B24850E5C024E">
    <w:name w:val="1371AF001452C2418F6B24850E5C024E"/>
    <w:rsid w:val="007B1862"/>
    <w:pPr>
      <w:spacing w:after="0" w:line="240" w:lineRule="auto"/>
    </w:pPr>
    <w:rPr>
      <w:sz w:val="24"/>
      <w:szCs w:val="24"/>
    </w:rPr>
  </w:style>
  <w:style w:type="paragraph" w:customStyle="1" w:styleId="87F335524F718747BE17045A53AF46A0">
    <w:name w:val="87F335524F718747BE17045A53AF46A0"/>
    <w:rsid w:val="007B1862"/>
    <w:pPr>
      <w:spacing w:after="0" w:line="240" w:lineRule="auto"/>
    </w:pPr>
    <w:rPr>
      <w:sz w:val="24"/>
      <w:szCs w:val="24"/>
    </w:rPr>
  </w:style>
  <w:style w:type="paragraph" w:customStyle="1" w:styleId="6C2987A6F30DD54081531016229C06EC">
    <w:name w:val="6C2987A6F30DD54081531016229C06EC"/>
    <w:rsid w:val="007B1862"/>
    <w:pPr>
      <w:spacing w:after="0" w:line="240" w:lineRule="auto"/>
    </w:pPr>
    <w:rPr>
      <w:sz w:val="24"/>
      <w:szCs w:val="24"/>
    </w:rPr>
  </w:style>
  <w:style w:type="paragraph" w:customStyle="1" w:styleId="9B886F4D25F9774EB8D7C9E0097A7CF1">
    <w:name w:val="9B886F4D25F9774EB8D7C9E0097A7CF1"/>
    <w:rsid w:val="008777A5"/>
    <w:pPr>
      <w:spacing w:after="0" w:line="240" w:lineRule="auto"/>
    </w:pPr>
    <w:rPr>
      <w:sz w:val="24"/>
      <w:szCs w:val="24"/>
    </w:rPr>
  </w:style>
  <w:style w:type="paragraph" w:customStyle="1" w:styleId="3F6AD0DE44C5284DB25409C208B65065">
    <w:name w:val="3F6AD0DE44C5284DB25409C208B65065"/>
    <w:rsid w:val="008777A5"/>
    <w:pPr>
      <w:spacing w:after="0" w:line="240" w:lineRule="auto"/>
    </w:pPr>
    <w:rPr>
      <w:sz w:val="24"/>
      <w:szCs w:val="24"/>
    </w:rPr>
  </w:style>
  <w:style w:type="paragraph" w:customStyle="1" w:styleId="ED6AE96634132546A61AE8FC7406FD09">
    <w:name w:val="ED6AE96634132546A61AE8FC7406FD09"/>
    <w:rsid w:val="00F919FD"/>
    <w:pPr>
      <w:spacing w:after="0" w:line="240" w:lineRule="auto"/>
    </w:pPr>
    <w:rPr>
      <w:sz w:val="24"/>
      <w:szCs w:val="24"/>
    </w:rPr>
  </w:style>
  <w:style w:type="paragraph" w:customStyle="1" w:styleId="AF8C456B84B4FE4DB3557FDAE12CA2C0">
    <w:name w:val="AF8C456B84B4FE4DB3557FDAE12CA2C0"/>
    <w:rsid w:val="00F919FD"/>
    <w:pPr>
      <w:spacing w:after="0" w:line="240" w:lineRule="auto"/>
    </w:pPr>
    <w:rPr>
      <w:sz w:val="24"/>
      <w:szCs w:val="24"/>
    </w:rPr>
  </w:style>
  <w:style w:type="paragraph" w:customStyle="1" w:styleId="79A4C4E11DA40E4C99DDD64352E0DDD3">
    <w:name w:val="79A4C4E11DA40E4C99DDD64352E0DDD3"/>
    <w:rsid w:val="00F919FD"/>
    <w:pPr>
      <w:spacing w:after="0" w:line="240" w:lineRule="auto"/>
    </w:pPr>
    <w:rPr>
      <w:sz w:val="24"/>
      <w:szCs w:val="24"/>
    </w:rPr>
  </w:style>
  <w:style w:type="paragraph" w:customStyle="1" w:styleId="FA8E92041175A341A6BC453A883F4E46">
    <w:name w:val="FA8E92041175A341A6BC453A883F4E46"/>
    <w:rsid w:val="00F919FD"/>
    <w:pPr>
      <w:spacing w:after="0" w:line="240" w:lineRule="auto"/>
    </w:pPr>
    <w:rPr>
      <w:sz w:val="24"/>
      <w:szCs w:val="24"/>
    </w:rPr>
  </w:style>
  <w:style w:type="paragraph" w:customStyle="1" w:styleId="019775E24690A7459656DF6FE56AA5A5">
    <w:name w:val="019775E24690A7459656DF6FE56AA5A5"/>
    <w:rsid w:val="00F919FD"/>
    <w:pPr>
      <w:spacing w:after="0" w:line="240" w:lineRule="auto"/>
    </w:pPr>
    <w:rPr>
      <w:sz w:val="24"/>
      <w:szCs w:val="24"/>
    </w:rPr>
  </w:style>
  <w:style w:type="paragraph" w:customStyle="1" w:styleId="2816C1344CB4794F8E07807CA604B5E2">
    <w:name w:val="2816C1344CB4794F8E07807CA604B5E2"/>
    <w:rsid w:val="00F919FD"/>
    <w:pPr>
      <w:spacing w:after="0" w:line="240" w:lineRule="auto"/>
    </w:pPr>
    <w:rPr>
      <w:sz w:val="24"/>
      <w:szCs w:val="24"/>
    </w:rPr>
  </w:style>
  <w:style w:type="paragraph" w:customStyle="1" w:styleId="932D0A71CE660643A84BBA2FC6BCE4FE">
    <w:name w:val="932D0A71CE660643A84BBA2FC6BCE4FE"/>
    <w:rsid w:val="007B79B2"/>
    <w:pPr>
      <w:spacing w:after="0" w:line="240" w:lineRule="auto"/>
    </w:pPr>
    <w:rPr>
      <w:sz w:val="24"/>
      <w:szCs w:val="24"/>
    </w:rPr>
  </w:style>
  <w:style w:type="paragraph" w:customStyle="1" w:styleId="A6CD7FC2901B8A429A06742913C8C000">
    <w:name w:val="A6CD7FC2901B8A429A06742913C8C000"/>
    <w:rsid w:val="007B79B2"/>
    <w:pPr>
      <w:spacing w:after="0" w:line="240" w:lineRule="auto"/>
    </w:pPr>
    <w:rPr>
      <w:sz w:val="24"/>
      <w:szCs w:val="24"/>
    </w:rPr>
  </w:style>
  <w:style w:type="paragraph" w:customStyle="1" w:styleId="89629F3AFC97F84B93C997760FC5DEAB">
    <w:name w:val="89629F3AFC97F84B93C997760FC5DEAB"/>
    <w:rsid w:val="00FC395B"/>
    <w:pPr>
      <w:spacing w:after="0" w:line="240" w:lineRule="auto"/>
    </w:pPr>
    <w:rPr>
      <w:sz w:val="24"/>
      <w:szCs w:val="24"/>
    </w:rPr>
  </w:style>
  <w:style w:type="paragraph" w:customStyle="1" w:styleId="BF9C6DBBA6C6F448AA345E27D9964A6D">
    <w:name w:val="BF9C6DBBA6C6F448AA345E27D9964A6D"/>
    <w:rsid w:val="006F53EB"/>
    <w:pPr>
      <w:spacing w:after="0" w:line="240" w:lineRule="auto"/>
    </w:pPr>
    <w:rPr>
      <w:sz w:val="24"/>
      <w:szCs w:val="24"/>
    </w:rPr>
  </w:style>
  <w:style w:type="paragraph" w:customStyle="1" w:styleId="7AC803890D25494094FCD65D3B7E4607">
    <w:name w:val="7AC803890D25494094FCD65D3B7E4607"/>
    <w:rsid w:val="006F53EB"/>
    <w:pPr>
      <w:spacing w:after="0" w:line="240" w:lineRule="auto"/>
    </w:pPr>
    <w:rPr>
      <w:sz w:val="24"/>
      <w:szCs w:val="24"/>
    </w:rPr>
  </w:style>
  <w:style w:type="paragraph" w:customStyle="1" w:styleId="426CD51268152748AFC88EB2C3C97958">
    <w:name w:val="426CD51268152748AFC88EB2C3C97958"/>
    <w:rsid w:val="006F53EB"/>
    <w:pPr>
      <w:spacing w:after="0" w:line="240" w:lineRule="auto"/>
    </w:pPr>
    <w:rPr>
      <w:sz w:val="24"/>
      <w:szCs w:val="24"/>
    </w:rPr>
  </w:style>
  <w:style w:type="paragraph" w:customStyle="1" w:styleId="C49816BE96A35B48BF1BDC4D17D2729C">
    <w:name w:val="C49816BE96A35B48BF1BDC4D17D2729C"/>
    <w:rsid w:val="00267BD3"/>
    <w:pPr>
      <w:spacing w:after="0" w:line="240" w:lineRule="auto"/>
    </w:pPr>
    <w:rPr>
      <w:sz w:val="24"/>
      <w:szCs w:val="24"/>
    </w:rPr>
  </w:style>
  <w:style w:type="paragraph" w:customStyle="1" w:styleId="C740A49A8D27E944B615E115B149A633">
    <w:name w:val="C740A49A8D27E944B615E115B149A633"/>
    <w:rsid w:val="00267BD3"/>
    <w:pPr>
      <w:spacing w:after="0" w:line="240" w:lineRule="auto"/>
    </w:pPr>
    <w:rPr>
      <w:sz w:val="24"/>
      <w:szCs w:val="24"/>
    </w:rPr>
  </w:style>
  <w:style w:type="paragraph" w:customStyle="1" w:styleId="8DEBE1EF91E7D848A630039A92E0E191">
    <w:name w:val="8DEBE1EF91E7D848A630039A92E0E191"/>
    <w:rsid w:val="00267BD3"/>
    <w:pPr>
      <w:spacing w:after="0" w:line="240" w:lineRule="auto"/>
    </w:pPr>
    <w:rPr>
      <w:sz w:val="24"/>
      <w:szCs w:val="24"/>
    </w:rPr>
  </w:style>
  <w:style w:type="paragraph" w:customStyle="1" w:styleId="4936A000346FAE4BB53769AC4BA9B779">
    <w:name w:val="4936A000346FAE4BB53769AC4BA9B779"/>
    <w:rsid w:val="00E53EFC"/>
    <w:pPr>
      <w:spacing w:after="0" w:line="240" w:lineRule="auto"/>
    </w:pPr>
    <w:rPr>
      <w:sz w:val="24"/>
      <w:szCs w:val="24"/>
    </w:rPr>
  </w:style>
  <w:style w:type="paragraph" w:customStyle="1" w:styleId="A714A2B10D47D644A85C19E24D1CA23D">
    <w:name w:val="A714A2B10D47D644A85C19E24D1CA23D"/>
    <w:rsid w:val="00E53EFC"/>
    <w:pPr>
      <w:spacing w:after="0" w:line="240" w:lineRule="auto"/>
    </w:pPr>
    <w:rPr>
      <w:sz w:val="24"/>
      <w:szCs w:val="24"/>
    </w:rPr>
  </w:style>
  <w:style w:type="paragraph" w:customStyle="1" w:styleId="B18A248B41595A4E8F25F115D2EB79A4">
    <w:name w:val="B18A248B41595A4E8F25F115D2EB79A4"/>
    <w:rsid w:val="00E53EFC"/>
    <w:pPr>
      <w:spacing w:after="0" w:line="240" w:lineRule="auto"/>
    </w:pPr>
    <w:rPr>
      <w:sz w:val="24"/>
      <w:szCs w:val="24"/>
    </w:rPr>
  </w:style>
  <w:style w:type="paragraph" w:customStyle="1" w:styleId="125C6AAF3FF1EC4FBD935DEA249CD3CC">
    <w:name w:val="125C6AAF3FF1EC4FBD935DEA249CD3CC"/>
    <w:rsid w:val="00E53EFC"/>
    <w:pPr>
      <w:spacing w:after="0" w:line="240" w:lineRule="auto"/>
    </w:pPr>
    <w:rPr>
      <w:sz w:val="24"/>
      <w:szCs w:val="24"/>
    </w:rPr>
  </w:style>
  <w:style w:type="paragraph" w:customStyle="1" w:styleId="824C0FF197C3E44187ED4009B871657C">
    <w:name w:val="824C0FF197C3E44187ED4009B871657C"/>
    <w:rsid w:val="00E53EFC"/>
    <w:pPr>
      <w:spacing w:after="0" w:line="240" w:lineRule="auto"/>
    </w:pPr>
    <w:rPr>
      <w:sz w:val="24"/>
      <w:szCs w:val="24"/>
    </w:rPr>
  </w:style>
  <w:style w:type="paragraph" w:customStyle="1" w:styleId="1B74D18871551D4BBC6C6F670E71DD13">
    <w:name w:val="1B74D18871551D4BBC6C6F670E71DD13"/>
    <w:rsid w:val="00E53EFC"/>
    <w:pPr>
      <w:spacing w:after="0" w:line="240" w:lineRule="auto"/>
    </w:pPr>
    <w:rPr>
      <w:sz w:val="24"/>
      <w:szCs w:val="24"/>
    </w:rPr>
  </w:style>
  <w:style w:type="paragraph" w:customStyle="1" w:styleId="C8BBB70A398C9546B209B647F12891AD">
    <w:name w:val="C8BBB70A398C9546B209B647F12891AD"/>
    <w:rsid w:val="00E53EFC"/>
    <w:pPr>
      <w:spacing w:after="0" w:line="240" w:lineRule="auto"/>
    </w:pPr>
    <w:rPr>
      <w:sz w:val="24"/>
      <w:szCs w:val="24"/>
    </w:rPr>
  </w:style>
  <w:style w:type="paragraph" w:customStyle="1" w:styleId="EB7F961D36FFF6428553A77C6AFD62C3">
    <w:name w:val="EB7F961D36FFF6428553A77C6AFD62C3"/>
    <w:rsid w:val="00E53EFC"/>
    <w:pPr>
      <w:spacing w:after="0" w:line="240" w:lineRule="auto"/>
    </w:pPr>
    <w:rPr>
      <w:sz w:val="24"/>
      <w:szCs w:val="24"/>
    </w:rPr>
  </w:style>
  <w:style w:type="paragraph" w:customStyle="1" w:styleId="8BEF59656ED6C547BEC801EEE73E3FE1">
    <w:name w:val="8BEF59656ED6C547BEC801EEE73E3FE1"/>
    <w:rsid w:val="00E53EFC"/>
    <w:pPr>
      <w:spacing w:after="0" w:line="240" w:lineRule="auto"/>
    </w:pPr>
    <w:rPr>
      <w:sz w:val="24"/>
      <w:szCs w:val="24"/>
    </w:rPr>
  </w:style>
  <w:style w:type="paragraph" w:customStyle="1" w:styleId="B08836036A5EBA44AB14A0B21BE4A199">
    <w:name w:val="B08836036A5EBA44AB14A0B21BE4A199"/>
    <w:rsid w:val="00E53EFC"/>
    <w:pPr>
      <w:spacing w:after="0" w:line="240" w:lineRule="auto"/>
    </w:pPr>
    <w:rPr>
      <w:sz w:val="24"/>
      <w:szCs w:val="24"/>
    </w:rPr>
  </w:style>
  <w:style w:type="paragraph" w:customStyle="1" w:styleId="E59645109FF7CF41A7E19CB6653CFDC5">
    <w:name w:val="E59645109FF7CF41A7E19CB6653CFDC5"/>
    <w:rsid w:val="00E53EFC"/>
    <w:pPr>
      <w:spacing w:after="0" w:line="240" w:lineRule="auto"/>
    </w:pPr>
    <w:rPr>
      <w:sz w:val="24"/>
      <w:szCs w:val="24"/>
    </w:rPr>
  </w:style>
  <w:style w:type="paragraph" w:customStyle="1" w:styleId="60DE88D3A0F9F341975EB764DA7B5FAD">
    <w:name w:val="60DE88D3A0F9F341975EB764DA7B5FAD"/>
    <w:rsid w:val="00E53EFC"/>
    <w:pPr>
      <w:spacing w:after="0" w:line="240" w:lineRule="auto"/>
    </w:pPr>
    <w:rPr>
      <w:sz w:val="24"/>
      <w:szCs w:val="24"/>
    </w:rPr>
  </w:style>
  <w:style w:type="paragraph" w:customStyle="1" w:styleId="E151AA01505984478C0744A1785CD4DF">
    <w:name w:val="E151AA01505984478C0744A1785CD4DF"/>
    <w:rsid w:val="00E53EFC"/>
    <w:pPr>
      <w:spacing w:after="0" w:line="240" w:lineRule="auto"/>
    </w:pPr>
    <w:rPr>
      <w:sz w:val="24"/>
      <w:szCs w:val="24"/>
    </w:rPr>
  </w:style>
  <w:style w:type="paragraph" w:customStyle="1" w:styleId="64AF449A92D600478D4500C9C056A8B6">
    <w:name w:val="64AF449A92D600478D4500C9C056A8B6"/>
    <w:rsid w:val="00E53EFC"/>
    <w:pPr>
      <w:spacing w:after="0" w:line="240" w:lineRule="auto"/>
    </w:pPr>
    <w:rPr>
      <w:sz w:val="24"/>
      <w:szCs w:val="24"/>
    </w:rPr>
  </w:style>
  <w:style w:type="paragraph" w:customStyle="1" w:styleId="49FD73E81F68554FB328D15C19E4D100">
    <w:name w:val="49FD73E81F68554FB328D15C19E4D100"/>
    <w:rsid w:val="00E53EFC"/>
    <w:pPr>
      <w:spacing w:after="0" w:line="240" w:lineRule="auto"/>
    </w:pPr>
    <w:rPr>
      <w:sz w:val="24"/>
      <w:szCs w:val="24"/>
    </w:rPr>
  </w:style>
  <w:style w:type="paragraph" w:customStyle="1" w:styleId="BC7B5799DB94F54F8560592C6E2B650A">
    <w:name w:val="BC7B5799DB94F54F8560592C6E2B650A"/>
    <w:rsid w:val="00E53EFC"/>
    <w:pPr>
      <w:spacing w:after="0" w:line="240" w:lineRule="auto"/>
    </w:pPr>
    <w:rPr>
      <w:sz w:val="24"/>
      <w:szCs w:val="24"/>
    </w:rPr>
  </w:style>
  <w:style w:type="paragraph" w:customStyle="1" w:styleId="D7E0C37D5588C149B3C9401550DB133B">
    <w:name w:val="D7E0C37D5588C149B3C9401550DB133B"/>
    <w:rsid w:val="00E53EFC"/>
    <w:pPr>
      <w:spacing w:after="0" w:line="240" w:lineRule="auto"/>
    </w:pPr>
    <w:rPr>
      <w:sz w:val="24"/>
      <w:szCs w:val="24"/>
    </w:rPr>
  </w:style>
  <w:style w:type="paragraph" w:customStyle="1" w:styleId="F3DC2D392746784099EDFF75C32BA26B">
    <w:name w:val="F3DC2D392746784099EDFF75C32BA26B"/>
    <w:rsid w:val="00E53EFC"/>
    <w:pPr>
      <w:spacing w:after="0" w:line="240" w:lineRule="auto"/>
    </w:pPr>
    <w:rPr>
      <w:sz w:val="24"/>
      <w:szCs w:val="24"/>
    </w:rPr>
  </w:style>
  <w:style w:type="paragraph" w:customStyle="1" w:styleId="9B4F952E67DA8143B64B03AF3571C71D">
    <w:name w:val="9B4F952E67DA8143B64B03AF3571C71D"/>
    <w:rsid w:val="00E53EFC"/>
    <w:pPr>
      <w:spacing w:after="0" w:line="240" w:lineRule="auto"/>
    </w:pPr>
    <w:rPr>
      <w:sz w:val="24"/>
      <w:szCs w:val="24"/>
    </w:rPr>
  </w:style>
  <w:style w:type="paragraph" w:customStyle="1" w:styleId="0D9E9A8FB3B4BA4D81CEE47A6C48B869">
    <w:name w:val="0D9E9A8FB3B4BA4D81CEE47A6C48B869"/>
    <w:rsid w:val="00E53EFC"/>
    <w:pPr>
      <w:spacing w:after="0" w:line="240" w:lineRule="auto"/>
    </w:pPr>
    <w:rPr>
      <w:sz w:val="24"/>
      <w:szCs w:val="24"/>
    </w:rPr>
  </w:style>
  <w:style w:type="paragraph" w:customStyle="1" w:styleId="8FC70B82FF807C4CA9931DB786E7EB73">
    <w:name w:val="8FC70B82FF807C4CA9931DB786E7EB73"/>
    <w:rsid w:val="00E53EFC"/>
    <w:pPr>
      <w:spacing w:after="0" w:line="240" w:lineRule="auto"/>
    </w:pPr>
    <w:rPr>
      <w:sz w:val="24"/>
      <w:szCs w:val="24"/>
    </w:rPr>
  </w:style>
  <w:style w:type="paragraph" w:customStyle="1" w:styleId="A84FEE23AC33A54CA156DB73FD348DB7">
    <w:name w:val="A84FEE23AC33A54CA156DB73FD348DB7"/>
    <w:rsid w:val="00E53EFC"/>
    <w:pPr>
      <w:spacing w:after="0" w:line="240" w:lineRule="auto"/>
    </w:pPr>
    <w:rPr>
      <w:sz w:val="24"/>
      <w:szCs w:val="24"/>
    </w:rPr>
  </w:style>
  <w:style w:type="paragraph" w:customStyle="1" w:styleId="3860EFB10C552D488A4BA6AB673462DF">
    <w:name w:val="3860EFB10C552D488A4BA6AB673462DF"/>
    <w:rsid w:val="00E53EFC"/>
    <w:pPr>
      <w:spacing w:after="0" w:line="240" w:lineRule="auto"/>
    </w:pPr>
    <w:rPr>
      <w:sz w:val="24"/>
      <w:szCs w:val="24"/>
    </w:rPr>
  </w:style>
  <w:style w:type="paragraph" w:customStyle="1" w:styleId="6A2A209691845B4BAFB8BE851515147F">
    <w:name w:val="6A2A209691845B4BAFB8BE851515147F"/>
    <w:rsid w:val="00E53EFC"/>
    <w:pPr>
      <w:spacing w:after="0" w:line="240" w:lineRule="auto"/>
    </w:pPr>
    <w:rPr>
      <w:sz w:val="24"/>
      <w:szCs w:val="24"/>
    </w:rPr>
  </w:style>
  <w:style w:type="paragraph" w:customStyle="1" w:styleId="A436D084E9382847909C29A3E4B29A69">
    <w:name w:val="A436D084E9382847909C29A3E4B29A69"/>
    <w:rsid w:val="00E53EFC"/>
    <w:pPr>
      <w:spacing w:after="0" w:line="240" w:lineRule="auto"/>
    </w:pPr>
    <w:rPr>
      <w:sz w:val="24"/>
      <w:szCs w:val="24"/>
    </w:rPr>
  </w:style>
  <w:style w:type="paragraph" w:customStyle="1" w:styleId="4FB50E2B468D694FB7A32F76A49FE659">
    <w:name w:val="4FB50E2B468D694FB7A32F76A49FE659"/>
    <w:rsid w:val="00E53EFC"/>
    <w:pPr>
      <w:spacing w:after="0" w:line="240" w:lineRule="auto"/>
    </w:pPr>
    <w:rPr>
      <w:sz w:val="24"/>
      <w:szCs w:val="24"/>
    </w:rPr>
  </w:style>
  <w:style w:type="paragraph" w:customStyle="1" w:styleId="D7FD8525E5642A4BAB882D981DDDF13E">
    <w:name w:val="D7FD8525E5642A4BAB882D981DDDF13E"/>
    <w:rsid w:val="00E53EFC"/>
    <w:pPr>
      <w:spacing w:after="0" w:line="240" w:lineRule="auto"/>
    </w:pPr>
    <w:rPr>
      <w:sz w:val="24"/>
      <w:szCs w:val="24"/>
    </w:rPr>
  </w:style>
  <w:style w:type="paragraph" w:customStyle="1" w:styleId="B1F0272D96982C43A832D08A552217B9">
    <w:name w:val="B1F0272D96982C43A832D08A552217B9"/>
    <w:rsid w:val="00E53EFC"/>
    <w:pPr>
      <w:spacing w:after="0" w:line="240" w:lineRule="auto"/>
    </w:pPr>
    <w:rPr>
      <w:sz w:val="24"/>
      <w:szCs w:val="24"/>
    </w:rPr>
  </w:style>
  <w:style w:type="paragraph" w:customStyle="1" w:styleId="53308E118DEAAF418F0140A69A5A8E5F">
    <w:name w:val="53308E118DEAAF418F0140A69A5A8E5F"/>
    <w:rsid w:val="00E53EFC"/>
    <w:pPr>
      <w:spacing w:after="0" w:line="240" w:lineRule="auto"/>
    </w:pPr>
    <w:rPr>
      <w:sz w:val="24"/>
      <w:szCs w:val="24"/>
    </w:rPr>
  </w:style>
  <w:style w:type="paragraph" w:customStyle="1" w:styleId="188A446AB47C9B45A654B7E5686245D4">
    <w:name w:val="188A446AB47C9B45A654B7E5686245D4"/>
    <w:rsid w:val="00E53EFC"/>
    <w:pPr>
      <w:spacing w:after="0" w:line="240" w:lineRule="auto"/>
    </w:pPr>
    <w:rPr>
      <w:sz w:val="24"/>
      <w:szCs w:val="24"/>
    </w:rPr>
  </w:style>
  <w:style w:type="paragraph" w:customStyle="1" w:styleId="2B7D9F6C63145745A0591694DBB4F177">
    <w:name w:val="2B7D9F6C63145745A0591694DBB4F177"/>
    <w:rsid w:val="00E53EFC"/>
    <w:pPr>
      <w:spacing w:after="0" w:line="240" w:lineRule="auto"/>
    </w:pPr>
    <w:rPr>
      <w:sz w:val="24"/>
      <w:szCs w:val="24"/>
    </w:rPr>
  </w:style>
  <w:style w:type="paragraph" w:customStyle="1" w:styleId="49159A5D52128E48AC968F6459D616C0">
    <w:name w:val="49159A5D52128E48AC968F6459D616C0"/>
    <w:rsid w:val="00E53EFC"/>
    <w:pPr>
      <w:spacing w:after="0" w:line="240" w:lineRule="auto"/>
    </w:pPr>
    <w:rPr>
      <w:sz w:val="24"/>
      <w:szCs w:val="24"/>
    </w:rPr>
  </w:style>
  <w:style w:type="paragraph" w:customStyle="1" w:styleId="63E450ED42B41E429DF0EA78902D4B19">
    <w:name w:val="63E450ED42B41E429DF0EA78902D4B19"/>
    <w:rsid w:val="00E53EFC"/>
    <w:pPr>
      <w:spacing w:after="0" w:line="240" w:lineRule="auto"/>
    </w:pPr>
    <w:rPr>
      <w:sz w:val="24"/>
      <w:szCs w:val="24"/>
    </w:rPr>
  </w:style>
  <w:style w:type="paragraph" w:customStyle="1" w:styleId="91A23CE4DA99FA4FA41168E4054665F0">
    <w:name w:val="91A23CE4DA99FA4FA41168E4054665F0"/>
    <w:rsid w:val="008A5982"/>
    <w:pPr>
      <w:spacing w:after="0" w:line="240" w:lineRule="auto"/>
    </w:pPr>
    <w:rPr>
      <w:sz w:val="24"/>
      <w:szCs w:val="24"/>
    </w:rPr>
  </w:style>
  <w:style w:type="paragraph" w:customStyle="1" w:styleId="3CC990E69F84A04D983C8FB33DFBB5CB">
    <w:name w:val="3CC990E69F84A04D983C8FB33DFBB5CB"/>
    <w:rsid w:val="008A5982"/>
    <w:pPr>
      <w:spacing w:after="0" w:line="240" w:lineRule="auto"/>
    </w:pPr>
    <w:rPr>
      <w:sz w:val="24"/>
      <w:szCs w:val="24"/>
    </w:rPr>
  </w:style>
  <w:style w:type="paragraph" w:customStyle="1" w:styleId="68EE6457F9CBB849BC579556427705C7">
    <w:name w:val="68EE6457F9CBB849BC579556427705C7"/>
    <w:rsid w:val="008A5982"/>
    <w:pPr>
      <w:spacing w:after="0" w:line="240" w:lineRule="auto"/>
    </w:pPr>
    <w:rPr>
      <w:sz w:val="24"/>
      <w:szCs w:val="24"/>
    </w:rPr>
  </w:style>
  <w:style w:type="paragraph" w:customStyle="1" w:styleId="A705AC0D43F5424B80CD9A9A1BD8F03B">
    <w:name w:val="A705AC0D43F5424B80CD9A9A1BD8F03B"/>
    <w:rsid w:val="008A5982"/>
    <w:pPr>
      <w:spacing w:after="0" w:line="240" w:lineRule="auto"/>
    </w:pPr>
    <w:rPr>
      <w:sz w:val="24"/>
      <w:szCs w:val="24"/>
    </w:rPr>
  </w:style>
  <w:style w:type="paragraph" w:customStyle="1" w:styleId="AEA22D5C3A37D84EA73D64FF6DE05E20">
    <w:name w:val="AEA22D5C3A37D84EA73D64FF6DE05E20"/>
    <w:rsid w:val="00B81FC5"/>
    <w:pPr>
      <w:spacing w:after="0" w:line="240" w:lineRule="auto"/>
    </w:pPr>
    <w:rPr>
      <w:sz w:val="24"/>
      <w:szCs w:val="24"/>
    </w:rPr>
  </w:style>
  <w:style w:type="paragraph" w:customStyle="1" w:styleId="A6B1ED2978EBBB41A18E35F623D2B1DE">
    <w:name w:val="A6B1ED2978EBBB41A18E35F623D2B1DE"/>
    <w:rsid w:val="00B81FC5"/>
    <w:pPr>
      <w:spacing w:after="0" w:line="240" w:lineRule="auto"/>
    </w:pPr>
    <w:rPr>
      <w:sz w:val="24"/>
      <w:szCs w:val="24"/>
    </w:rPr>
  </w:style>
  <w:style w:type="paragraph" w:customStyle="1" w:styleId="816BB23C5E3C184EBE03D312B2EEDDC0">
    <w:name w:val="816BB23C5E3C184EBE03D312B2EEDDC0"/>
    <w:rsid w:val="00B81FC5"/>
    <w:pPr>
      <w:spacing w:after="0" w:line="240" w:lineRule="auto"/>
    </w:pPr>
    <w:rPr>
      <w:sz w:val="24"/>
      <w:szCs w:val="24"/>
    </w:rPr>
  </w:style>
  <w:style w:type="paragraph" w:customStyle="1" w:styleId="C5F8EF73D74F674F9B79633C2F2AEAEF">
    <w:name w:val="C5F8EF73D74F674F9B79633C2F2AEAEF"/>
    <w:rsid w:val="00B81FC5"/>
    <w:pPr>
      <w:spacing w:after="0" w:line="240" w:lineRule="auto"/>
    </w:pPr>
    <w:rPr>
      <w:sz w:val="24"/>
      <w:szCs w:val="24"/>
    </w:rPr>
  </w:style>
  <w:style w:type="paragraph" w:customStyle="1" w:styleId="F15467E01315444EA00DA7CC74F43B55">
    <w:name w:val="F15467E01315444EA00DA7CC74F43B55"/>
    <w:rsid w:val="00B81FC5"/>
    <w:pPr>
      <w:spacing w:after="0" w:line="240" w:lineRule="auto"/>
    </w:pPr>
    <w:rPr>
      <w:sz w:val="24"/>
      <w:szCs w:val="24"/>
    </w:rPr>
  </w:style>
  <w:style w:type="paragraph" w:customStyle="1" w:styleId="078298F1D67DAA43BC0B8B58DDAAC518">
    <w:name w:val="078298F1D67DAA43BC0B8B58DDAAC518"/>
    <w:rsid w:val="00B81FC5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C:\Users\Jenna\AppData\Roaming\Microsoft\Templates\Curriculum vitae.dotx</Template>
  <TotalTime>1</TotalTime>
  <Pages>7</Pages>
  <Words>1997</Words>
  <Characters>11387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Indiana University</Company>
  <LinksUpToDate>false</LinksUpToDate>
  <CharactersWithSpaces>13358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Jenna T. B. Ekwealor, Curriculum vitae</dc:creator>
  <cp:lastModifiedBy>Jenna Ekwealor</cp:lastModifiedBy>
  <cp:revision>2</cp:revision>
  <cp:lastPrinted>2020-04-03T22:55:00Z</cp:lastPrinted>
  <dcterms:created xsi:type="dcterms:W3CDTF">2020-07-13T23:31:00Z</dcterms:created>
  <dcterms:modified xsi:type="dcterms:W3CDTF">2020-07-13T23:31:00Z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TC101695591033</vt:lpwstr>
  </property>
</Properties>
</file>